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15257" w:rsidRDefault="00615257" w:rsidP="007B6999">
      <w:pPr>
        <w:pStyle w:val="Heading1"/>
      </w:pPr>
    </w:p>
    <w:p w:rsidR="00615257" w:rsidRDefault="00615257" w:rsidP="007B6999">
      <w:pPr>
        <w:pStyle w:val="Heading1"/>
      </w:pPr>
    </w:p>
    <w:p w:rsidR="00615257" w:rsidRDefault="00615257" w:rsidP="007B6999">
      <w:pPr>
        <w:pStyle w:val="Heading1"/>
      </w:pPr>
    </w:p>
    <w:p w:rsidR="00EF7A1C" w:rsidRPr="00013BE4" w:rsidRDefault="00B44CA5" w:rsidP="00013BE4">
      <w:pPr>
        <w:rPr>
          <w:b/>
          <w:color w:val="74040A"/>
          <w:sz w:val="28"/>
          <w:szCs w:val="28"/>
        </w:rPr>
      </w:pPr>
      <w:r>
        <w:pict>
          <v:roundrect id="_x0000_s1027" style="position:absolute;margin-left:79.5pt;margin-top:10.05pt;width:394.4pt;height:105.2pt;z-index:251657728" arcsize="10923f" filled="f" stroked="f">
            <v:textbox style="mso-next-textbox:#_x0000_s1027">
              <w:txbxContent>
                <w:p w:rsidR="00DF35CB" w:rsidRPr="00013BE4" w:rsidRDefault="00DF35CB" w:rsidP="00013BE4">
                  <w:pPr>
                    <w:rPr>
                      <w:color w:val="FFFFFF" w:themeColor="background1"/>
                      <w:sz w:val="40"/>
                      <w:szCs w:val="40"/>
                    </w:rPr>
                  </w:pPr>
                  <w:r w:rsidRPr="00013BE4">
                    <w:rPr>
                      <w:color w:val="FFFFFF" w:themeColor="background1"/>
                      <w:sz w:val="40"/>
                      <w:szCs w:val="40"/>
                    </w:rPr>
                    <w:t>Scanning Guide</w:t>
                  </w:r>
                </w:p>
              </w:txbxContent>
            </v:textbox>
          </v:roundrect>
        </w:pict>
      </w:r>
      <w:r>
        <w:pict>
          <v:shapetype id="_x0000_t202" coordsize="21600,21600" o:spt="202" path="m,l,21600r21600,l21600,xe">
            <v:stroke joinstyle="miter"/>
            <v:path gradientshapeok="t" o:connecttype="rect"/>
          </v:shapetype>
          <v:shape id="_x0000_s1026" type="#_x0000_t202" style="position:absolute;margin-left:82.7pt;margin-top:140.35pt;width:318.9pt;height:105.8pt;z-index:251656704;mso-width-relative:margin;mso-height-relative:margin" filled="f" stroked="f">
            <v:textbox style="mso-next-textbox:#_x0000_s1026">
              <w:txbxContent>
                <w:p w:rsidR="00DF35CB" w:rsidRDefault="00DF35CB" w:rsidP="007B6999">
                  <w:pPr>
                    <w:pStyle w:val="Heading7"/>
                    <w:rPr>
                      <w:color w:val="CFD1D3"/>
                    </w:rPr>
                  </w:pPr>
                  <w:r>
                    <w:rPr>
                      <w:color w:val="CFD1D3"/>
                    </w:rPr>
                    <w:t>Au</w:t>
                  </w:r>
                  <w:bookmarkStart w:id="0" w:name="_GoBack"/>
                  <w:bookmarkEnd w:id="0"/>
                  <w:r>
                    <w:rPr>
                      <w:color w:val="CFD1D3"/>
                    </w:rPr>
                    <w:t>gust 2013</w:t>
                  </w:r>
                </w:p>
                <w:p w:rsidR="00F6413C" w:rsidRDefault="00DF35CB" w:rsidP="005219A8">
                  <w:pPr>
                    <w:pStyle w:val="Heading7"/>
                    <w:rPr>
                      <w:color w:val="CFD1D3"/>
                    </w:rPr>
                  </w:pPr>
                  <w:r w:rsidRPr="005219A8">
                    <w:rPr>
                      <w:color w:val="CFD1D3"/>
                    </w:rPr>
                    <w:t>Riley Hun, Environmental Student</w:t>
                  </w:r>
                  <w:r w:rsidR="00F6413C">
                    <w:rPr>
                      <w:color w:val="CFD1D3"/>
                    </w:rPr>
                    <w:t xml:space="preserve"> </w:t>
                  </w:r>
                </w:p>
                <w:p w:rsidR="00F6413C" w:rsidRDefault="00F6413C" w:rsidP="00F6413C">
                  <w:pPr>
                    <w:pStyle w:val="Heading7"/>
                    <w:rPr>
                      <w:color w:val="CFD1D3"/>
                    </w:rPr>
                  </w:pPr>
                </w:p>
                <w:p w:rsidR="00210A50" w:rsidRPr="00210A50" w:rsidRDefault="00210A50" w:rsidP="00210A50"/>
              </w:txbxContent>
            </v:textbox>
          </v:shape>
        </w:pict>
      </w:r>
      <w:bookmarkStart w:id="1" w:name="_Toc293665261"/>
      <w:bookmarkStart w:id="2" w:name="_Toc294465119"/>
      <w:bookmarkStart w:id="3" w:name="_Toc294466127"/>
      <w:bookmarkStart w:id="4" w:name="_Toc294466223"/>
      <w:bookmarkStart w:id="5" w:name="_Toc294466288"/>
      <w:bookmarkStart w:id="6" w:name="_Toc294468780"/>
      <w:bookmarkStart w:id="7" w:name="_Toc294642513"/>
      <w:bookmarkStart w:id="8" w:name="_Toc294642584"/>
      <w:bookmarkStart w:id="9" w:name="_Toc294643674"/>
      <w:bookmarkStart w:id="10" w:name="_Toc294792579"/>
      <w:bookmarkStart w:id="11" w:name="_Toc294807291"/>
      <w:bookmarkStart w:id="12" w:name="_Toc295381867"/>
      <w:bookmarkStart w:id="13" w:name="_Toc295381935"/>
      <w:bookmarkStart w:id="14" w:name="_Toc296602359"/>
      <w:bookmarkStart w:id="15" w:name="_Toc296602823"/>
      <w:bookmarkStart w:id="16" w:name="_Toc296688325"/>
      <w:bookmarkStart w:id="17" w:name="_Toc363804466"/>
      <w:r w:rsidR="00BC1EAF">
        <w:br w:type="page"/>
      </w:r>
      <w:bookmarkStart w:id="18" w:name="_Toc293665263"/>
      <w:bookmarkStart w:id="19" w:name="_Toc294465121"/>
      <w:bookmarkStart w:id="20" w:name="_Toc294466129"/>
      <w:bookmarkStart w:id="21" w:name="_Toc294466225"/>
      <w:bookmarkStart w:id="22" w:name="_Toc294466290"/>
      <w:bookmarkStart w:id="23" w:name="_Toc294468782"/>
      <w:bookmarkStart w:id="24" w:name="_Toc294642515"/>
      <w:bookmarkStart w:id="25" w:name="_Toc294642586"/>
      <w:bookmarkStart w:id="26" w:name="_Toc294643676"/>
      <w:bookmarkStart w:id="27" w:name="_Toc294792581"/>
      <w:bookmarkStart w:id="28" w:name="_Toc294807293"/>
      <w:bookmarkStart w:id="29" w:name="_Toc295381869"/>
      <w:bookmarkStart w:id="30" w:name="_Toc295381937"/>
      <w:r w:rsidR="00EF7A1C" w:rsidRPr="00013BE4">
        <w:rPr>
          <w:b/>
          <w:color w:val="74040A"/>
          <w:sz w:val="28"/>
          <w:szCs w:val="28"/>
        </w:rPr>
        <w:lastRenderedPageBreak/>
        <w:t>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DF35CB" w:rsidRDefault="00742650">
      <w:pPr>
        <w:pStyle w:val="TOC1"/>
        <w:tabs>
          <w:tab w:val="right" w:leader="dot" w:pos="9350"/>
        </w:tabs>
        <w:rPr>
          <w:rFonts w:asciiTheme="minorHAnsi" w:eastAsiaTheme="minorEastAsia" w:hAnsiTheme="minorHAnsi" w:cstheme="minorBidi"/>
          <w:b w:val="0"/>
          <w:bCs w:val="0"/>
          <w:caps w:val="0"/>
          <w:noProof/>
          <w:color w:val="auto"/>
          <w:sz w:val="22"/>
          <w:szCs w:val="22"/>
        </w:rPr>
      </w:pPr>
      <w:r>
        <w:rPr>
          <w:b w:val="0"/>
          <w:color w:val="auto"/>
        </w:rPr>
        <w:fldChar w:fldCharType="begin"/>
      </w:r>
      <w:r w:rsidR="00C44ED4">
        <w:rPr>
          <w:b w:val="0"/>
          <w:color w:val="auto"/>
        </w:rPr>
        <w:instrText xml:space="preserve"> TOC \o "1-2" \h \z \u </w:instrText>
      </w:r>
      <w:r>
        <w:rPr>
          <w:b w:val="0"/>
          <w:color w:val="auto"/>
        </w:rPr>
        <w:fldChar w:fldCharType="separate"/>
      </w:r>
      <w:hyperlink w:anchor="_Toc363807607" w:history="1">
        <w:r w:rsidR="00DF35CB" w:rsidRPr="00424C2C">
          <w:rPr>
            <w:rStyle w:val="Hyperlink"/>
            <w:noProof/>
          </w:rPr>
          <w:t>1. Introduction</w:t>
        </w:r>
        <w:r w:rsidR="00DF35CB">
          <w:rPr>
            <w:noProof/>
            <w:webHidden/>
          </w:rPr>
          <w:tab/>
        </w:r>
        <w:r>
          <w:rPr>
            <w:noProof/>
            <w:webHidden/>
          </w:rPr>
          <w:fldChar w:fldCharType="begin"/>
        </w:r>
        <w:r w:rsidR="00DF35CB">
          <w:rPr>
            <w:noProof/>
            <w:webHidden/>
          </w:rPr>
          <w:instrText xml:space="preserve"> PAGEREF _Toc363807607 \h </w:instrText>
        </w:r>
        <w:r>
          <w:rPr>
            <w:noProof/>
            <w:webHidden/>
          </w:rPr>
        </w:r>
        <w:r>
          <w:rPr>
            <w:noProof/>
            <w:webHidden/>
          </w:rPr>
          <w:fldChar w:fldCharType="separate"/>
        </w:r>
        <w:r w:rsidR="00DF35CB">
          <w:rPr>
            <w:noProof/>
            <w:webHidden/>
          </w:rPr>
          <w:t>3</w:t>
        </w:r>
        <w:r>
          <w:rPr>
            <w:noProof/>
            <w:webHidden/>
          </w:rPr>
          <w:fldChar w:fldCharType="end"/>
        </w:r>
      </w:hyperlink>
    </w:p>
    <w:p w:rsidR="00DF35CB" w:rsidRDefault="00B44CA5">
      <w:pPr>
        <w:pStyle w:val="TOC1"/>
        <w:tabs>
          <w:tab w:val="right" w:leader="dot" w:pos="9350"/>
        </w:tabs>
        <w:rPr>
          <w:rFonts w:asciiTheme="minorHAnsi" w:eastAsiaTheme="minorEastAsia" w:hAnsiTheme="minorHAnsi" w:cstheme="minorBidi"/>
          <w:b w:val="0"/>
          <w:bCs w:val="0"/>
          <w:caps w:val="0"/>
          <w:noProof/>
          <w:color w:val="auto"/>
          <w:sz w:val="22"/>
          <w:szCs w:val="22"/>
        </w:rPr>
      </w:pPr>
      <w:hyperlink w:anchor="_Toc363807608" w:history="1">
        <w:r w:rsidR="00DF35CB" w:rsidRPr="00424C2C">
          <w:rPr>
            <w:rStyle w:val="Hyperlink"/>
            <w:noProof/>
          </w:rPr>
          <w:t>2. Pre-Scanning Process</w:t>
        </w:r>
        <w:r w:rsidR="00DF35CB">
          <w:rPr>
            <w:noProof/>
            <w:webHidden/>
          </w:rPr>
          <w:tab/>
        </w:r>
        <w:r w:rsidR="00742650">
          <w:rPr>
            <w:noProof/>
            <w:webHidden/>
          </w:rPr>
          <w:fldChar w:fldCharType="begin"/>
        </w:r>
        <w:r w:rsidR="00DF35CB">
          <w:rPr>
            <w:noProof/>
            <w:webHidden/>
          </w:rPr>
          <w:instrText xml:space="preserve"> PAGEREF _Toc363807608 \h </w:instrText>
        </w:r>
        <w:r w:rsidR="00742650">
          <w:rPr>
            <w:noProof/>
            <w:webHidden/>
          </w:rPr>
        </w:r>
        <w:r w:rsidR="00742650">
          <w:rPr>
            <w:noProof/>
            <w:webHidden/>
          </w:rPr>
          <w:fldChar w:fldCharType="separate"/>
        </w:r>
        <w:r w:rsidR="00DF35CB">
          <w:rPr>
            <w:noProof/>
            <w:webHidden/>
          </w:rPr>
          <w:t>3</w:t>
        </w:r>
        <w:r w:rsidR="00742650">
          <w:rPr>
            <w:noProof/>
            <w:webHidden/>
          </w:rPr>
          <w:fldChar w:fldCharType="end"/>
        </w:r>
      </w:hyperlink>
    </w:p>
    <w:p w:rsidR="00DF35CB" w:rsidRDefault="00B44CA5">
      <w:pPr>
        <w:pStyle w:val="TOC2"/>
        <w:tabs>
          <w:tab w:val="right" w:leader="dot" w:pos="9350"/>
        </w:tabs>
        <w:rPr>
          <w:rFonts w:asciiTheme="minorHAnsi" w:eastAsiaTheme="minorEastAsia" w:hAnsiTheme="minorHAnsi" w:cstheme="minorBidi"/>
          <w:smallCaps w:val="0"/>
          <w:noProof/>
          <w:color w:val="auto"/>
          <w:sz w:val="22"/>
          <w:szCs w:val="22"/>
        </w:rPr>
      </w:pPr>
      <w:hyperlink w:anchor="_Toc363807609" w:history="1">
        <w:r w:rsidR="00DF35CB" w:rsidRPr="00424C2C">
          <w:rPr>
            <w:rStyle w:val="Hyperlink"/>
            <w:noProof/>
          </w:rPr>
          <w:t>2.1. Sorting Process</w:t>
        </w:r>
        <w:r w:rsidR="00DF35CB">
          <w:rPr>
            <w:noProof/>
            <w:webHidden/>
          </w:rPr>
          <w:tab/>
        </w:r>
        <w:r w:rsidR="00742650">
          <w:rPr>
            <w:noProof/>
            <w:webHidden/>
          </w:rPr>
          <w:fldChar w:fldCharType="begin"/>
        </w:r>
        <w:r w:rsidR="00DF35CB">
          <w:rPr>
            <w:noProof/>
            <w:webHidden/>
          </w:rPr>
          <w:instrText xml:space="preserve"> PAGEREF _Toc363807609 \h </w:instrText>
        </w:r>
        <w:r w:rsidR="00742650">
          <w:rPr>
            <w:noProof/>
            <w:webHidden/>
          </w:rPr>
        </w:r>
        <w:r w:rsidR="00742650">
          <w:rPr>
            <w:noProof/>
            <w:webHidden/>
          </w:rPr>
          <w:fldChar w:fldCharType="separate"/>
        </w:r>
        <w:r w:rsidR="00DF35CB">
          <w:rPr>
            <w:noProof/>
            <w:webHidden/>
          </w:rPr>
          <w:t>4</w:t>
        </w:r>
        <w:r w:rsidR="00742650">
          <w:rPr>
            <w:noProof/>
            <w:webHidden/>
          </w:rPr>
          <w:fldChar w:fldCharType="end"/>
        </w:r>
      </w:hyperlink>
    </w:p>
    <w:p w:rsidR="00DF35CB" w:rsidRDefault="00B44CA5">
      <w:pPr>
        <w:pStyle w:val="TOC1"/>
        <w:tabs>
          <w:tab w:val="right" w:leader="dot" w:pos="9350"/>
        </w:tabs>
        <w:rPr>
          <w:rFonts w:asciiTheme="minorHAnsi" w:eastAsiaTheme="minorEastAsia" w:hAnsiTheme="minorHAnsi" w:cstheme="minorBidi"/>
          <w:b w:val="0"/>
          <w:bCs w:val="0"/>
          <w:caps w:val="0"/>
          <w:noProof/>
          <w:color w:val="auto"/>
          <w:sz w:val="22"/>
          <w:szCs w:val="22"/>
        </w:rPr>
      </w:pPr>
      <w:hyperlink w:anchor="_Toc363807610" w:history="1">
        <w:r w:rsidR="00DF35CB" w:rsidRPr="00424C2C">
          <w:rPr>
            <w:rStyle w:val="Hyperlink"/>
            <w:noProof/>
          </w:rPr>
          <w:t>3. Verification Process</w:t>
        </w:r>
        <w:r w:rsidR="00DF35CB">
          <w:rPr>
            <w:noProof/>
            <w:webHidden/>
          </w:rPr>
          <w:tab/>
        </w:r>
        <w:r w:rsidR="00742650">
          <w:rPr>
            <w:noProof/>
            <w:webHidden/>
          </w:rPr>
          <w:fldChar w:fldCharType="begin"/>
        </w:r>
        <w:r w:rsidR="00DF35CB">
          <w:rPr>
            <w:noProof/>
            <w:webHidden/>
          </w:rPr>
          <w:instrText xml:space="preserve"> PAGEREF _Toc363807610 \h </w:instrText>
        </w:r>
        <w:r w:rsidR="00742650">
          <w:rPr>
            <w:noProof/>
            <w:webHidden/>
          </w:rPr>
        </w:r>
        <w:r w:rsidR="00742650">
          <w:rPr>
            <w:noProof/>
            <w:webHidden/>
          </w:rPr>
          <w:fldChar w:fldCharType="separate"/>
        </w:r>
        <w:r w:rsidR="00DF35CB">
          <w:rPr>
            <w:noProof/>
            <w:webHidden/>
          </w:rPr>
          <w:t>5</w:t>
        </w:r>
        <w:r w:rsidR="00742650">
          <w:rPr>
            <w:noProof/>
            <w:webHidden/>
          </w:rPr>
          <w:fldChar w:fldCharType="end"/>
        </w:r>
      </w:hyperlink>
    </w:p>
    <w:p w:rsidR="00DF35CB" w:rsidRDefault="00B44CA5">
      <w:pPr>
        <w:pStyle w:val="TOC1"/>
        <w:tabs>
          <w:tab w:val="right" w:leader="dot" w:pos="9350"/>
        </w:tabs>
        <w:rPr>
          <w:rFonts w:asciiTheme="minorHAnsi" w:eastAsiaTheme="minorEastAsia" w:hAnsiTheme="minorHAnsi" w:cstheme="minorBidi"/>
          <w:b w:val="0"/>
          <w:bCs w:val="0"/>
          <w:caps w:val="0"/>
          <w:noProof/>
          <w:color w:val="auto"/>
          <w:sz w:val="22"/>
          <w:szCs w:val="22"/>
        </w:rPr>
      </w:pPr>
      <w:hyperlink w:anchor="_Toc363807611" w:history="1">
        <w:r w:rsidR="00DF35CB" w:rsidRPr="00424C2C">
          <w:rPr>
            <w:rStyle w:val="Hyperlink"/>
            <w:noProof/>
          </w:rPr>
          <w:t>4. Scanning Process</w:t>
        </w:r>
        <w:r w:rsidR="00DF35CB">
          <w:rPr>
            <w:noProof/>
            <w:webHidden/>
          </w:rPr>
          <w:tab/>
        </w:r>
        <w:r w:rsidR="00742650">
          <w:rPr>
            <w:noProof/>
            <w:webHidden/>
          </w:rPr>
          <w:fldChar w:fldCharType="begin"/>
        </w:r>
        <w:r w:rsidR="00DF35CB">
          <w:rPr>
            <w:noProof/>
            <w:webHidden/>
          </w:rPr>
          <w:instrText xml:space="preserve"> PAGEREF _Toc363807611 \h </w:instrText>
        </w:r>
        <w:r w:rsidR="00742650">
          <w:rPr>
            <w:noProof/>
            <w:webHidden/>
          </w:rPr>
        </w:r>
        <w:r w:rsidR="00742650">
          <w:rPr>
            <w:noProof/>
            <w:webHidden/>
          </w:rPr>
          <w:fldChar w:fldCharType="separate"/>
        </w:r>
        <w:r w:rsidR="00DF35CB">
          <w:rPr>
            <w:noProof/>
            <w:webHidden/>
          </w:rPr>
          <w:t>5</w:t>
        </w:r>
        <w:r w:rsidR="00742650">
          <w:rPr>
            <w:noProof/>
            <w:webHidden/>
          </w:rPr>
          <w:fldChar w:fldCharType="end"/>
        </w:r>
      </w:hyperlink>
    </w:p>
    <w:p w:rsidR="00DF35CB" w:rsidRDefault="00B44CA5">
      <w:pPr>
        <w:pStyle w:val="TOC2"/>
        <w:tabs>
          <w:tab w:val="right" w:leader="dot" w:pos="9350"/>
        </w:tabs>
        <w:rPr>
          <w:rFonts w:asciiTheme="minorHAnsi" w:eastAsiaTheme="minorEastAsia" w:hAnsiTheme="minorHAnsi" w:cstheme="minorBidi"/>
          <w:smallCaps w:val="0"/>
          <w:noProof/>
          <w:color w:val="auto"/>
          <w:sz w:val="22"/>
          <w:szCs w:val="22"/>
        </w:rPr>
      </w:pPr>
      <w:hyperlink w:anchor="_Toc363807612" w:history="1">
        <w:r w:rsidR="00DF35CB" w:rsidRPr="00424C2C">
          <w:rPr>
            <w:rStyle w:val="Hyperlink"/>
            <w:noProof/>
          </w:rPr>
          <w:t>4.1. Scanning photographs</w:t>
        </w:r>
        <w:r w:rsidR="00DF35CB">
          <w:rPr>
            <w:noProof/>
            <w:webHidden/>
          </w:rPr>
          <w:tab/>
        </w:r>
        <w:r w:rsidR="00742650">
          <w:rPr>
            <w:noProof/>
            <w:webHidden/>
          </w:rPr>
          <w:fldChar w:fldCharType="begin"/>
        </w:r>
        <w:r w:rsidR="00DF35CB">
          <w:rPr>
            <w:noProof/>
            <w:webHidden/>
          </w:rPr>
          <w:instrText xml:space="preserve"> PAGEREF _Toc363807612 \h </w:instrText>
        </w:r>
        <w:r w:rsidR="00742650">
          <w:rPr>
            <w:noProof/>
            <w:webHidden/>
          </w:rPr>
        </w:r>
        <w:r w:rsidR="00742650">
          <w:rPr>
            <w:noProof/>
            <w:webHidden/>
          </w:rPr>
          <w:fldChar w:fldCharType="separate"/>
        </w:r>
        <w:r w:rsidR="00DF35CB">
          <w:rPr>
            <w:noProof/>
            <w:webHidden/>
          </w:rPr>
          <w:t>6</w:t>
        </w:r>
        <w:r w:rsidR="00742650">
          <w:rPr>
            <w:noProof/>
            <w:webHidden/>
          </w:rPr>
          <w:fldChar w:fldCharType="end"/>
        </w:r>
      </w:hyperlink>
    </w:p>
    <w:p w:rsidR="00DF35CB" w:rsidRDefault="00B44CA5">
      <w:pPr>
        <w:pStyle w:val="TOC2"/>
        <w:tabs>
          <w:tab w:val="right" w:leader="dot" w:pos="9350"/>
        </w:tabs>
        <w:rPr>
          <w:rFonts w:asciiTheme="minorHAnsi" w:eastAsiaTheme="minorEastAsia" w:hAnsiTheme="minorHAnsi" w:cstheme="minorBidi"/>
          <w:smallCaps w:val="0"/>
          <w:noProof/>
          <w:color w:val="auto"/>
          <w:sz w:val="22"/>
          <w:szCs w:val="22"/>
        </w:rPr>
      </w:pPr>
      <w:hyperlink w:anchor="_Toc363807613" w:history="1">
        <w:r w:rsidR="00DF35CB" w:rsidRPr="00424C2C">
          <w:rPr>
            <w:rStyle w:val="Hyperlink"/>
            <w:noProof/>
          </w:rPr>
          <w:t>4.2. Scanning sticky notes</w:t>
        </w:r>
        <w:r w:rsidR="00DF35CB">
          <w:rPr>
            <w:noProof/>
            <w:webHidden/>
          </w:rPr>
          <w:tab/>
        </w:r>
        <w:r w:rsidR="00585312">
          <w:rPr>
            <w:noProof/>
            <w:webHidden/>
          </w:rPr>
          <w:t>7</w:t>
        </w:r>
      </w:hyperlink>
    </w:p>
    <w:p w:rsidR="00DF35CB" w:rsidRDefault="00B44CA5">
      <w:pPr>
        <w:pStyle w:val="TOC2"/>
        <w:tabs>
          <w:tab w:val="right" w:leader="dot" w:pos="9350"/>
        </w:tabs>
        <w:rPr>
          <w:rFonts w:asciiTheme="minorHAnsi" w:eastAsiaTheme="minorEastAsia" w:hAnsiTheme="minorHAnsi" w:cstheme="minorBidi"/>
          <w:smallCaps w:val="0"/>
          <w:noProof/>
          <w:color w:val="auto"/>
          <w:sz w:val="22"/>
          <w:szCs w:val="22"/>
        </w:rPr>
      </w:pPr>
      <w:hyperlink w:anchor="_Toc363807614" w:history="1">
        <w:r w:rsidR="00DF35CB" w:rsidRPr="00424C2C">
          <w:rPr>
            <w:rStyle w:val="Hyperlink"/>
            <w:noProof/>
          </w:rPr>
          <w:t>4.4. Scanning oversized documents</w:t>
        </w:r>
        <w:r w:rsidR="00DF35CB">
          <w:rPr>
            <w:noProof/>
            <w:webHidden/>
          </w:rPr>
          <w:tab/>
        </w:r>
        <w:r w:rsidR="00585312">
          <w:rPr>
            <w:noProof/>
            <w:webHidden/>
          </w:rPr>
          <w:t>8</w:t>
        </w:r>
      </w:hyperlink>
    </w:p>
    <w:p w:rsidR="00DF35CB" w:rsidRDefault="00B44CA5">
      <w:pPr>
        <w:pStyle w:val="TOC2"/>
        <w:tabs>
          <w:tab w:val="right" w:leader="dot" w:pos="9350"/>
        </w:tabs>
        <w:rPr>
          <w:rFonts w:asciiTheme="minorHAnsi" w:eastAsiaTheme="minorEastAsia" w:hAnsiTheme="minorHAnsi" w:cstheme="minorBidi"/>
          <w:smallCaps w:val="0"/>
          <w:noProof/>
          <w:color w:val="auto"/>
          <w:sz w:val="22"/>
          <w:szCs w:val="22"/>
        </w:rPr>
      </w:pPr>
      <w:hyperlink w:anchor="_Toc363807615" w:history="1">
        <w:r w:rsidR="00DF35CB" w:rsidRPr="00424C2C">
          <w:rPr>
            <w:rStyle w:val="Hyperlink"/>
            <w:noProof/>
          </w:rPr>
          <w:t>4.5. Auto-detect versus manually changing the page size</w:t>
        </w:r>
        <w:r w:rsidR="00DF35CB">
          <w:rPr>
            <w:noProof/>
            <w:webHidden/>
          </w:rPr>
          <w:tab/>
        </w:r>
        <w:r w:rsidR="001D65E7">
          <w:rPr>
            <w:noProof/>
            <w:webHidden/>
          </w:rPr>
          <w:t>10</w:t>
        </w:r>
      </w:hyperlink>
    </w:p>
    <w:p w:rsidR="00DF35CB" w:rsidRDefault="00B44CA5">
      <w:pPr>
        <w:pStyle w:val="TOC2"/>
        <w:tabs>
          <w:tab w:val="right" w:leader="dot" w:pos="9350"/>
        </w:tabs>
        <w:rPr>
          <w:rFonts w:asciiTheme="minorHAnsi" w:eastAsiaTheme="minorEastAsia" w:hAnsiTheme="minorHAnsi" w:cstheme="minorBidi"/>
          <w:smallCaps w:val="0"/>
          <w:noProof/>
          <w:color w:val="auto"/>
          <w:sz w:val="22"/>
          <w:szCs w:val="22"/>
        </w:rPr>
      </w:pPr>
      <w:hyperlink w:anchor="_Toc363807616" w:history="1">
        <w:r w:rsidR="00DF35CB" w:rsidRPr="00424C2C">
          <w:rPr>
            <w:rStyle w:val="Hyperlink"/>
            <w:noProof/>
          </w:rPr>
          <w:t>4.6. Procedure for Duplicate pages</w:t>
        </w:r>
        <w:r w:rsidR="00DF35CB">
          <w:rPr>
            <w:noProof/>
            <w:webHidden/>
          </w:rPr>
          <w:tab/>
        </w:r>
        <w:r w:rsidR="00585312">
          <w:rPr>
            <w:noProof/>
            <w:webHidden/>
          </w:rPr>
          <w:t>10</w:t>
        </w:r>
      </w:hyperlink>
    </w:p>
    <w:p w:rsidR="00DF35CB" w:rsidRDefault="00B44CA5">
      <w:pPr>
        <w:pStyle w:val="TOC1"/>
        <w:tabs>
          <w:tab w:val="right" w:leader="dot" w:pos="9350"/>
        </w:tabs>
        <w:rPr>
          <w:rFonts w:asciiTheme="minorHAnsi" w:eastAsiaTheme="minorEastAsia" w:hAnsiTheme="minorHAnsi" w:cstheme="minorBidi"/>
          <w:b w:val="0"/>
          <w:bCs w:val="0"/>
          <w:caps w:val="0"/>
          <w:noProof/>
          <w:color w:val="auto"/>
          <w:sz w:val="22"/>
          <w:szCs w:val="22"/>
        </w:rPr>
      </w:pPr>
      <w:hyperlink w:anchor="_Toc363807617" w:history="1">
        <w:r w:rsidR="00DF35CB" w:rsidRPr="00424C2C">
          <w:rPr>
            <w:rStyle w:val="Hyperlink"/>
            <w:noProof/>
          </w:rPr>
          <w:t>5. Review Scan and Quality Control</w:t>
        </w:r>
        <w:r w:rsidR="00DF35CB">
          <w:rPr>
            <w:noProof/>
            <w:webHidden/>
          </w:rPr>
          <w:tab/>
        </w:r>
        <w:r w:rsidR="00585312">
          <w:rPr>
            <w:noProof/>
            <w:webHidden/>
          </w:rPr>
          <w:t>10</w:t>
        </w:r>
      </w:hyperlink>
    </w:p>
    <w:p w:rsidR="00DF35CB" w:rsidRDefault="00B44CA5">
      <w:pPr>
        <w:pStyle w:val="TOC1"/>
        <w:tabs>
          <w:tab w:val="right" w:leader="dot" w:pos="9350"/>
        </w:tabs>
        <w:rPr>
          <w:rFonts w:asciiTheme="minorHAnsi" w:eastAsiaTheme="minorEastAsia" w:hAnsiTheme="minorHAnsi" w:cstheme="minorBidi"/>
          <w:b w:val="0"/>
          <w:bCs w:val="0"/>
          <w:caps w:val="0"/>
          <w:noProof/>
          <w:color w:val="auto"/>
          <w:sz w:val="22"/>
          <w:szCs w:val="22"/>
        </w:rPr>
      </w:pPr>
      <w:hyperlink w:anchor="_Toc363807618" w:history="1">
        <w:r w:rsidR="00DF35CB" w:rsidRPr="00424C2C">
          <w:rPr>
            <w:rStyle w:val="Hyperlink"/>
            <w:noProof/>
          </w:rPr>
          <w:t>6. Re-filing</w:t>
        </w:r>
        <w:r w:rsidR="00DF35CB">
          <w:rPr>
            <w:noProof/>
            <w:webHidden/>
          </w:rPr>
          <w:tab/>
        </w:r>
        <w:r w:rsidR="00742650">
          <w:rPr>
            <w:noProof/>
            <w:webHidden/>
          </w:rPr>
          <w:fldChar w:fldCharType="begin"/>
        </w:r>
        <w:r w:rsidR="00DF35CB">
          <w:rPr>
            <w:noProof/>
            <w:webHidden/>
          </w:rPr>
          <w:instrText xml:space="preserve"> PAGEREF _Toc363807618 \h </w:instrText>
        </w:r>
        <w:r w:rsidR="00742650">
          <w:rPr>
            <w:noProof/>
            <w:webHidden/>
          </w:rPr>
        </w:r>
        <w:r w:rsidR="00742650">
          <w:rPr>
            <w:noProof/>
            <w:webHidden/>
          </w:rPr>
          <w:fldChar w:fldCharType="separate"/>
        </w:r>
        <w:r w:rsidR="00DF35CB">
          <w:rPr>
            <w:noProof/>
            <w:webHidden/>
          </w:rPr>
          <w:t>1</w:t>
        </w:r>
        <w:r w:rsidR="00585312">
          <w:rPr>
            <w:noProof/>
            <w:webHidden/>
          </w:rPr>
          <w:t>1</w:t>
        </w:r>
        <w:r w:rsidR="00742650">
          <w:rPr>
            <w:noProof/>
            <w:webHidden/>
          </w:rPr>
          <w:fldChar w:fldCharType="end"/>
        </w:r>
      </w:hyperlink>
    </w:p>
    <w:p w:rsidR="00DF35CB" w:rsidRDefault="00B44CA5">
      <w:pPr>
        <w:pStyle w:val="TOC2"/>
        <w:tabs>
          <w:tab w:val="right" w:leader="dot" w:pos="9350"/>
        </w:tabs>
        <w:rPr>
          <w:rFonts w:asciiTheme="minorHAnsi" w:eastAsiaTheme="minorEastAsia" w:hAnsiTheme="minorHAnsi" w:cstheme="minorBidi"/>
          <w:smallCaps w:val="0"/>
          <w:noProof/>
          <w:color w:val="auto"/>
          <w:sz w:val="22"/>
          <w:szCs w:val="22"/>
        </w:rPr>
      </w:pPr>
      <w:hyperlink w:anchor="_Toc363807619" w:history="1">
        <w:r w:rsidR="00DF35CB" w:rsidRPr="00424C2C">
          <w:rPr>
            <w:rStyle w:val="Hyperlink"/>
            <w:noProof/>
          </w:rPr>
          <w:t>6.1. Re-filing and sorting booklets, binders and duotangs</w:t>
        </w:r>
        <w:r w:rsidR="00DF35CB">
          <w:rPr>
            <w:noProof/>
            <w:webHidden/>
          </w:rPr>
          <w:tab/>
        </w:r>
        <w:r w:rsidR="00742650">
          <w:rPr>
            <w:noProof/>
            <w:webHidden/>
          </w:rPr>
          <w:fldChar w:fldCharType="begin"/>
        </w:r>
        <w:r w:rsidR="00DF35CB">
          <w:rPr>
            <w:noProof/>
            <w:webHidden/>
          </w:rPr>
          <w:instrText xml:space="preserve"> PAGEREF _Toc363807619 \h </w:instrText>
        </w:r>
        <w:r w:rsidR="00742650">
          <w:rPr>
            <w:noProof/>
            <w:webHidden/>
          </w:rPr>
        </w:r>
        <w:r w:rsidR="00742650">
          <w:rPr>
            <w:noProof/>
            <w:webHidden/>
          </w:rPr>
          <w:fldChar w:fldCharType="separate"/>
        </w:r>
        <w:r w:rsidR="00DF35CB">
          <w:rPr>
            <w:noProof/>
            <w:webHidden/>
          </w:rPr>
          <w:t>1</w:t>
        </w:r>
        <w:r w:rsidR="001D65E7">
          <w:rPr>
            <w:noProof/>
            <w:webHidden/>
          </w:rPr>
          <w:t>2</w:t>
        </w:r>
        <w:r w:rsidR="00742650">
          <w:rPr>
            <w:noProof/>
            <w:webHidden/>
          </w:rPr>
          <w:fldChar w:fldCharType="end"/>
        </w:r>
      </w:hyperlink>
    </w:p>
    <w:p w:rsidR="00DF35CB" w:rsidRDefault="00B44CA5">
      <w:pPr>
        <w:pStyle w:val="TOC1"/>
        <w:tabs>
          <w:tab w:val="right" w:leader="dot" w:pos="9350"/>
        </w:tabs>
        <w:rPr>
          <w:rFonts w:asciiTheme="minorHAnsi" w:eastAsiaTheme="minorEastAsia" w:hAnsiTheme="minorHAnsi" w:cstheme="minorBidi"/>
          <w:b w:val="0"/>
          <w:bCs w:val="0"/>
          <w:caps w:val="0"/>
          <w:noProof/>
          <w:color w:val="auto"/>
          <w:sz w:val="22"/>
          <w:szCs w:val="22"/>
        </w:rPr>
      </w:pPr>
      <w:hyperlink w:anchor="_Toc363807620" w:history="1">
        <w:r w:rsidR="00DF35CB" w:rsidRPr="00424C2C">
          <w:rPr>
            <w:rStyle w:val="Hyperlink"/>
            <w:noProof/>
          </w:rPr>
          <w:t>7. Spot-checking your work</w:t>
        </w:r>
        <w:r w:rsidR="00DF35CB">
          <w:rPr>
            <w:noProof/>
            <w:webHidden/>
          </w:rPr>
          <w:tab/>
        </w:r>
        <w:r w:rsidR="00742650">
          <w:rPr>
            <w:noProof/>
            <w:webHidden/>
          </w:rPr>
          <w:fldChar w:fldCharType="begin"/>
        </w:r>
        <w:r w:rsidR="00DF35CB">
          <w:rPr>
            <w:noProof/>
            <w:webHidden/>
          </w:rPr>
          <w:instrText xml:space="preserve"> PAGEREF _Toc363807620 \h </w:instrText>
        </w:r>
        <w:r w:rsidR="00742650">
          <w:rPr>
            <w:noProof/>
            <w:webHidden/>
          </w:rPr>
        </w:r>
        <w:r w:rsidR="00742650">
          <w:rPr>
            <w:noProof/>
            <w:webHidden/>
          </w:rPr>
          <w:fldChar w:fldCharType="separate"/>
        </w:r>
        <w:r w:rsidR="00DF35CB">
          <w:rPr>
            <w:noProof/>
            <w:webHidden/>
          </w:rPr>
          <w:t>1</w:t>
        </w:r>
        <w:r w:rsidR="00585312">
          <w:rPr>
            <w:noProof/>
            <w:webHidden/>
          </w:rPr>
          <w:t>2</w:t>
        </w:r>
        <w:r w:rsidR="00742650">
          <w:rPr>
            <w:noProof/>
            <w:webHidden/>
          </w:rPr>
          <w:fldChar w:fldCharType="end"/>
        </w:r>
      </w:hyperlink>
    </w:p>
    <w:p w:rsidR="00DF35CB" w:rsidRDefault="00B44CA5">
      <w:pPr>
        <w:pStyle w:val="TOC1"/>
        <w:tabs>
          <w:tab w:val="right" w:leader="dot" w:pos="9350"/>
        </w:tabs>
        <w:rPr>
          <w:rFonts w:asciiTheme="minorHAnsi" w:eastAsiaTheme="minorEastAsia" w:hAnsiTheme="minorHAnsi" w:cstheme="minorBidi"/>
          <w:b w:val="0"/>
          <w:bCs w:val="0"/>
          <w:caps w:val="0"/>
          <w:noProof/>
          <w:color w:val="auto"/>
          <w:sz w:val="22"/>
          <w:szCs w:val="22"/>
        </w:rPr>
      </w:pPr>
      <w:hyperlink w:anchor="_Toc363807621" w:history="1">
        <w:r w:rsidR="00DF35CB" w:rsidRPr="00424C2C">
          <w:rPr>
            <w:rStyle w:val="Hyperlink"/>
            <w:noProof/>
          </w:rPr>
          <w:t>8. E-filing</w:t>
        </w:r>
        <w:r w:rsidR="00DF35CB">
          <w:rPr>
            <w:noProof/>
            <w:webHidden/>
          </w:rPr>
          <w:tab/>
        </w:r>
        <w:r w:rsidR="00742650">
          <w:rPr>
            <w:noProof/>
            <w:webHidden/>
          </w:rPr>
          <w:fldChar w:fldCharType="begin"/>
        </w:r>
        <w:r w:rsidR="00DF35CB">
          <w:rPr>
            <w:noProof/>
            <w:webHidden/>
          </w:rPr>
          <w:instrText xml:space="preserve"> PAGEREF _Toc363807621 \h </w:instrText>
        </w:r>
        <w:r w:rsidR="00742650">
          <w:rPr>
            <w:noProof/>
            <w:webHidden/>
          </w:rPr>
        </w:r>
        <w:r w:rsidR="00742650">
          <w:rPr>
            <w:noProof/>
            <w:webHidden/>
          </w:rPr>
          <w:fldChar w:fldCharType="separate"/>
        </w:r>
        <w:r w:rsidR="00DF35CB">
          <w:rPr>
            <w:noProof/>
            <w:webHidden/>
          </w:rPr>
          <w:t>1</w:t>
        </w:r>
        <w:r w:rsidR="00585312">
          <w:rPr>
            <w:noProof/>
            <w:webHidden/>
          </w:rPr>
          <w:t>3</w:t>
        </w:r>
        <w:r w:rsidR="00742650">
          <w:rPr>
            <w:noProof/>
            <w:webHidden/>
          </w:rPr>
          <w:fldChar w:fldCharType="end"/>
        </w:r>
      </w:hyperlink>
    </w:p>
    <w:p w:rsidR="00DF35CB" w:rsidRDefault="00B44CA5">
      <w:pPr>
        <w:pStyle w:val="TOC1"/>
        <w:tabs>
          <w:tab w:val="right" w:leader="dot" w:pos="9350"/>
        </w:tabs>
        <w:rPr>
          <w:rFonts w:asciiTheme="minorHAnsi" w:eastAsiaTheme="minorEastAsia" w:hAnsiTheme="minorHAnsi" w:cstheme="minorBidi"/>
          <w:b w:val="0"/>
          <w:bCs w:val="0"/>
          <w:caps w:val="0"/>
          <w:noProof/>
          <w:color w:val="auto"/>
          <w:sz w:val="22"/>
          <w:szCs w:val="22"/>
        </w:rPr>
      </w:pPr>
      <w:hyperlink w:anchor="_Toc363807622" w:history="1">
        <w:r w:rsidR="00DF35CB" w:rsidRPr="00424C2C">
          <w:rPr>
            <w:rStyle w:val="Hyperlink"/>
            <w:noProof/>
          </w:rPr>
          <w:t>9. Tracking</w:t>
        </w:r>
        <w:r w:rsidR="00DF35CB">
          <w:rPr>
            <w:noProof/>
            <w:webHidden/>
          </w:rPr>
          <w:tab/>
        </w:r>
        <w:r w:rsidR="00742650">
          <w:rPr>
            <w:noProof/>
            <w:webHidden/>
          </w:rPr>
          <w:fldChar w:fldCharType="begin"/>
        </w:r>
        <w:r w:rsidR="00DF35CB">
          <w:rPr>
            <w:noProof/>
            <w:webHidden/>
          </w:rPr>
          <w:instrText xml:space="preserve"> PAGEREF _Toc363807622 \h </w:instrText>
        </w:r>
        <w:r w:rsidR="00742650">
          <w:rPr>
            <w:noProof/>
            <w:webHidden/>
          </w:rPr>
        </w:r>
        <w:r w:rsidR="00742650">
          <w:rPr>
            <w:noProof/>
            <w:webHidden/>
          </w:rPr>
          <w:fldChar w:fldCharType="separate"/>
        </w:r>
        <w:r w:rsidR="00DF35CB">
          <w:rPr>
            <w:noProof/>
            <w:webHidden/>
          </w:rPr>
          <w:t>1</w:t>
        </w:r>
        <w:r w:rsidR="00585312">
          <w:rPr>
            <w:noProof/>
            <w:webHidden/>
          </w:rPr>
          <w:t>3</w:t>
        </w:r>
        <w:r w:rsidR="00742650">
          <w:rPr>
            <w:noProof/>
            <w:webHidden/>
          </w:rPr>
          <w:fldChar w:fldCharType="end"/>
        </w:r>
      </w:hyperlink>
    </w:p>
    <w:p w:rsidR="00DF35CB" w:rsidRDefault="00B44CA5">
      <w:pPr>
        <w:pStyle w:val="TOC1"/>
        <w:tabs>
          <w:tab w:val="right" w:leader="dot" w:pos="9350"/>
        </w:tabs>
        <w:rPr>
          <w:rFonts w:asciiTheme="minorHAnsi" w:eastAsiaTheme="minorEastAsia" w:hAnsiTheme="minorHAnsi" w:cstheme="minorBidi"/>
          <w:b w:val="0"/>
          <w:bCs w:val="0"/>
          <w:caps w:val="0"/>
          <w:noProof/>
          <w:color w:val="auto"/>
          <w:sz w:val="22"/>
          <w:szCs w:val="22"/>
        </w:rPr>
      </w:pPr>
      <w:hyperlink w:anchor="_Toc363807623" w:history="1">
        <w:r w:rsidR="00DF35CB" w:rsidRPr="00424C2C">
          <w:rPr>
            <w:rStyle w:val="Hyperlink"/>
            <w:noProof/>
          </w:rPr>
          <w:t>10. Additional Information</w:t>
        </w:r>
        <w:r w:rsidR="00DF35CB">
          <w:rPr>
            <w:noProof/>
            <w:webHidden/>
          </w:rPr>
          <w:tab/>
        </w:r>
        <w:r w:rsidR="00742650">
          <w:rPr>
            <w:noProof/>
            <w:webHidden/>
          </w:rPr>
          <w:fldChar w:fldCharType="begin"/>
        </w:r>
        <w:r w:rsidR="00DF35CB">
          <w:rPr>
            <w:noProof/>
            <w:webHidden/>
          </w:rPr>
          <w:instrText xml:space="preserve"> PAGEREF _Toc363807623 \h </w:instrText>
        </w:r>
        <w:r w:rsidR="00742650">
          <w:rPr>
            <w:noProof/>
            <w:webHidden/>
          </w:rPr>
        </w:r>
        <w:r w:rsidR="00742650">
          <w:rPr>
            <w:noProof/>
            <w:webHidden/>
          </w:rPr>
          <w:fldChar w:fldCharType="separate"/>
        </w:r>
        <w:r w:rsidR="00DF35CB">
          <w:rPr>
            <w:noProof/>
            <w:webHidden/>
          </w:rPr>
          <w:t>1</w:t>
        </w:r>
        <w:r w:rsidR="00585312">
          <w:rPr>
            <w:noProof/>
            <w:webHidden/>
          </w:rPr>
          <w:t>4</w:t>
        </w:r>
        <w:r w:rsidR="00742650">
          <w:rPr>
            <w:noProof/>
            <w:webHidden/>
          </w:rPr>
          <w:fldChar w:fldCharType="end"/>
        </w:r>
      </w:hyperlink>
    </w:p>
    <w:p w:rsidR="00DF35CB" w:rsidRDefault="00B44CA5">
      <w:pPr>
        <w:pStyle w:val="TOC2"/>
        <w:tabs>
          <w:tab w:val="right" w:leader="dot" w:pos="9350"/>
        </w:tabs>
        <w:rPr>
          <w:rFonts w:asciiTheme="minorHAnsi" w:eastAsiaTheme="minorEastAsia" w:hAnsiTheme="minorHAnsi" w:cstheme="minorBidi"/>
          <w:smallCaps w:val="0"/>
          <w:noProof/>
          <w:color w:val="auto"/>
          <w:sz w:val="22"/>
          <w:szCs w:val="22"/>
        </w:rPr>
      </w:pPr>
      <w:hyperlink w:anchor="_Toc363807624" w:history="1">
        <w:r w:rsidR="00DF35CB" w:rsidRPr="00424C2C">
          <w:rPr>
            <w:rStyle w:val="Hyperlink"/>
            <w:noProof/>
          </w:rPr>
          <w:t>10.1. Cleaning the Scanner</w:t>
        </w:r>
        <w:r w:rsidR="00DF35CB">
          <w:rPr>
            <w:noProof/>
            <w:webHidden/>
          </w:rPr>
          <w:tab/>
        </w:r>
        <w:r w:rsidR="00742650">
          <w:rPr>
            <w:noProof/>
            <w:webHidden/>
          </w:rPr>
          <w:fldChar w:fldCharType="begin"/>
        </w:r>
        <w:r w:rsidR="00DF35CB">
          <w:rPr>
            <w:noProof/>
            <w:webHidden/>
          </w:rPr>
          <w:instrText xml:space="preserve"> PAGEREF _Toc363807624 \h </w:instrText>
        </w:r>
        <w:r w:rsidR="00742650">
          <w:rPr>
            <w:noProof/>
            <w:webHidden/>
          </w:rPr>
        </w:r>
        <w:r w:rsidR="00742650">
          <w:rPr>
            <w:noProof/>
            <w:webHidden/>
          </w:rPr>
          <w:fldChar w:fldCharType="separate"/>
        </w:r>
        <w:r w:rsidR="00DF35CB">
          <w:rPr>
            <w:noProof/>
            <w:webHidden/>
          </w:rPr>
          <w:t>1</w:t>
        </w:r>
        <w:r w:rsidR="00585312">
          <w:rPr>
            <w:noProof/>
            <w:webHidden/>
          </w:rPr>
          <w:t>4</w:t>
        </w:r>
        <w:r w:rsidR="00742650">
          <w:rPr>
            <w:noProof/>
            <w:webHidden/>
          </w:rPr>
          <w:fldChar w:fldCharType="end"/>
        </w:r>
      </w:hyperlink>
    </w:p>
    <w:p w:rsidR="00DF35CB" w:rsidRDefault="00B44CA5">
      <w:pPr>
        <w:pStyle w:val="TOC2"/>
        <w:tabs>
          <w:tab w:val="right" w:leader="dot" w:pos="9350"/>
        </w:tabs>
        <w:rPr>
          <w:rFonts w:asciiTheme="minorHAnsi" w:eastAsiaTheme="minorEastAsia" w:hAnsiTheme="minorHAnsi" w:cstheme="minorBidi"/>
          <w:smallCaps w:val="0"/>
          <w:noProof/>
          <w:color w:val="auto"/>
          <w:sz w:val="22"/>
          <w:szCs w:val="22"/>
        </w:rPr>
      </w:pPr>
      <w:hyperlink w:anchor="_Toc363807625" w:history="1">
        <w:r w:rsidR="00DF35CB" w:rsidRPr="00424C2C">
          <w:rPr>
            <w:rStyle w:val="Hyperlink"/>
            <w:noProof/>
          </w:rPr>
          <w:t>10.2. Errors and Technical Glitches</w:t>
        </w:r>
        <w:r w:rsidR="00DF35CB">
          <w:rPr>
            <w:noProof/>
            <w:webHidden/>
          </w:rPr>
          <w:tab/>
        </w:r>
        <w:r w:rsidR="00742650">
          <w:rPr>
            <w:noProof/>
            <w:webHidden/>
          </w:rPr>
          <w:fldChar w:fldCharType="begin"/>
        </w:r>
        <w:r w:rsidR="00DF35CB">
          <w:rPr>
            <w:noProof/>
            <w:webHidden/>
          </w:rPr>
          <w:instrText xml:space="preserve"> PAGEREF _Toc363807625 \h </w:instrText>
        </w:r>
        <w:r w:rsidR="00742650">
          <w:rPr>
            <w:noProof/>
            <w:webHidden/>
          </w:rPr>
        </w:r>
        <w:r w:rsidR="00742650">
          <w:rPr>
            <w:noProof/>
            <w:webHidden/>
          </w:rPr>
          <w:fldChar w:fldCharType="separate"/>
        </w:r>
        <w:r w:rsidR="00DF35CB">
          <w:rPr>
            <w:noProof/>
            <w:webHidden/>
          </w:rPr>
          <w:t>1</w:t>
        </w:r>
        <w:r w:rsidR="00585312">
          <w:rPr>
            <w:noProof/>
            <w:webHidden/>
          </w:rPr>
          <w:t>5</w:t>
        </w:r>
        <w:r w:rsidR="00742650">
          <w:rPr>
            <w:noProof/>
            <w:webHidden/>
          </w:rPr>
          <w:fldChar w:fldCharType="end"/>
        </w:r>
      </w:hyperlink>
    </w:p>
    <w:p w:rsidR="005219A8" w:rsidRDefault="00742650" w:rsidP="005219A8">
      <w:pPr>
        <w:pStyle w:val="Heading1"/>
      </w:pPr>
      <w:r>
        <w:rPr>
          <w:color w:val="auto"/>
        </w:rPr>
        <w:fldChar w:fldCharType="end"/>
      </w:r>
      <w:r w:rsidR="00D67FAB">
        <w:br w:type="page"/>
      </w:r>
      <w:bookmarkStart w:id="31" w:name="_Toc363807607"/>
      <w:r w:rsidR="005219A8">
        <w:lastRenderedPageBreak/>
        <w:t>1. Introduction</w:t>
      </w:r>
      <w:bookmarkEnd w:id="31"/>
    </w:p>
    <w:p w:rsidR="005219A8" w:rsidRDefault="005219A8" w:rsidP="005219A8">
      <w:r>
        <w:t>Perhaps deceptively, scanning is actually a more complex process than you would initially perceive. When I first started scanning, I thought it was going to be a walk-in-the park because on the surface, it did not seem like a labor intensive task. Rather, it presents its own kind of unique challenge. That is, it gradually gets more mentally daunting especially when you have to efficiently scan a box that is tightly crammed with a plethora of folders, many of which contain photographs, different sized documents, and maps. I have put together this training manual to help ease yourself into understanding the whole scanning process on a more intelligible level and also help you avoid some nasty oversights that I made when I was a scanner. Take note that scanning is essentially a step by step process that you must strictly adhere to in order to avoid making any errors. Since all of these scanned files and boxes are sent to Library and Archives Canada, it is of paramount importance that you scan everything to perfection. It is my hope that this manual will be a valuable resource in helping you familiarize yourself with some tried and true scanning techniques that I adopted from my mentors and also developed through personal experience. In time, you will eventually develop your very own scanning techniques. Lastly, I wish you the best of luck and I hope you find scanning as rewarding as I did.</w:t>
      </w:r>
    </w:p>
    <w:p w:rsidR="005219A8" w:rsidRDefault="005219A8" w:rsidP="005219A8">
      <w:pPr>
        <w:pStyle w:val="Heading1"/>
      </w:pPr>
      <w:bookmarkStart w:id="32" w:name="_Toc363807608"/>
      <w:r>
        <w:t>2. Pre-Scanning Process</w:t>
      </w:r>
      <w:bookmarkEnd w:id="32"/>
    </w:p>
    <w:p w:rsidR="00D67FAB" w:rsidRDefault="005219A8" w:rsidP="005219A8">
      <w:r>
        <w:t xml:space="preserve">Information Services (help desk) should have downloaded the HP Scanjet N9120 scanning software to your desktop. If not, follow the instructions contained in the Getting Started Guide to download the software yourself. Once downloaded, you can </w:t>
      </w:r>
      <w:r w:rsidR="007F7519">
        <w:t>initialize your scanning profile settings</w:t>
      </w:r>
      <w:r>
        <w:t>.</w:t>
      </w:r>
      <w:r w:rsidR="007F7519">
        <w:t xml:space="preserve"> D</w:t>
      </w:r>
      <w:r>
        <w:t>ouble click HP Smar</w:t>
      </w:r>
      <w:r w:rsidR="007F7519">
        <w:t xml:space="preserve">t Document Scan on your desktop to bring </w:t>
      </w:r>
      <w:r>
        <w:t xml:space="preserve">up a menu (refer to Image </w:t>
      </w:r>
      <w:r w:rsidR="00DF35CB">
        <w:t>2</w:t>
      </w:r>
      <w:r>
        <w:t xml:space="preserve">.1) for your profile settings. Click </w:t>
      </w:r>
      <w:r w:rsidR="00476141">
        <w:t>‘Create new p</w:t>
      </w:r>
      <w:r>
        <w:t>rofile</w:t>
      </w:r>
      <w:r w:rsidR="00476141">
        <w:t>’</w:t>
      </w:r>
      <w:r>
        <w:t xml:space="preserve"> and enter in your profile name (first and last name). Now, go to the </w:t>
      </w:r>
      <w:r w:rsidR="00476141">
        <w:t>‘</w:t>
      </w:r>
      <w:r>
        <w:t>Scan Settings</w:t>
      </w:r>
      <w:r w:rsidR="00476141">
        <w:t>’</w:t>
      </w:r>
      <w:r>
        <w:t xml:space="preserve"> tab. For </w:t>
      </w:r>
      <w:r w:rsidR="00476141">
        <w:t>‘</w:t>
      </w:r>
      <w:r>
        <w:t>Image Options</w:t>
      </w:r>
      <w:r w:rsidR="00476141">
        <w:t>’</w:t>
      </w:r>
      <w:r>
        <w:t xml:space="preserve">, make sure the resolution is 300 </w:t>
      </w:r>
      <w:proofErr w:type="spellStart"/>
      <w:r>
        <w:t>ppi</w:t>
      </w:r>
      <w:proofErr w:type="spellEnd"/>
      <w:r>
        <w:t xml:space="preserve"> and the mode is 24-bit color. For </w:t>
      </w:r>
      <w:r w:rsidR="00476141">
        <w:t>‘</w:t>
      </w:r>
      <w:r>
        <w:t>Page Size</w:t>
      </w:r>
      <w:r w:rsidR="00476141">
        <w:t>’</w:t>
      </w:r>
      <w:r>
        <w:t xml:space="preserve">, scroll up to </w:t>
      </w:r>
      <w:r w:rsidR="00476141">
        <w:t>‘</w:t>
      </w:r>
      <w:r>
        <w:t>Auto detect size</w:t>
      </w:r>
      <w:r w:rsidR="00476141">
        <w:t>’</w:t>
      </w:r>
      <w:r>
        <w:t xml:space="preserve">. Be sure to verify that the </w:t>
      </w:r>
      <w:r w:rsidR="00476141">
        <w:t>‘Page l</w:t>
      </w:r>
      <w:r>
        <w:t>ayout</w:t>
      </w:r>
      <w:r w:rsidR="00476141">
        <w:t>’</w:t>
      </w:r>
      <w:r w:rsidR="0054134B">
        <w:t xml:space="preserve"> is p</w:t>
      </w:r>
      <w:r>
        <w:t>ortra</w:t>
      </w:r>
      <w:r w:rsidR="007F7519">
        <w:t xml:space="preserve">it, </w:t>
      </w:r>
      <w:r w:rsidR="0054134B">
        <w:t>d</w:t>
      </w:r>
      <w:r w:rsidR="007F7519">
        <w:t xml:space="preserve">uplex (2-sided, book) and </w:t>
      </w:r>
      <w:r w:rsidR="0054134B">
        <w:t>t</w:t>
      </w:r>
      <w:r>
        <w:t xml:space="preserve">op edge first. Now switch over to the </w:t>
      </w:r>
      <w:r w:rsidR="00476141">
        <w:t>‘</w:t>
      </w:r>
      <w:r>
        <w:t>Image</w:t>
      </w:r>
      <w:r w:rsidR="007F7519">
        <w:t xml:space="preserve"> Processing</w:t>
      </w:r>
      <w:r w:rsidR="00476141">
        <w:t>’</w:t>
      </w:r>
      <w:r w:rsidR="007F7519">
        <w:t xml:space="preserve"> tab, and check off </w:t>
      </w:r>
      <w:r w:rsidR="00476141">
        <w:t>s</w:t>
      </w:r>
      <w:r>
        <w:t>tr</w:t>
      </w:r>
      <w:r w:rsidR="007F7519">
        <w:t xml:space="preserve">aighten page content and </w:t>
      </w:r>
      <w:r w:rsidR="00476141">
        <w:t>d</w:t>
      </w:r>
      <w:r>
        <w:t xml:space="preserve">elete blank pages under the </w:t>
      </w:r>
      <w:r w:rsidR="00476141">
        <w:t>‘</w:t>
      </w:r>
      <w:r>
        <w:t>Adjust each Scanned Page</w:t>
      </w:r>
      <w:r w:rsidR="00476141">
        <w:t>’</w:t>
      </w:r>
      <w:r>
        <w:t xml:space="preserve"> and </w:t>
      </w:r>
      <w:r w:rsidR="00476141">
        <w:t>‘</w:t>
      </w:r>
      <w:r>
        <w:t>Adjust Scanned Document</w:t>
      </w:r>
      <w:r w:rsidR="00476141">
        <w:t>’</w:t>
      </w:r>
      <w:r>
        <w:t xml:space="preserve"> side-bars, respectively. Lastly, go to </w:t>
      </w:r>
      <w:r w:rsidR="00476141">
        <w:t>‘</w:t>
      </w:r>
      <w:r>
        <w:t>Destinations</w:t>
      </w:r>
      <w:r w:rsidR="00476141">
        <w:t>’ and ensure</w:t>
      </w:r>
      <w:r>
        <w:t xml:space="preserve"> that all scanned documents are automatically </w:t>
      </w:r>
      <w:proofErr w:type="spellStart"/>
      <w:r w:rsidRPr="00476141">
        <w:rPr>
          <w:b/>
        </w:rPr>
        <w:t>OCRed</w:t>
      </w:r>
      <w:proofErr w:type="spellEnd"/>
      <w:r>
        <w:t xml:space="preserve">. Click </w:t>
      </w:r>
      <w:r w:rsidR="00476141">
        <w:t>‘</w:t>
      </w:r>
      <w:r>
        <w:t>Send To</w:t>
      </w:r>
      <w:r w:rsidR="00476141">
        <w:t>’</w:t>
      </w:r>
      <w:r>
        <w:t xml:space="preserve"> to change the directory for which your scanned documents are saved to.</w:t>
      </w:r>
    </w:p>
    <w:p w:rsidR="005219A8" w:rsidRDefault="005219A8" w:rsidP="00476141">
      <w:pPr>
        <w:tabs>
          <w:tab w:val="clear" w:pos="4320"/>
          <w:tab w:val="clear" w:pos="9356"/>
        </w:tabs>
        <w:spacing w:after="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4349"/>
        <w:gridCol w:w="5069"/>
      </w:tblGrid>
      <w:tr w:rsidR="00EF03C9" w:rsidRPr="00CD07D5" w:rsidTr="00EF03C9">
        <w:tc>
          <w:tcPr>
            <w:tcW w:w="4349" w:type="dxa"/>
          </w:tcPr>
          <w:p w:rsidR="00EF03C9" w:rsidRPr="00CD07D5" w:rsidRDefault="00EF03C9" w:rsidP="00EF03C9">
            <w:pPr>
              <w:tabs>
                <w:tab w:val="left" w:pos="180"/>
              </w:tabs>
              <w:rPr>
                <w:rFonts w:ascii="Verdana" w:hAnsi="Verdana"/>
                <w:i/>
                <w:sz w:val="18"/>
                <w:szCs w:val="18"/>
              </w:rPr>
            </w:pPr>
            <w:r w:rsidRPr="00CD07D5">
              <w:rPr>
                <w:rFonts w:ascii="Verdana" w:hAnsi="Verdana"/>
                <w:i/>
                <w:sz w:val="18"/>
                <w:szCs w:val="18"/>
              </w:rPr>
              <w:tab/>
              <w:t>Image 2.1 Scanning Profile Menu</w:t>
            </w:r>
          </w:p>
        </w:tc>
        <w:tc>
          <w:tcPr>
            <w:tcW w:w="5069" w:type="dxa"/>
          </w:tcPr>
          <w:p w:rsidR="00EF03C9" w:rsidRPr="00CD07D5" w:rsidRDefault="00EF03C9" w:rsidP="00EF03C9">
            <w:pPr>
              <w:tabs>
                <w:tab w:val="clear" w:pos="4320"/>
                <w:tab w:val="left" w:pos="1051"/>
              </w:tabs>
              <w:rPr>
                <w:rFonts w:ascii="Verdana" w:hAnsi="Verdana"/>
                <w:i/>
                <w:noProof/>
                <w:sz w:val="18"/>
                <w:szCs w:val="18"/>
              </w:rPr>
            </w:pPr>
            <w:r w:rsidRPr="00CD07D5">
              <w:rPr>
                <w:rFonts w:ascii="Verdana" w:hAnsi="Verdana"/>
                <w:i/>
                <w:noProof/>
                <w:sz w:val="18"/>
                <w:szCs w:val="18"/>
              </w:rPr>
              <w:tab/>
              <w:t>Image 2.2 Configuring Scanner Properties</w:t>
            </w:r>
          </w:p>
        </w:tc>
      </w:tr>
      <w:tr w:rsidR="00EF03C9" w:rsidTr="00EF03C9">
        <w:tc>
          <w:tcPr>
            <w:tcW w:w="4349" w:type="dxa"/>
          </w:tcPr>
          <w:p w:rsidR="00EF03C9" w:rsidRDefault="00B44CA5" w:rsidP="00EF03C9">
            <w:pPr>
              <w:jc w:val="center"/>
            </w:pPr>
            <w:r>
              <w:rPr>
                <w:noProof/>
              </w:rPr>
              <w:pict>
                <v:line id="_x0000_s1032" style="position:absolute;left:0;text-align:left;flip:x;z-index:251658752;mso-position-horizontal-relative:text;mso-position-vertical-relative:text" from="194.15pt,27.6pt" to="212.15pt,40.8pt" strokecolor="red">
                  <v:stroke endarrow="block"/>
                </v:line>
              </w:pict>
            </w:r>
            <w:r>
              <w:rPr>
                <w:noProof/>
              </w:rPr>
              <w:pict>
                <v:shape id="_x0000_s1040" type="#_x0000_t202" style="position:absolute;left:0;text-align:left;margin-left:212.15pt;margin-top:1.6pt;width:48.1pt;height:23.75pt;z-index:251664896;mso-position-horizontal-relative:text;mso-position-vertical-relative:text" stroked="f">
                  <v:textbox style="mso-next-textbox:#_x0000_s1040">
                    <w:txbxContent>
                      <w:p w:rsidR="00DF35CB" w:rsidRPr="00333519" w:rsidRDefault="00DF35CB" w:rsidP="00652FE1">
                        <w:pPr>
                          <w:jc w:val="right"/>
                          <w:rPr>
                            <w:sz w:val="14"/>
                            <w:szCs w:val="14"/>
                          </w:rPr>
                        </w:pPr>
                        <w:r>
                          <w:rPr>
                            <w:sz w:val="14"/>
                            <w:szCs w:val="14"/>
                          </w:rPr>
                          <w:t>Main tab</w:t>
                        </w:r>
                      </w:p>
                    </w:txbxContent>
                  </v:textbox>
                </v:shape>
              </w:pict>
            </w:r>
            <w:r w:rsidR="00EF03C9" w:rsidRPr="00EF03C9">
              <w:rPr>
                <w:noProof/>
              </w:rPr>
              <w:drawing>
                <wp:inline distT="0" distB="0" distL="0" distR="0">
                  <wp:extent cx="2626360" cy="2179955"/>
                  <wp:effectExtent l="1905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626360" cy="2179955"/>
                          </a:xfrm>
                          <a:prstGeom prst="rect">
                            <a:avLst/>
                          </a:prstGeom>
                          <a:noFill/>
                          <a:ln w="9525">
                            <a:noFill/>
                            <a:miter lim="800000"/>
                            <a:headEnd/>
                            <a:tailEnd/>
                          </a:ln>
                        </pic:spPr>
                      </pic:pic>
                    </a:graphicData>
                  </a:graphic>
                </wp:inline>
              </w:drawing>
            </w:r>
          </w:p>
        </w:tc>
        <w:tc>
          <w:tcPr>
            <w:tcW w:w="5069" w:type="dxa"/>
          </w:tcPr>
          <w:p w:rsidR="00EF03C9" w:rsidRDefault="00B44CA5" w:rsidP="00EF03C9">
            <w:pPr>
              <w:jc w:val="right"/>
            </w:pPr>
            <w:r>
              <w:rPr>
                <w:noProof/>
              </w:rPr>
              <w:pict>
                <v:shape id="_x0000_s1042" type="#_x0000_t202" style="position:absolute;left:0;text-align:left;margin-left:19.55pt;margin-top:34.05pt;width:24.75pt;height:103.2pt;z-index:251667968;mso-position-horizontal-relative:text;mso-position-vertical-relative:text" stroked="f">
                  <v:textbox style="layout-flow:vertical;mso-layout-flow-alt:bottom-to-top;mso-next-textbox:#_x0000_s1042">
                    <w:txbxContent>
                      <w:p w:rsidR="00DF35CB" w:rsidRPr="000B6AF9" w:rsidRDefault="00DF35CB" w:rsidP="004F2E67">
                        <w:pPr>
                          <w:jc w:val="center"/>
                          <w:rPr>
                            <w:sz w:val="14"/>
                            <w:szCs w:val="14"/>
                          </w:rPr>
                        </w:pPr>
                        <w:r w:rsidRPr="000B6AF9">
                          <w:rPr>
                            <w:sz w:val="14"/>
                            <w:szCs w:val="14"/>
                          </w:rPr>
                          <w:t>Side-bar tabs</w:t>
                        </w:r>
                      </w:p>
                    </w:txbxContent>
                  </v:textbox>
                </v:shape>
              </w:pict>
            </w:r>
            <w:r>
              <w:rPr>
                <w:noProof/>
              </w:rPr>
              <w:pict>
                <v:group id="_x0000_s1044" style="position:absolute;left:0;text-align:left;margin-left:36.8pt;margin-top:40.8pt;width:18pt;height:103.2pt;z-index:251668992;mso-position-horizontal-relative:text;mso-position-vertical-relative:text" coordorigin="6480,12290" coordsize="360,2064">
                  <v:line id="_x0000_s1045" style="position:absolute;flip:x" from="6660,12290" to="6840,12290"/>
                  <v:line id="_x0000_s1046" style="position:absolute" from="6660,12290" to="6660,14354"/>
                  <v:line id="_x0000_s1047" style="position:absolute" from="6660,14354" to="6840,14354"/>
                  <v:line id="_x0000_s1048" style="position:absolute" from="6480,13190" to="6660,13190"/>
                </v:group>
              </w:pict>
            </w:r>
            <w:r>
              <w:rPr>
                <w:noProof/>
              </w:rPr>
              <w:pict>
                <v:line id="_x0000_s1039" style="position:absolute;left:0;text-align:left;z-index:251665920;mso-position-horizontal-relative:text;mso-position-vertical-relative:text" from="36.8pt,9.8pt" to="54.7pt,9.8pt" strokecolor="red">
                  <v:stroke endarrow="block"/>
                </v:line>
              </w:pict>
            </w:r>
            <w:r w:rsidR="00EF03C9">
              <w:rPr>
                <w:noProof/>
              </w:rPr>
              <w:drawing>
                <wp:inline distT="0" distB="0" distL="0" distR="0">
                  <wp:extent cx="2524125" cy="21717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524125" cy="2171700"/>
                          </a:xfrm>
                          <a:prstGeom prst="rect">
                            <a:avLst/>
                          </a:prstGeom>
                          <a:noFill/>
                          <a:ln w="9525">
                            <a:noFill/>
                            <a:miter lim="800000"/>
                            <a:headEnd/>
                            <a:tailEnd/>
                          </a:ln>
                        </pic:spPr>
                      </pic:pic>
                    </a:graphicData>
                  </a:graphic>
                </wp:inline>
              </w:drawing>
            </w:r>
          </w:p>
        </w:tc>
      </w:tr>
    </w:tbl>
    <w:p w:rsidR="00EF03C9" w:rsidRDefault="00EF03C9" w:rsidP="00EF03C9">
      <w:pPr>
        <w:pStyle w:val="Heading2"/>
      </w:pPr>
      <w:bookmarkStart w:id="33" w:name="_Toc363807609"/>
      <w:r>
        <w:lastRenderedPageBreak/>
        <w:t>2.1. Sorting Process</w:t>
      </w:r>
      <w:bookmarkEnd w:id="33"/>
    </w:p>
    <w:p w:rsidR="00EF03C9" w:rsidRDefault="006F586A" w:rsidP="00EF03C9">
      <w:r>
        <w:t xml:space="preserve">As the most time consuming part, sorting requires a great amount of patience. To that end, it is easy to fall prey to the monotony of sorting unless you </w:t>
      </w:r>
      <w:r w:rsidR="00556E31">
        <w:t>pace yourself and build up momentum. S</w:t>
      </w:r>
      <w:r>
        <w:t>tart</w:t>
      </w:r>
      <w:r w:rsidR="00EF03C9">
        <w:t xml:space="preserve"> with the thinner folders</w:t>
      </w:r>
      <w:r w:rsidR="00556E31">
        <w:t xml:space="preserve"> first</w:t>
      </w:r>
      <w:r w:rsidR="00EF03C9">
        <w:t xml:space="preserve"> and </w:t>
      </w:r>
      <w:r w:rsidR="00556E31">
        <w:t xml:space="preserve">then </w:t>
      </w:r>
      <w:r w:rsidR="00EF03C9">
        <w:t>work your way up to the thicker</w:t>
      </w:r>
      <w:r w:rsidR="00556E31">
        <w:t xml:space="preserve"> and more complicated</w:t>
      </w:r>
      <w:r w:rsidR="00EF03C9">
        <w:t xml:space="preserve"> one</w:t>
      </w:r>
      <w:r w:rsidR="00556E31">
        <w:t>s</w:t>
      </w:r>
      <w:r w:rsidR="00EF03C9">
        <w:t xml:space="preserve">. </w:t>
      </w:r>
      <w:r w:rsidR="00556E31">
        <w:t xml:space="preserve">By doing so, you are essentially warming up your brain, much like stretching before you run a marathon. </w:t>
      </w:r>
      <w:r w:rsidR="00EF03C9">
        <w:t xml:space="preserve">Remember, you </w:t>
      </w:r>
      <w:r w:rsidR="00556E31">
        <w:t>are free to be selective about which folders you want to scan first; you do not have to scan folders following</w:t>
      </w:r>
      <w:r w:rsidR="00EF03C9">
        <w:t xml:space="preserve"> the order they are packed in the box.</w:t>
      </w:r>
      <w:r w:rsidR="00556E31">
        <w:t xml:space="preserve"> </w:t>
      </w:r>
    </w:p>
    <w:p w:rsidR="005219A8" w:rsidRDefault="00556E31" w:rsidP="00EF03C9">
      <w:r>
        <w:t xml:space="preserve">If the documents contained in a file folder are split between the left and right sides of the folder, start with the left side first. </w:t>
      </w:r>
      <w:r w:rsidR="00EF03C9">
        <w:t xml:space="preserve">All </w:t>
      </w:r>
      <w:r w:rsidR="00AA1B1C">
        <w:t xml:space="preserve">of these </w:t>
      </w:r>
      <w:r w:rsidR="00EF03C9">
        <w:t xml:space="preserve">documents </w:t>
      </w:r>
      <w:r w:rsidR="00AA1B1C">
        <w:t xml:space="preserve">should </w:t>
      </w:r>
      <w:r w:rsidR="00EF03C9">
        <w:t xml:space="preserve">be sorted according to date, in which later dates are at the front and earlier dates are near the back of the folder. </w:t>
      </w:r>
      <w:r w:rsidR="00AA1B1C">
        <w:t>I</w:t>
      </w:r>
      <w:r w:rsidR="00EF03C9">
        <w:t>f</w:t>
      </w:r>
      <w:r w:rsidR="00AA1B1C">
        <w:t xml:space="preserve"> a document contains</w:t>
      </w:r>
      <w:r w:rsidR="00EF03C9">
        <w:t xml:space="preserve"> </w:t>
      </w:r>
      <w:r w:rsidR="00AA1B1C">
        <w:t>more than one date, use the later one, as a</w:t>
      </w:r>
      <w:r w:rsidR="00EF03C9">
        <w:t xml:space="preserve"> later date would imply that that particular document has been revised. </w:t>
      </w:r>
      <w:r w:rsidR="00AA1B1C">
        <w:t xml:space="preserve">Thus, </w:t>
      </w:r>
      <w:r w:rsidR="00D70514">
        <w:t>always look at the</w:t>
      </w:r>
      <w:r w:rsidR="00AA1B1C">
        <w:t xml:space="preserve"> date associated with the most recent</w:t>
      </w:r>
      <w:r w:rsidR="00D70514">
        <w:t xml:space="preserve">ly revised </w:t>
      </w:r>
      <w:r w:rsidR="00AA1B1C">
        <w:t xml:space="preserve">version of a document. </w:t>
      </w:r>
      <w:r w:rsidR="00EF03C9">
        <w:t>Tread cautiously though because some dates are associated with a document’s letterhead or layout and not in any way relevant to the day the actual content was conceived.</w:t>
      </w:r>
    </w:p>
    <w:p w:rsidR="00E80166" w:rsidRDefault="00E80166" w:rsidP="00EF03C9">
      <w:r w:rsidRPr="00E80166">
        <w:rPr>
          <w:i/>
        </w:rPr>
        <w:t>Helpful hint #1: What to do with undated documents</w:t>
      </w:r>
      <w:r w:rsidR="00330919">
        <w:rPr>
          <w:i/>
        </w:rPr>
        <w:br/>
      </w:r>
      <w:r w:rsidR="00210A50">
        <w:pict>
          <v:shape id="_x0000_s1133" type="#_x0000_t202" style="width:468.75pt;height:49.35pt;mso-wrap-style:none;mso-left-percent:-10001;mso-top-percent:-10001;mso-position-horizontal:absolute;mso-position-horizontal-relative:char;mso-position-vertical:absolute;mso-position-vertical-relative:line;mso-left-percent:-10001;mso-top-percent:-10001" fillcolor="#f2dbdb [661]" strokecolor="#e5b8b7 [1301]">
            <v:textbox style="mso-next-textbox:#_x0000_s1133;mso-fit-shape-to-text:t">
              <w:txbxContent>
                <w:p w:rsidR="00DF35CB" w:rsidRPr="00E635DE" w:rsidRDefault="00DF35CB" w:rsidP="00E80166">
                  <w:pPr>
                    <w:jc w:val="both"/>
                  </w:pPr>
                  <w:r>
                    <w:t>Some documents may</w:t>
                  </w:r>
                  <w:r w:rsidR="00AA1B1C">
                    <w:t xml:space="preserve"> be undated or have their dates </w:t>
                  </w:r>
                  <w:r>
                    <w:t xml:space="preserve">cut off. </w:t>
                  </w:r>
                  <w:r w:rsidR="00AA1B1C">
                    <w:t xml:space="preserve">You can look at the dates of </w:t>
                  </w:r>
                  <w:r w:rsidRPr="00E635DE">
                    <w:t xml:space="preserve">surrounding </w:t>
                  </w:r>
                  <w:r>
                    <w:t>documents</w:t>
                  </w:r>
                  <w:r w:rsidRPr="00E635DE">
                    <w:t xml:space="preserve"> to give you a clue as to what the correct date is. </w:t>
                  </w:r>
                  <w:r>
                    <w:t>Obscure documents that have absolutely no traces of a date go at the end of the file folder.</w:t>
                  </w:r>
                </w:p>
              </w:txbxContent>
            </v:textbox>
            <w10:wrap type="none"/>
            <w10:anchorlock/>
          </v:shape>
        </w:pict>
      </w:r>
    </w:p>
    <w:p w:rsidR="00E80166" w:rsidRDefault="00E80166" w:rsidP="00AA1B1C">
      <w:pPr>
        <w:tabs>
          <w:tab w:val="clear" w:pos="4320"/>
          <w:tab w:val="clear" w:pos="9356"/>
        </w:tabs>
        <w:spacing w:after="0"/>
      </w:pPr>
      <w:r>
        <w:t xml:space="preserve">File folders will contain stapled documents consisting of multiple pages. To avoid any impending confusion during the sorting process, make sure to </w:t>
      </w:r>
      <w:r w:rsidR="00D70514">
        <w:t>mark down</w:t>
      </w:r>
      <w:r>
        <w:t xml:space="preserve"> the page number on the top right hand corner of each page (i.e. page 1 of n, where n is the total numbers of pages)</w:t>
      </w:r>
      <w:r w:rsidR="00D70514">
        <w:t xml:space="preserve"> before removing the staple</w:t>
      </w:r>
      <w:r>
        <w:t xml:space="preserve">. </w:t>
      </w:r>
      <w:r w:rsidR="00D70514">
        <w:t>Since most stapled documents are not ordered by date before they are stapled, y</w:t>
      </w:r>
      <w:r>
        <w:t xml:space="preserve">ou </w:t>
      </w:r>
      <w:r w:rsidR="00D70514">
        <w:t>may be unable</w:t>
      </w:r>
      <w:r>
        <w:t xml:space="preserve"> </w:t>
      </w:r>
      <w:r w:rsidR="00D70514">
        <w:t>perfectly</w:t>
      </w:r>
      <w:r>
        <w:t xml:space="preserve"> sort all documents within their respective file folders. As such, the front cover page is to be treated as the main document, and all other subsequent pages are supporting documents. In a nutshell, think of stapled multi-paged documents as packages. The date of the first page of this package is the one you should use when sorting.</w:t>
      </w:r>
    </w:p>
    <w:p w:rsidR="00E80166" w:rsidRDefault="00E80166" w:rsidP="002A6C86">
      <w:pPr>
        <w:pStyle w:val="Heading1"/>
      </w:pPr>
      <w:bookmarkStart w:id="34" w:name="_Toc363807610"/>
      <w:r>
        <w:t>3. Verification Process</w:t>
      </w:r>
      <w:bookmarkEnd w:id="34"/>
    </w:p>
    <w:p w:rsidR="00E80166" w:rsidRDefault="00E80166" w:rsidP="00E80166">
      <w:r>
        <w:t xml:space="preserve">Double-check that all the pages are correctly ordered according to date range. While flipping through each page, remove any </w:t>
      </w:r>
      <w:r w:rsidR="000B6AF9">
        <w:t>sticky</w:t>
      </w:r>
      <w:r w:rsidR="00AC1876">
        <w:t xml:space="preserve"> notes you can </w:t>
      </w:r>
      <w:r>
        <w:t xml:space="preserve">find. Most </w:t>
      </w:r>
      <w:r w:rsidR="000B6AF9">
        <w:t>sticky</w:t>
      </w:r>
      <w:r>
        <w:t xml:space="preserve"> notes are not significantly important, but if there are any interesting facts written on them, you can place them on the back of the page. Some of the larger </w:t>
      </w:r>
      <w:r w:rsidR="000B6AF9">
        <w:t>sticky</w:t>
      </w:r>
      <w:r>
        <w:t xml:space="preserve"> notes may show actual correspondence or contain valuable information that greatly pertains to the documents they are attached to. If this is the case, you must scan these </w:t>
      </w:r>
      <w:r w:rsidR="000B6AF9">
        <w:t>sticky</w:t>
      </w:r>
      <w:r>
        <w:t xml:space="preserve"> notes. Scan all </w:t>
      </w:r>
      <w:r w:rsidR="000B6AF9">
        <w:t>sticky</w:t>
      </w:r>
      <w:r>
        <w:t xml:space="preserve"> notes separately from the document they are attached to, unless the </w:t>
      </w:r>
      <w:r w:rsidR="000B6AF9">
        <w:t>sticky</w:t>
      </w:r>
      <w:r>
        <w:t xml:space="preserve"> notes are used as labels for a map or plan. </w:t>
      </w:r>
    </w:p>
    <w:p w:rsidR="00E80166" w:rsidRDefault="00E80166" w:rsidP="002A6C86">
      <w:pPr>
        <w:pStyle w:val="Heading1"/>
      </w:pPr>
      <w:bookmarkStart w:id="35" w:name="_Toc363807611"/>
      <w:r>
        <w:t>4. Scanning Process</w:t>
      </w:r>
      <w:bookmarkEnd w:id="35"/>
    </w:p>
    <w:p w:rsidR="00E80166" w:rsidRDefault="00E80166" w:rsidP="00E80166">
      <w:r>
        <w:t xml:space="preserve">After completing the monotonous sorting process, you </w:t>
      </w:r>
      <w:r w:rsidR="00E1032C">
        <w:t xml:space="preserve">can finally </w:t>
      </w:r>
      <w:r>
        <w:t xml:space="preserve">let the scanner do some of the work for you. But before you load the pages onto the scanner and click the scan button, make sure you count the total number of pages per batch you put in. </w:t>
      </w:r>
    </w:p>
    <w:p w:rsidR="00E80166" w:rsidRDefault="00E80166" w:rsidP="006E4817">
      <w:pPr>
        <w:pStyle w:val="NoSpacing0"/>
      </w:pPr>
      <w:r>
        <w:lastRenderedPageBreak/>
        <w:t>Pages should be placed on the feeder face side up, with the top of the page gently resting on the scanner’s sensor. It is highly recommended that you place 20 to 50 papers on the feeder at a time to avoid jamming. Also extend the tray to hold the scanned pages in place; anything past legal size will likely fall out.</w:t>
      </w:r>
    </w:p>
    <w:p w:rsidR="006E4817" w:rsidRPr="004C15A1" w:rsidRDefault="006E4817" w:rsidP="006E4817">
      <w:pPr>
        <w:pStyle w:val="NoSpacing0"/>
        <w:rPr>
          <w:i/>
        </w:rPr>
      </w:pPr>
    </w:p>
    <w:p w:rsidR="006E4817" w:rsidRPr="004C15A1" w:rsidRDefault="006E4817" w:rsidP="006E4817">
      <w:pPr>
        <w:pStyle w:val="NoSpacing0"/>
        <w:rPr>
          <w:i/>
        </w:rPr>
      </w:pPr>
      <w:r w:rsidRPr="004C15A1">
        <w:rPr>
          <w:i/>
        </w:rPr>
        <w:t xml:space="preserve">Image 4.1 Placing pages onto the scanner’s feeder </w:t>
      </w:r>
    </w:p>
    <w:p w:rsidR="006E4817" w:rsidRDefault="00B44CA5" w:rsidP="006E4817">
      <w:pPr>
        <w:rPr>
          <w:i/>
        </w:rPr>
      </w:pPr>
      <w:r>
        <w:rPr>
          <w:noProof/>
          <w:lang w:eastAsia="zh-TW"/>
        </w:rPr>
        <w:pict>
          <v:shape id="_x0000_s1089" type="#_x0000_t202" style="position:absolute;margin-left:284.3pt;margin-top:142.1pt;width:186.35pt;height:26.1pt;z-index:251682304;mso-width-percent:400;mso-height-percent:200;mso-width-percent:400;mso-height-percent:200;mso-width-relative:margin;mso-height-relative:margin" strokecolor="white [3212]">
            <v:textbox style="mso-fit-shape-to-text:t">
              <w:txbxContent>
                <w:p w:rsidR="006E4817" w:rsidRPr="00C83BC7" w:rsidRDefault="006E4817">
                  <w:pPr>
                    <w:rPr>
                      <w:sz w:val="14"/>
                      <w:szCs w:val="14"/>
                    </w:rPr>
                  </w:pPr>
                  <w:r w:rsidRPr="00C83BC7">
                    <w:rPr>
                      <w:sz w:val="14"/>
                      <w:szCs w:val="14"/>
                    </w:rPr>
                    <w:t>Extend tray</w:t>
                  </w:r>
                </w:p>
              </w:txbxContent>
            </v:textbox>
          </v:shape>
        </w:pict>
      </w:r>
      <w:r>
        <w:rPr>
          <w:i/>
          <w:noProof/>
        </w:rPr>
        <w:pict>
          <v:shapetype id="_x0000_t32" coordsize="21600,21600" o:spt="32" o:oned="t" path="m,l21600,21600e" filled="f">
            <v:path arrowok="t" fillok="f" o:connecttype="none"/>
            <o:lock v:ext="edit" shapetype="t"/>
          </v:shapetype>
          <v:shape id="_x0000_s1087" type="#_x0000_t32" style="position:absolute;margin-left:134.25pt;margin-top:155.45pt;width:150.05pt;height:1.5pt;flip:x;z-index:251678208" o:connectortype="straight" strokecolor="red">
            <v:stroke endarrow="block"/>
          </v:shape>
        </w:pict>
      </w:r>
      <w:r>
        <w:rPr>
          <w:noProof/>
          <w:lang w:eastAsia="zh-TW"/>
        </w:rPr>
        <w:pict>
          <v:shape id="_x0000_s1088" type="#_x0000_t202" style="position:absolute;margin-left:283.9pt;margin-top:20.65pt;width:186.35pt;height:99pt;z-index:251680256;mso-width-percent:400;mso-height-percent:200;mso-width-percent:400;mso-height-percent:200;mso-width-relative:margin;mso-height-relative:margin" strokecolor="white [3212]">
            <v:textbox style="mso-fit-shape-to-text:t">
              <w:txbxContent>
                <w:p w:rsidR="006E4817" w:rsidRPr="00C83BC7" w:rsidRDefault="006E4817" w:rsidP="006E4817">
                  <w:pPr>
                    <w:pStyle w:val="NoSpacing0"/>
                    <w:rPr>
                      <w:sz w:val="14"/>
                      <w:szCs w:val="14"/>
                    </w:rPr>
                  </w:pPr>
                  <w:r w:rsidRPr="00C83BC7">
                    <w:rPr>
                      <w:sz w:val="14"/>
                      <w:szCs w:val="14"/>
                    </w:rPr>
                    <w:t>Insert pages onto the feeder face</w:t>
                  </w:r>
                </w:p>
                <w:p w:rsidR="006E4817" w:rsidRPr="00C83BC7" w:rsidRDefault="006E4817" w:rsidP="006E4817">
                  <w:pPr>
                    <w:pStyle w:val="NoSpacing0"/>
                    <w:rPr>
                      <w:sz w:val="14"/>
                      <w:szCs w:val="14"/>
                    </w:rPr>
                  </w:pPr>
                  <w:proofErr w:type="gramStart"/>
                  <w:r w:rsidRPr="00C83BC7">
                    <w:rPr>
                      <w:sz w:val="14"/>
                      <w:szCs w:val="14"/>
                    </w:rPr>
                    <w:t>side-up</w:t>
                  </w:r>
                  <w:proofErr w:type="gramEnd"/>
                  <w:r w:rsidRPr="00C83BC7">
                    <w:rPr>
                      <w:sz w:val="14"/>
                      <w:szCs w:val="14"/>
                    </w:rPr>
                    <w:t xml:space="preserve"> with the top edge touching the sensor</w:t>
                  </w:r>
                </w:p>
              </w:txbxContent>
            </v:textbox>
          </v:shape>
        </w:pict>
      </w:r>
      <w:r>
        <w:rPr>
          <w:noProof/>
        </w:rPr>
        <w:pict>
          <v:shape id="_x0000_s1086" type="#_x0000_t32" style="position:absolute;margin-left:139.5pt;margin-top:46.9pt;width:162.75pt;height:.75pt;flip:x;z-index:251676160" o:connectortype="straight" strokecolor="red">
            <v:stroke endarrow="block"/>
          </v:shape>
        </w:pict>
      </w:r>
      <w:r w:rsidR="006E4817">
        <w:rPr>
          <w:noProof/>
        </w:rPr>
        <w:drawing>
          <wp:inline distT="0" distB="0" distL="0" distR="0">
            <wp:extent cx="3114675" cy="2333625"/>
            <wp:effectExtent l="19050" t="0" r="9525"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a:stretch>
                      <a:fillRect/>
                    </a:stretch>
                  </pic:blipFill>
                  <pic:spPr bwMode="auto">
                    <a:xfrm>
                      <a:off x="0" y="0"/>
                      <a:ext cx="3114675" cy="2333625"/>
                    </a:xfrm>
                    <a:prstGeom prst="rect">
                      <a:avLst/>
                    </a:prstGeom>
                    <a:noFill/>
                    <a:ln w="9525">
                      <a:noFill/>
                      <a:miter lim="800000"/>
                      <a:headEnd/>
                      <a:tailEnd/>
                    </a:ln>
                  </pic:spPr>
                </pic:pic>
              </a:graphicData>
            </a:graphic>
          </wp:inline>
        </w:drawing>
      </w:r>
    </w:p>
    <w:p w:rsidR="00330919" w:rsidRDefault="00330919" w:rsidP="006E4817">
      <w:r w:rsidRPr="00330919">
        <w:rPr>
          <w:i/>
        </w:rPr>
        <w:t>Helpful hint #2: How to avoid jamming</w:t>
      </w:r>
      <w:r>
        <w:rPr>
          <w:i/>
        </w:rPr>
        <w:br/>
      </w:r>
      <w:r w:rsidR="00210A50">
        <w:pict>
          <v:shape id="_x0000_s1132" type="#_x0000_t202" style="width:468.75pt;height:90.75pt;mso-wrap-style:none;mso-left-percent:-10001;mso-top-percent:-10001;mso-position-horizontal:absolute;mso-position-horizontal-relative:char;mso-position-vertical:absolute;mso-position-vertical-relative:line;mso-left-percent:-10001;mso-top-percent:-10001" fillcolor="#f2dbdb [661]" strokecolor="#e5b8b7 [1301]">
            <v:textbox style="mso-fit-shape-to-text:t">
              <w:txbxContent>
                <w:p w:rsidR="00DF35CB" w:rsidRDefault="00361477" w:rsidP="00330919">
                  <w:pPr>
                    <w:jc w:val="both"/>
                  </w:pPr>
                  <w:r>
                    <w:t>R</w:t>
                  </w:r>
                  <w:r w:rsidR="00DF35CB">
                    <w:t xml:space="preserve">emember to fan the papers out otherwise the scanner will either jam or grab multiple pages at a time. </w:t>
                  </w:r>
                  <w:r>
                    <w:t>S</w:t>
                  </w:r>
                  <w:r w:rsidR="00DF35CB">
                    <w:t xml:space="preserve">tacks of pages that are folded multiple times tend to get stuck to one another when going through the feeder. To remedy this problem, you can either place the pages on the </w:t>
                  </w:r>
                  <w:r w:rsidR="00DF35CB" w:rsidRPr="00361477">
                    <w:rPr>
                      <w:b/>
                    </w:rPr>
                    <w:t>flatbed</w:t>
                  </w:r>
                  <w:r w:rsidR="00DF35CB">
                    <w:t xml:space="preserve"> and scan them this way or scan them one at a time using the feeder. The scanner is intelligent enough to know when it has grabbed multiple pages. If you leave a sticky note on a page, it might detect this as multiple pages. </w:t>
                  </w:r>
                </w:p>
              </w:txbxContent>
            </v:textbox>
            <w10:wrap type="none"/>
            <w10:anchorlock/>
          </v:shape>
        </w:pict>
      </w:r>
    </w:p>
    <w:p w:rsidR="00330919" w:rsidRDefault="00A530D1" w:rsidP="00EF03C9">
      <w:r>
        <w:t>You should be</w:t>
      </w:r>
      <w:r w:rsidR="00330919" w:rsidRPr="00330919">
        <w:t xml:space="preserve"> double-sided</w:t>
      </w:r>
      <w:r>
        <w:t xml:space="preserve"> scanning when using the feeder</w:t>
      </w:r>
      <w:r w:rsidR="00330919" w:rsidRPr="00330919">
        <w:t xml:space="preserve">. </w:t>
      </w:r>
      <w:r>
        <w:t>Doing so</w:t>
      </w:r>
      <w:r w:rsidR="00330919" w:rsidRPr="00330919">
        <w:t xml:space="preserve"> relieves some of the hassle of looking through a batch of pages to see if there is content on only one side of the page. </w:t>
      </w:r>
      <w:r>
        <w:t>Keep in mind that</w:t>
      </w:r>
      <w:r w:rsidR="00330919" w:rsidRPr="00330919">
        <w:t xml:space="preserve"> the blank-page remover that you set up in the pre-scanning process will delete most of the blank pages, and you can also adjust the strictness of the blank page remover. You can go ahead and click scan now.</w:t>
      </w:r>
    </w:p>
    <w:p w:rsidR="00330919" w:rsidRDefault="00330919" w:rsidP="00EF03C9">
      <w:r w:rsidRPr="00330919">
        <w:rPr>
          <w:i/>
        </w:rPr>
        <w:t>Helpful hint #3: Overseeing your scanning progress</w:t>
      </w:r>
      <w:r>
        <w:rPr>
          <w:i/>
        </w:rPr>
        <w:br/>
      </w:r>
      <w:r w:rsidR="00210A50">
        <w:pict>
          <v:shape id="_x0000_s1131" type="#_x0000_t202" style="width:468.75pt;height:63.15pt;mso-wrap-style:none;mso-left-percent:-10001;mso-top-percent:-10001;mso-position-horizontal:absolute;mso-position-horizontal-relative:char;mso-position-vertical:absolute;mso-position-vertical-relative:line;mso-left-percent:-10001;mso-top-percent:-10001" fillcolor="#f2dbdb [661]" strokecolor="#e5b8b7 [1301]">
            <v:textbox style="mso-fit-shape-to-text:t">
              <w:txbxContent>
                <w:p w:rsidR="00DF35CB" w:rsidRDefault="00DF35CB" w:rsidP="00330919">
                  <w:pPr>
                    <w:jc w:val="both"/>
                  </w:pPr>
                  <w:r>
                    <w:t xml:space="preserve">Count the number of pages you put in </w:t>
                  </w:r>
                  <w:r w:rsidRPr="00D9245B">
                    <w:rPr>
                      <w:i/>
                    </w:rPr>
                    <w:t>while</w:t>
                  </w:r>
                  <w:r>
                    <w:t xml:space="preserve"> scanning. You can easily keep a close eye on the pages you are scanning using the scanner’s </w:t>
                  </w:r>
                  <w:r w:rsidRPr="00A530D1">
                    <w:rPr>
                      <w:b/>
                    </w:rPr>
                    <w:t>thumbnail gallery</w:t>
                  </w:r>
                  <w:r>
                    <w:rPr>
                      <w:i/>
                    </w:rPr>
                    <w:t>.</w:t>
                  </w:r>
                  <w:r>
                    <w:t xml:space="preserve"> In this way, it is easier to verify that the same </w:t>
                  </w:r>
                  <w:r w:rsidR="00A530D1">
                    <w:t>amount</w:t>
                  </w:r>
                  <w:r>
                    <w:t xml:space="preserve"> of pages you put in </w:t>
                  </w:r>
                  <w:proofErr w:type="gramStart"/>
                  <w:r>
                    <w:t>have</w:t>
                  </w:r>
                  <w:proofErr w:type="gramEnd"/>
                  <w:r>
                    <w:t xml:space="preserve"> been scanned. Make sure to multiply the number of pages you count by 2 since you are double-sided scanning. </w:t>
                  </w:r>
                </w:p>
              </w:txbxContent>
            </v:textbox>
            <w10:wrap type="none"/>
            <w10:anchorlock/>
          </v:shape>
        </w:pict>
      </w:r>
    </w:p>
    <w:p w:rsidR="00330919" w:rsidRDefault="00330919" w:rsidP="00330919">
      <w:pPr>
        <w:pStyle w:val="Heading2"/>
      </w:pPr>
      <w:bookmarkStart w:id="36" w:name="_Toc363807612"/>
      <w:r>
        <w:t>4.1. Scanning photographs</w:t>
      </w:r>
      <w:bookmarkEnd w:id="36"/>
    </w:p>
    <w:p w:rsidR="00330919" w:rsidRDefault="00330919" w:rsidP="00330919">
      <w:r>
        <w:t>There are two method</w:t>
      </w:r>
      <w:r w:rsidR="0053499F">
        <w:t>s</w:t>
      </w:r>
      <w:r>
        <w:t xml:space="preserve"> you can follow when scanning photographs.</w:t>
      </w:r>
    </w:p>
    <w:p w:rsidR="00330919" w:rsidRDefault="00330919" w:rsidP="00330919">
      <w:r>
        <w:t xml:space="preserve">Method 1: You can scan individual photographs using the flatbed, in which each photograph is scanned separately as its own page. If there is writing on the backs of these photographs, you must also scan them as separate pages. </w:t>
      </w:r>
    </w:p>
    <w:p w:rsidR="00330919" w:rsidRDefault="00330919" w:rsidP="00330919">
      <w:r>
        <w:t xml:space="preserve">Method 2: </w:t>
      </w:r>
      <w:r w:rsidR="00A530D1">
        <w:t>all</w:t>
      </w:r>
      <w:r>
        <w:t xml:space="preserve"> related photographs from the same date can be scanned onto one page. In this way, a maximum of 8 photographs can fit onto the flatbed. In order to fully utilize the </w:t>
      </w:r>
      <w:r>
        <w:lastRenderedPageBreak/>
        <w:t xml:space="preserve">entire space of the flatbed, you must temporarily reconfigure the page size to maximum. To do this, double click on the thumbnail of any of the pages you have scanned thus far. Then go to </w:t>
      </w:r>
      <w:r w:rsidR="00A530D1">
        <w:t>‘</w:t>
      </w:r>
      <w:r>
        <w:t>rescan settings</w:t>
      </w:r>
      <w:r w:rsidR="00A530D1">
        <w:t>’</w:t>
      </w:r>
      <w:r>
        <w:t>, which will allow you to alter the page size. When as</w:t>
      </w:r>
      <w:r w:rsidR="00A530D1">
        <w:t>ked whether or not you want to ‘</w:t>
      </w:r>
      <w:r>
        <w:t>appl</w:t>
      </w:r>
      <w:r w:rsidR="00A530D1">
        <w:t>y these changes to the profile’,</w:t>
      </w:r>
      <w:r>
        <w:t xml:space="preserve"> press </w:t>
      </w:r>
      <w:proofErr w:type="gramStart"/>
      <w:r>
        <w:t>No</w:t>
      </w:r>
      <w:proofErr w:type="gram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gridCol w:w="4658"/>
      </w:tblGrid>
      <w:tr w:rsidR="00DB4274" w:rsidRPr="00CD07D5" w:rsidTr="00BB7C90">
        <w:tc>
          <w:tcPr>
            <w:tcW w:w="4788" w:type="dxa"/>
          </w:tcPr>
          <w:p w:rsidR="00DB4274" w:rsidRPr="00CD07D5" w:rsidRDefault="006E4817" w:rsidP="000B6AF9">
            <w:pPr>
              <w:rPr>
                <w:rFonts w:ascii="Verdana" w:hAnsi="Verdana"/>
                <w:i/>
                <w:sz w:val="18"/>
                <w:szCs w:val="18"/>
              </w:rPr>
            </w:pPr>
            <w:r>
              <w:rPr>
                <w:rFonts w:ascii="Verdana" w:hAnsi="Verdana"/>
                <w:i/>
                <w:sz w:val="18"/>
                <w:szCs w:val="18"/>
              </w:rPr>
              <w:t xml:space="preserve"> </w:t>
            </w:r>
            <w:r w:rsidR="004C15A1">
              <w:rPr>
                <w:rFonts w:ascii="Verdana" w:hAnsi="Verdana"/>
                <w:i/>
                <w:sz w:val="18"/>
                <w:szCs w:val="18"/>
              </w:rPr>
              <w:t>Image 4.2</w:t>
            </w:r>
            <w:r w:rsidR="00DB4274" w:rsidRPr="00CD07D5">
              <w:rPr>
                <w:rFonts w:ascii="Verdana" w:hAnsi="Verdana"/>
                <w:i/>
                <w:sz w:val="18"/>
                <w:szCs w:val="18"/>
              </w:rPr>
              <w:t xml:space="preserve"> Re-</w:t>
            </w:r>
            <w:r w:rsidR="000B6AF9" w:rsidRPr="00CD07D5">
              <w:rPr>
                <w:rFonts w:ascii="Verdana" w:hAnsi="Verdana"/>
                <w:i/>
                <w:sz w:val="18"/>
                <w:szCs w:val="18"/>
              </w:rPr>
              <w:t>S</w:t>
            </w:r>
            <w:r w:rsidR="00DB4274" w:rsidRPr="00CD07D5">
              <w:rPr>
                <w:rFonts w:ascii="Verdana" w:hAnsi="Verdana"/>
                <w:i/>
                <w:sz w:val="18"/>
                <w:szCs w:val="18"/>
              </w:rPr>
              <w:t xml:space="preserve">canning </w:t>
            </w:r>
            <w:r w:rsidR="000B6AF9" w:rsidRPr="00CD07D5">
              <w:rPr>
                <w:rFonts w:ascii="Verdana" w:hAnsi="Verdana"/>
                <w:i/>
                <w:sz w:val="18"/>
                <w:szCs w:val="18"/>
              </w:rPr>
              <w:t>M</w:t>
            </w:r>
            <w:r w:rsidR="00DB4274" w:rsidRPr="00CD07D5">
              <w:rPr>
                <w:rFonts w:ascii="Verdana" w:hAnsi="Verdana"/>
                <w:i/>
                <w:sz w:val="18"/>
                <w:szCs w:val="18"/>
              </w:rPr>
              <w:t>enu</w:t>
            </w:r>
          </w:p>
        </w:tc>
        <w:tc>
          <w:tcPr>
            <w:tcW w:w="4788" w:type="dxa"/>
          </w:tcPr>
          <w:p w:rsidR="00DB4274" w:rsidRPr="00CD07D5" w:rsidRDefault="004C15A1" w:rsidP="00EF03C9">
            <w:pPr>
              <w:rPr>
                <w:rFonts w:ascii="Verdana" w:hAnsi="Verdana"/>
                <w:i/>
                <w:sz w:val="18"/>
                <w:szCs w:val="18"/>
              </w:rPr>
            </w:pPr>
            <w:r>
              <w:rPr>
                <w:rFonts w:ascii="Verdana" w:hAnsi="Verdana"/>
                <w:i/>
                <w:sz w:val="18"/>
                <w:szCs w:val="18"/>
              </w:rPr>
              <w:t>Image 4.3</w:t>
            </w:r>
            <w:r w:rsidR="00DB4274" w:rsidRPr="00CD07D5">
              <w:rPr>
                <w:rFonts w:ascii="Verdana" w:hAnsi="Verdana"/>
                <w:i/>
                <w:sz w:val="18"/>
                <w:szCs w:val="18"/>
              </w:rPr>
              <w:t xml:space="preserve"> Using Typewriter</w:t>
            </w:r>
          </w:p>
        </w:tc>
      </w:tr>
      <w:tr w:rsidR="00DB4274" w:rsidTr="00BB7C90">
        <w:tc>
          <w:tcPr>
            <w:tcW w:w="4788" w:type="dxa"/>
          </w:tcPr>
          <w:p w:rsidR="00DB4274" w:rsidRDefault="00DB4274" w:rsidP="00EF03C9">
            <w:r>
              <w:rPr>
                <w:noProof/>
              </w:rPr>
              <w:drawing>
                <wp:inline distT="0" distB="0" distL="0" distR="0">
                  <wp:extent cx="3076575" cy="2305050"/>
                  <wp:effectExtent l="19050" t="0" r="9525"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3076575" cy="2305050"/>
                          </a:xfrm>
                          <a:prstGeom prst="rect">
                            <a:avLst/>
                          </a:prstGeom>
                          <a:noFill/>
                          <a:ln w="9525">
                            <a:noFill/>
                            <a:miter lim="800000"/>
                            <a:headEnd/>
                            <a:tailEnd/>
                          </a:ln>
                        </pic:spPr>
                      </pic:pic>
                    </a:graphicData>
                  </a:graphic>
                </wp:inline>
              </w:drawing>
            </w:r>
          </w:p>
        </w:tc>
        <w:tc>
          <w:tcPr>
            <w:tcW w:w="4788" w:type="dxa"/>
          </w:tcPr>
          <w:p w:rsidR="00DB4274" w:rsidRDefault="00B44CA5" w:rsidP="00EF03C9">
            <w:r>
              <w:rPr>
                <w:noProof/>
              </w:rPr>
              <w:pict>
                <v:line id="_x0000_s1037" style="position:absolute;flip:x y;z-index:251662848;mso-position-horizontal-relative:text;mso-position-vertical-relative:text" from="186.5pt,80.85pt" to="198pt,109.35pt" strokecolor="red">
                  <v:stroke endarrow="block"/>
                </v:line>
              </w:pict>
            </w:r>
            <w:r>
              <w:rPr>
                <w:noProof/>
              </w:rPr>
              <w:pict>
                <v:shape id="_x0000_s1038" type="#_x0000_t202" style="position:absolute;margin-left:162.75pt;margin-top:109.35pt;width:54pt;height:54pt;z-index:251661824;mso-position-horizontal-relative:text;mso-position-vertical-relative:text" strokecolor="red" strokeweight="2.25pt">
                  <v:textbox style="mso-next-textbox:#_x0000_s1038">
                    <w:txbxContent>
                      <w:p w:rsidR="00DF35CB" w:rsidRPr="00333519" w:rsidRDefault="00DF35CB" w:rsidP="00BB7C90">
                        <w:pPr>
                          <w:rPr>
                            <w:sz w:val="14"/>
                            <w:szCs w:val="14"/>
                          </w:rPr>
                        </w:pPr>
                        <w:r w:rsidRPr="00333519">
                          <w:rPr>
                            <w:sz w:val="14"/>
                            <w:szCs w:val="14"/>
                          </w:rPr>
                          <w:t xml:space="preserve">Text on the back of </w:t>
                        </w:r>
                        <w:r>
                          <w:rPr>
                            <w:sz w:val="14"/>
                            <w:szCs w:val="14"/>
                          </w:rPr>
                          <w:t>photo</w:t>
                        </w:r>
                      </w:p>
                    </w:txbxContent>
                  </v:textbox>
                </v:shape>
              </w:pict>
            </w:r>
            <w:r w:rsidR="00483517">
              <w:rPr>
                <w:noProof/>
              </w:rPr>
              <w:drawing>
                <wp:inline distT="0" distB="0" distL="0" distR="0">
                  <wp:extent cx="2905125" cy="2293750"/>
                  <wp:effectExtent l="19050" t="0" r="9525" b="0"/>
                  <wp:docPr id="10" name="Picture 10" descr="C:\Users\rzh\Deskto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zh\Desktop\image.png"/>
                          <pic:cNvPicPr>
                            <a:picLocks noChangeAspect="1" noChangeArrowheads="1"/>
                          </pic:cNvPicPr>
                        </pic:nvPicPr>
                        <pic:blipFill>
                          <a:blip r:embed="rId13" cstate="print"/>
                          <a:srcRect/>
                          <a:stretch>
                            <a:fillRect/>
                          </a:stretch>
                        </pic:blipFill>
                        <pic:spPr bwMode="auto">
                          <a:xfrm>
                            <a:off x="0" y="0"/>
                            <a:ext cx="2905125" cy="2293750"/>
                          </a:xfrm>
                          <a:prstGeom prst="rect">
                            <a:avLst/>
                          </a:prstGeom>
                          <a:noFill/>
                          <a:ln w="9525">
                            <a:noFill/>
                            <a:miter lim="800000"/>
                            <a:headEnd/>
                            <a:tailEnd/>
                          </a:ln>
                        </pic:spPr>
                      </pic:pic>
                    </a:graphicData>
                  </a:graphic>
                </wp:inline>
              </w:drawing>
            </w:r>
            <w:r>
              <w:rPr>
                <w:noProof/>
              </w:rPr>
              <w:pict>
                <v:line id="_x0000_s1036" style="position:absolute;flip:x;z-index:251659776;mso-position-horizontal-relative:text;mso-position-vertical-relative:text" from="-170.45pt,157.7pt" to="-143.45pt,170.2pt" strokecolor="red">
                  <v:stroke endarrow="block"/>
                </v:line>
              </w:pict>
            </w:r>
          </w:p>
        </w:tc>
      </w:tr>
    </w:tbl>
    <w:p w:rsidR="00330919" w:rsidRDefault="00330919" w:rsidP="00EF03C9"/>
    <w:p w:rsidR="00DB4274" w:rsidRDefault="00B2372F" w:rsidP="00DB4274">
      <w:r>
        <w:t>If</w:t>
      </w:r>
      <w:r w:rsidR="00DB4274">
        <w:t xml:space="preserve"> there </w:t>
      </w:r>
      <w:r>
        <w:t xml:space="preserve">is </w:t>
      </w:r>
      <w:r w:rsidR="00DB4274">
        <w:t>writing on the</w:t>
      </w:r>
      <w:r>
        <w:t xml:space="preserve"> back of a photograph, you normally would</w:t>
      </w:r>
      <w:r w:rsidR="00DB4274">
        <w:t xml:space="preserve"> have to sc</w:t>
      </w:r>
      <w:r>
        <w:t>an the back as a separate page. Alternatively, you have the</w:t>
      </w:r>
      <w:r w:rsidR="00DB4274">
        <w:t xml:space="preserve"> option of using Adobe Acrobat’s Typewriter function to manually write out the text onto the photos after they have been saved as a PDF file. In reference to image 2.2, the typewriter function can be found under </w:t>
      </w:r>
      <w:r w:rsidR="00A530D1">
        <w:t>T</w:t>
      </w:r>
      <w:r w:rsidR="00DB4274">
        <w:t xml:space="preserve">ools. Then use your mouse to click on the area of the photograph you want your text to appear on. </w:t>
      </w:r>
    </w:p>
    <w:p w:rsidR="00DB4274" w:rsidRDefault="00DB4274" w:rsidP="00DB4274">
      <w:pPr>
        <w:pStyle w:val="Heading2"/>
      </w:pPr>
      <w:bookmarkStart w:id="37" w:name="_Toc363807613"/>
      <w:r>
        <w:t xml:space="preserve">4.2. Scanning </w:t>
      </w:r>
      <w:r w:rsidR="000B6AF9">
        <w:t>sticky</w:t>
      </w:r>
      <w:r>
        <w:t xml:space="preserve"> notes</w:t>
      </w:r>
      <w:bookmarkEnd w:id="37"/>
    </w:p>
    <w:p w:rsidR="00DF35CB" w:rsidRDefault="00B2372F" w:rsidP="00DB4274">
      <w:r>
        <w:t>To scan a sticky note that documents important details</w:t>
      </w:r>
      <w:r w:rsidR="00DB4274">
        <w:t>, place it on the flatbed and once scanned, double click the image thumbnail of the scanned pa</w:t>
      </w:r>
      <w:r>
        <w:t>ge to bring up an options menu. D</w:t>
      </w:r>
      <w:r w:rsidR="00DB4274">
        <w:t>rag your mouse until the red square ensnares the whole image and then click the crop icon</w:t>
      </w:r>
      <w:r>
        <w:t xml:space="preserve"> to crop the sticky note so that it fits the entire page</w:t>
      </w:r>
      <w:r w:rsidR="00DB4274">
        <w:t xml:space="preserve">. </w:t>
      </w:r>
      <w:r>
        <w:t xml:space="preserve">Sticky notes that document extraneous information do not have to be scanned. </w:t>
      </w:r>
      <w:r w:rsidR="00DB4274">
        <w:t>Busi</w:t>
      </w:r>
      <w:r>
        <w:t>ness cards and small pamphlets can</w:t>
      </w:r>
      <w:r w:rsidR="00DB4274">
        <w:t xml:space="preserve"> be scanned in the same way</w:t>
      </w:r>
      <w:r>
        <w:t xml:space="preserve"> as sticky notes</w:t>
      </w:r>
      <w:r w:rsidR="00DB427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1"/>
        <w:gridCol w:w="5595"/>
      </w:tblGrid>
      <w:tr w:rsidR="00AA13EA" w:rsidRPr="00CD07D5" w:rsidTr="00DF35CB">
        <w:tc>
          <w:tcPr>
            <w:tcW w:w="3981" w:type="dxa"/>
          </w:tcPr>
          <w:p w:rsidR="00AA13EA" w:rsidRPr="00CD07D5" w:rsidRDefault="004C15A1" w:rsidP="00AA13EA">
            <w:pPr>
              <w:rPr>
                <w:rFonts w:ascii="Verdana" w:hAnsi="Verdana"/>
                <w:i/>
                <w:sz w:val="18"/>
                <w:szCs w:val="18"/>
              </w:rPr>
            </w:pPr>
            <w:r>
              <w:rPr>
                <w:rFonts w:ascii="Verdana" w:hAnsi="Verdana"/>
                <w:i/>
                <w:sz w:val="18"/>
                <w:szCs w:val="18"/>
              </w:rPr>
              <w:t>Image 4.4</w:t>
            </w:r>
            <w:r w:rsidR="00AA13EA" w:rsidRPr="00CD07D5">
              <w:rPr>
                <w:rFonts w:ascii="Verdana" w:hAnsi="Verdana"/>
                <w:i/>
                <w:sz w:val="18"/>
                <w:szCs w:val="18"/>
              </w:rPr>
              <w:t xml:space="preserve"> Types of Sticky Notes</w:t>
            </w:r>
          </w:p>
        </w:tc>
        <w:tc>
          <w:tcPr>
            <w:tcW w:w="5595" w:type="dxa"/>
          </w:tcPr>
          <w:p w:rsidR="00AA13EA" w:rsidRPr="00CD07D5" w:rsidRDefault="004C15A1" w:rsidP="00EF03C9">
            <w:pPr>
              <w:rPr>
                <w:rFonts w:ascii="Verdana" w:hAnsi="Verdana"/>
                <w:i/>
                <w:sz w:val="18"/>
                <w:szCs w:val="18"/>
              </w:rPr>
            </w:pPr>
            <w:r>
              <w:rPr>
                <w:rFonts w:ascii="Verdana" w:hAnsi="Verdana"/>
                <w:i/>
                <w:sz w:val="18"/>
                <w:szCs w:val="18"/>
              </w:rPr>
              <w:t>Image 4.5</w:t>
            </w:r>
            <w:r w:rsidR="00AA13EA" w:rsidRPr="00CD07D5">
              <w:rPr>
                <w:rFonts w:ascii="Verdana" w:hAnsi="Verdana"/>
                <w:i/>
                <w:sz w:val="18"/>
                <w:szCs w:val="18"/>
              </w:rPr>
              <w:t xml:space="preserve"> Cropping Menu</w:t>
            </w:r>
          </w:p>
        </w:tc>
      </w:tr>
      <w:tr w:rsidR="00AA13EA" w:rsidTr="00DF35CB">
        <w:tc>
          <w:tcPr>
            <w:tcW w:w="3981" w:type="dxa"/>
          </w:tcPr>
          <w:p w:rsidR="000B6AF9" w:rsidRDefault="000B6AF9" w:rsidP="00EF03C9"/>
          <w:p w:rsidR="00AA13EA" w:rsidRDefault="00B44CA5" w:rsidP="00EF03C9">
            <w:r>
              <w:rPr>
                <w:rFonts w:ascii="Verdana" w:hAnsi="Verdana"/>
                <w:sz w:val="20"/>
                <w:szCs w:val="24"/>
                <w:lang w:val="en-US"/>
              </w:rPr>
            </w:r>
            <w:r>
              <w:rPr>
                <w:rFonts w:ascii="Verdana" w:hAnsi="Verdana"/>
                <w:sz w:val="20"/>
                <w:szCs w:val="24"/>
                <w:lang w:val="en-US"/>
              </w:rPr>
              <w:pict>
                <v:group id="_x0000_s1049" style="width:189pt;height:126pt;mso-position-horizontal-relative:char;mso-position-vertical-relative:line" coordorigin="1440,11604" coordsize="3780,25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0" type="#_x0000_t75" style="position:absolute;left:1440;top:11604;width:2160;height:2520">
                    <v:imagedata r:id="rId14" o:title=""/>
                  </v:shape>
                  <v:shape id="_x0000_s1051" type="#_x0000_t75" style="position:absolute;left:3780;top:12864;width:1440;height:1085">
                    <v:imagedata r:id="rId15" o:title=""/>
                  </v:shape>
                  <w10:wrap type="none"/>
                  <w10:anchorlock/>
                </v:group>
              </w:pict>
            </w:r>
          </w:p>
          <w:p w:rsidR="000B6AF9" w:rsidRPr="000B6AF9" w:rsidRDefault="000B6AF9" w:rsidP="00EF03C9">
            <w:pPr>
              <w:rPr>
                <w:rFonts w:ascii="Verdana" w:hAnsi="Verdana"/>
                <w:sz w:val="14"/>
                <w:szCs w:val="14"/>
              </w:rPr>
            </w:pPr>
            <w:r w:rsidRPr="000B6AF9">
              <w:rPr>
                <w:rFonts w:ascii="Verdana" w:hAnsi="Verdana"/>
                <w:sz w:val="14"/>
                <w:szCs w:val="14"/>
              </w:rPr>
              <w:t>The sticky note on the right should be discarded, while the one on the left should be scanned</w:t>
            </w:r>
          </w:p>
        </w:tc>
        <w:tc>
          <w:tcPr>
            <w:tcW w:w="5595" w:type="dxa"/>
          </w:tcPr>
          <w:p w:rsidR="00AA13EA" w:rsidRDefault="00B44CA5" w:rsidP="00EF03C9">
            <w:r>
              <w:rPr>
                <w:noProof/>
              </w:rPr>
              <w:pict>
                <v:line id="_x0000_s1077" style="position:absolute;flip:x;z-index:251675136;mso-position-horizontal-relative:text;mso-position-vertical-relative:text" from="85.95pt,116.1pt" to="105.45pt,136.7pt" strokecolor="red">
                  <v:stroke endarrow="block"/>
                </v:line>
              </w:pict>
            </w:r>
            <w:r>
              <w:rPr>
                <w:noProof/>
              </w:rPr>
              <w:pict>
                <v:shape id="_x0000_s1067" type="#_x0000_t202" style="position:absolute;margin-left:101.25pt;margin-top:107.25pt;width:71.25pt;height:16.3pt;z-index:251671040;mso-position-horizontal-relative:text;mso-position-vertical-relative:text" stroked="f">
                  <v:textbox style="mso-next-textbox:#_x0000_s1067">
                    <w:txbxContent>
                      <w:p w:rsidR="00DF35CB" w:rsidRPr="00333519" w:rsidRDefault="00DF35CB" w:rsidP="000B6AF9">
                        <w:pPr>
                          <w:rPr>
                            <w:sz w:val="14"/>
                            <w:szCs w:val="14"/>
                          </w:rPr>
                        </w:pPr>
                        <w:r>
                          <w:rPr>
                            <w:sz w:val="14"/>
                            <w:szCs w:val="14"/>
                          </w:rPr>
                          <w:t>Crop icon</w:t>
                        </w:r>
                      </w:p>
                    </w:txbxContent>
                  </v:textbox>
                </v:shape>
              </w:pict>
            </w:r>
            <w:r>
              <w:rPr>
                <w:noProof/>
              </w:rPr>
              <w:pict>
                <v:line id="_x0000_s1068" style="position:absolute;flip:x;z-index:251672064;mso-position-horizontal-relative:text;mso-position-vertical-relative:text" from="79.95pt,33.2pt" to="99.45pt,33.2pt" strokecolor="red">
                  <v:stroke endarrow="block"/>
                </v:line>
              </w:pict>
            </w:r>
            <w:r>
              <w:rPr>
                <w:noProof/>
              </w:rPr>
              <w:pict>
                <v:shape id="_x0000_s1066" type="#_x0000_t202" style="position:absolute;margin-left:99.45pt;margin-top:15.95pt;width:105pt;height:61.5pt;z-index:251670016;mso-position-horizontal-relative:text;mso-position-vertical-relative:text" stroked="f">
                  <v:textbox style="mso-next-textbox:#_x0000_s1066">
                    <w:txbxContent>
                      <w:p w:rsidR="00DF35CB" w:rsidRPr="000B6AF9" w:rsidRDefault="00DF35CB" w:rsidP="000B6AF9">
                        <w:pPr>
                          <w:rPr>
                            <w:sz w:val="14"/>
                            <w:szCs w:val="14"/>
                          </w:rPr>
                        </w:pPr>
                        <w:r w:rsidRPr="000B6AF9">
                          <w:rPr>
                            <w:sz w:val="14"/>
                            <w:szCs w:val="14"/>
                          </w:rPr>
                          <w:t xml:space="preserve">Red outline indicates that the entire </w:t>
                        </w:r>
                        <w:r w:rsidR="00F23FA8">
                          <w:rPr>
                            <w:sz w:val="14"/>
                            <w:szCs w:val="14"/>
                          </w:rPr>
                          <w:t>sticky</w:t>
                        </w:r>
                        <w:r w:rsidRPr="000B6AF9">
                          <w:rPr>
                            <w:sz w:val="14"/>
                            <w:szCs w:val="14"/>
                          </w:rPr>
                          <w:t xml:space="preserve"> note has been captured and can now be cropped</w:t>
                        </w:r>
                      </w:p>
                    </w:txbxContent>
                  </v:textbox>
                </v:shape>
              </w:pict>
            </w:r>
            <w:r w:rsidR="000B6AF9">
              <w:rPr>
                <w:noProof/>
              </w:rPr>
              <w:drawing>
                <wp:inline distT="0" distB="0" distL="0" distR="0">
                  <wp:extent cx="3407410" cy="217170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cstate="print"/>
                          <a:srcRect/>
                          <a:stretch>
                            <a:fillRect/>
                          </a:stretch>
                        </pic:blipFill>
                        <pic:spPr bwMode="auto">
                          <a:xfrm>
                            <a:off x="0" y="0"/>
                            <a:ext cx="3407410" cy="2171700"/>
                          </a:xfrm>
                          <a:prstGeom prst="rect">
                            <a:avLst/>
                          </a:prstGeom>
                          <a:noFill/>
                          <a:ln w="9525">
                            <a:noFill/>
                            <a:miter lim="800000"/>
                            <a:headEnd/>
                            <a:tailEnd/>
                          </a:ln>
                        </pic:spPr>
                      </pic:pic>
                    </a:graphicData>
                  </a:graphic>
                </wp:inline>
              </w:drawing>
            </w:r>
          </w:p>
        </w:tc>
      </w:tr>
    </w:tbl>
    <w:p w:rsidR="000B6AF9" w:rsidRDefault="000B6AF9" w:rsidP="000B6AF9">
      <w:r>
        <w:t xml:space="preserve">Though this is a rare occurrence, you may encounter a CD or floppy disk in a file folder, in which case you need to extract the important files that they digitally store. </w:t>
      </w:r>
      <w:r w:rsidR="00B2372F">
        <w:t>E</w:t>
      </w:r>
      <w:r>
        <w:t xml:space="preserve">mail Information Services (Service.Desk@portmetrovancouver.com) to </w:t>
      </w:r>
      <w:r w:rsidR="00B2372F">
        <w:t xml:space="preserve">request that they </w:t>
      </w:r>
      <w:r>
        <w:t>help you extract the data from these aforementioned physical storage mediums. Do not extract the data without permission first. Not only is there no floppy disk drive on your computer, but you may inadvertently infect the network with a virus. O</w:t>
      </w:r>
      <w:r w:rsidR="00B2372F">
        <w:t>nce Information Services</w:t>
      </w:r>
      <w:r>
        <w:t xml:space="preserve"> helps you retrieve the stored data, use the flatbed to scan the physical representation of the CD or floppy disk as you normally would any other page. The CD must be sorted appropriately according to date range like any other page in the file folder. After saving the scanned pages, insert the data (usually in PDF format) directly below the scanned image of the CD or floppy disk in the order they appear on the CD or floppy disk. See 4.4. Scanning oversized documents for how to insert pages.</w:t>
      </w:r>
    </w:p>
    <w:p w:rsidR="000B6AF9" w:rsidRDefault="000B6AF9" w:rsidP="000B6AF9">
      <w:pPr>
        <w:pStyle w:val="Heading2"/>
      </w:pPr>
      <w:bookmarkStart w:id="38" w:name="_Toc363807614"/>
      <w:r>
        <w:t>4.4. Scanning oversized documents</w:t>
      </w:r>
      <w:bookmarkEnd w:id="38"/>
    </w:p>
    <w:p w:rsidR="005942D0" w:rsidRDefault="000B6AF9" w:rsidP="000B6AF9">
      <w:r>
        <w:t xml:space="preserve">Due to the limited page size capacity of your regular scanner, you </w:t>
      </w:r>
      <w:r w:rsidR="00EE2AC5">
        <w:t>will</w:t>
      </w:r>
      <w:r>
        <w:t xml:space="preserve"> have to scan oversized </w:t>
      </w:r>
      <w:r w:rsidR="00EE2AC5">
        <w:t>maps or plans</w:t>
      </w:r>
      <w:r>
        <w:t xml:space="preserve"> separately using the plotter machine. Before scanning, attach a sticker label to the backs of each oversized document, and indicate the file folder carrying the plan or map, the date of the map, and the title or description of the map. If the oversized document is attached to another document, you should also </w:t>
      </w:r>
      <w:r w:rsidR="00EE2AC5">
        <w:t>include</w:t>
      </w:r>
      <w:r>
        <w:t xml:space="preserve"> the title of that document on the sticker label. </w:t>
      </w:r>
    </w:p>
    <w:p w:rsidR="000B6AF9" w:rsidRDefault="009D3B4D" w:rsidP="000B6AF9">
      <w:r>
        <w:t xml:space="preserve">Since maps and plans are scanned using a different machine and thus saved as separate PDF files, you will need to make use of marker pages. </w:t>
      </w:r>
      <w:r w:rsidR="000B6AF9">
        <w:t>Using your regular scanner, scan a colored page to act as the marker page. The purpose o</w:t>
      </w:r>
      <w:r w:rsidR="00EE2AC5">
        <w:t xml:space="preserve">f the marker page is to designate the placement of </w:t>
      </w:r>
      <w:r w:rsidR="000B6AF9">
        <w:t xml:space="preserve">an oversized document </w:t>
      </w:r>
      <w:r w:rsidR="00EE2AC5">
        <w:t>amongst the</w:t>
      </w:r>
      <w:r w:rsidR="000B6AF9">
        <w:t xml:space="preserve"> rest of the documents from a particular file folder. Keep in mind that the order of everything you scan must exactly mirror the order of the physical copies in their re</w:t>
      </w:r>
      <w:r>
        <w:t>spective file folder</w:t>
      </w:r>
      <w:r w:rsidR="000B6AF9">
        <w:t>. After savi</w:t>
      </w:r>
      <w:r w:rsidR="00DF1779">
        <w:t>ng everything you have scanned</w:t>
      </w:r>
      <w:r w:rsidR="000B6AF9">
        <w:t xml:space="preserve">, you can replace the marker pages with the scanned oversized documents. To do this, go to the pages tab and then right click on the marker page thumbnail. This should open up a menu consisting of different options, including </w:t>
      </w:r>
      <w:r w:rsidR="00EE2AC5">
        <w:t>‘</w:t>
      </w:r>
      <w:r w:rsidR="000B6AF9">
        <w:t>insert page</w:t>
      </w:r>
      <w:r w:rsidR="00EE2AC5">
        <w:t>’</w:t>
      </w:r>
      <w:r w:rsidR="000B6AF9">
        <w:t xml:space="preserve"> and </w:t>
      </w:r>
      <w:r w:rsidR="00EE2AC5">
        <w:t>‘</w:t>
      </w:r>
      <w:r w:rsidR="000B6AF9">
        <w:t>replace page</w:t>
      </w:r>
      <w:r w:rsidR="00EE2AC5">
        <w:t>’</w:t>
      </w:r>
      <w:r w:rsidR="000B6AF9">
        <w:t xml:space="preserve">. Click </w:t>
      </w:r>
      <w:r w:rsidR="00EE2AC5">
        <w:t>‘</w:t>
      </w:r>
      <w:r w:rsidR="000B6AF9">
        <w:t>replace page</w:t>
      </w:r>
      <w:r w:rsidR="00EE2AC5">
        <w:t>’</w:t>
      </w:r>
      <w:r w:rsidR="000B6AF9">
        <w:t xml:space="preserve"> to swap a marker page with its corresponding map or plan. </w:t>
      </w:r>
    </w:p>
    <w:p w:rsidR="005942D0" w:rsidRPr="005942D0" w:rsidRDefault="007179BD" w:rsidP="000B6AF9">
      <w:pPr>
        <w:rPr>
          <w:i/>
          <w:sz w:val="18"/>
          <w:szCs w:val="18"/>
        </w:rPr>
      </w:pPr>
      <w:r>
        <w:rPr>
          <w:i/>
          <w:sz w:val="18"/>
          <w:szCs w:val="18"/>
        </w:rPr>
        <w:t xml:space="preserve">                                </w:t>
      </w:r>
      <w:r w:rsidR="005942D0" w:rsidRPr="005942D0">
        <w:rPr>
          <w:i/>
          <w:sz w:val="18"/>
          <w:szCs w:val="18"/>
        </w:rPr>
        <w:t>Image 4.1 Set-up for inserting oversized documents</w:t>
      </w:r>
    </w:p>
    <w:p w:rsidR="005942D0" w:rsidRDefault="005942D0" w:rsidP="000B6AF9">
      <w:r>
        <w:rPr>
          <w:noProof/>
        </w:rPr>
        <w:drawing>
          <wp:anchor distT="0" distB="0" distL="114300" distR="114300" simplePos="0" relativeHeight="251716096" behindDoc="1" locked="0" layoutInCell="1" allowOverlap="1">
            <wp:simplePos x="0" y="0"/>
            <wp:positionH relativeFrom="column">
              <wp:posOffset>1295400</wp:posOffset>
            </wp:positionH>
            <wp:positionV relativeFrom="paragraph">
              <wp:posOffset>48260</wp:posOffset>
            </wp:positionV>
            <wp:extent cx="2762250" cy="2209800"/>
            <wp:effectExtent l="19050" t="0" r="0" b="0"/>
            <wp:wrapNone/>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srcRect/>
                    <a:stretch>
                      <a:fillRect/>
                    </a:stretch>
                  </pic:blipFill>
                  <pic:spPr bwMode="auto">
                    <a:xfrm>
                      <a:off x="0" y="0"/>
                      <a:ext cx="2762250" cy="2209800"/>
                    </a:xfrm>
                    <a:prstGeom prst="rect">
                      <a:avLst/>
                    </a:prstGeom>
                    <a:noFill/>
                    <a:ln w="9525">
                      <a:noFill/>
                      <a:miter lim="800000"/>
                      <a:headEnd/>
                      <a:tailEnd/>
                    </a:ln>
                  </pic:spPr>
                </pic:pic>
              </a:graphicData>
            </a:graphic>
          </wp:anchor>
        </w:drawing>
      </w:r>
    </w:p>
    <w:p w:rsidR="005942D0" w:rsidRDefault="005942D0" w:rsidP="000B6AF9"/>
    <w:p w:rsidR="005942D0" w:rsidRDefault="005942D0" w:rsidP="000B6AF9"/>
    <w:p w:rsidR="005942D0" w:rsidRDefault="00B44CA5" w:rsidP="000B6AF9">
      <w:r>
        <w:rPr>
          <w:noProof/>
          <w:lang w:eastAsia="zh-TW"/>
        </w:rPr>
        <w:lastRenderedPageBreak/>
        <w:pict>
          <v:shape id="_x0000_s1125" type="#_x0000_t202" style="position:absolute;margin-left:-8.25pt;margin-top:4.7pt;width:97.15pt;height:49.65pt;z-index:251718144;mso-width-relative:margin;mso-height-relative:margin" strokecolor="white [3212]">
            <v:textbox>
              <w:txbxContent>
                <w:p w:rsidR="005942D0" w:rsidRPr="005942D0" w:rsidRDefault="005942D0">
                  <w:pPr>
                    <w:rPr>
                      <w:sz w:val="14"/>
                      <w:szCs w:val="14"/>
                      <w:lang w:val="en-CA"/>
                    </w:rPr>
                  </w:pPr>
                  <w:r w:rsidRPr="005942D0">
                    <w:rPr>
                      <w:sz w:val="14"/>
                      <w:szCs w:val="14"/>
                      <w:lang w:val="en-CA"/>
                    </w:rPr>
                    <w:t>Replace marker page with oversized document</w:t>
                  </w:r>
                </w:p>
              </w:txbxContent>
            </v:textbox>
          </v:shape>
        </w:pict>
      </w:r>
    </w:p>
    <w:p w:rsidR="005942D0" w:rsidRDefault="00B44CA5" w:rsidP="000B6AF9">
      <w:r>
        <w:rPr>
          <w:noProof/>
          <w:lang w:val="en-CA" w:eastAsia="en-CA"/>
        </w:rPr>
        <w:pict>
          <v:shape id="_x0000_s1126" type="#_x0000_t32" style="position:absolute;margin-left:81pt;margin-top:5.45pt;width:33pt;height:0;z-index:251719168" o:connectortype="straight" strokecolor="red">
            <v:stroke endarrow="block"/>
          </v:shape>
        </w:pict>
      </w:r>
    </w:p>
    <w:p w:rsidR="005942D0" w:rsidRDefault="005942D0" w:rsidP="000B6AF9"/>
    <w:p w:rsidR="005942D0" w:rsidRDefault="005942D0" w:rsidP="000B6AF9"/>
    <w:p w:rsidR="005942D0" w:rsidRDefault="005942D0" w:rsidP="000B6AF9"/>
    <w:p w:rsidR="005942D0" w:rsidRDefault="005942D0" w:rsidP="000B6AF9"/>
    <w:p w:rsidR="005942D0" w:rsidRDefault="005942D0" w:rsidP="000B6AF9"/>
    <w:p w:rsidR="009D3B4D" w:rsidRDefault="009D3B4D" w:rsidP="000B6AF9"/>
    <w:p w:rsidR="00DF1779" w:rsidRDefault="00DF1779" w:rsidP="000B6AF9"/>
    <w:p w:rsidR="00D84EB9" w:rsidRDefault="000B6AF9" w:rsidP="000B6AF9">
      <w:r>
        <w:t>When inserting a map or plan into the plotter, make sure it is face-side down and th</w:t>
      </w:r>
      <w:r w:rsidR="001667C9">
        <w:t>e top edge touches the feeder. C</w:t>
      </w:r>
      <w:r>
        <w:t>arefully insert it in as straight as possible</w:t>
      </w:r>
      <w:r w:rsidR="001667C9">
        <w:t xml:space="preserve"> otherwise</w:t>
      </w:r>
      <w:r>
        <w:t xml:space="preserve"> the scanned document will be lop-sided. As you slowly insert the oversized document, the plotter will automatically grab it. Before clicking scan, verify that the plotter machine is on scan mode (not copy mode) and settings are as follows: </w:t>
      </w:r>
      <w:r w:rsidR="001667C9">
        <w:t>‘</w:t>
      </w:r>
      <w:r>
        <w:t>map</w:t>
      </w:r>
      <w:r w:rsidR="001667C9">
        <w:t>’</w:t>
      </w:r>
      <w:r>
        <w:t xml:space="preserve"> or </w:t>
      </w:r>
      <w:r w:rsidR="001667C9">
        <w:t>‘</w:t>
      </w:r>
      <w:r>
        <w:t>CAD*</w:t>
      </w:r>
      <w:r w:rsidR="001667C9">
        <w:t>’</w:t>
      </w:r>
      <w:r>
        <w:t xml:space="preserve"> for type of original and </w:t>
      </w:r>
      <w:r w:rsidR="001667C9">
        <w:t>‘</w:t>
      </w:r>
      <w:r>
        <w:t>Auto</w:t>
      </w:r>
      <w:r w:rsidR="001667C9">
        <w:t>’</w:t>
      </w:r>
      <w:r>
        <w:t xml:space="preserve"> for </w:t>
      </w:r>
      <w:r w:rsidR="001667C9">
        <w:t>scan resolution and size</w:t>
      </w:r>
      <w:r>
        <w:t>. Once all the settings are correct (see figure 4.5), press the scan icon and then TOTAL*. Your scanned oversized document will be saved to the W</w:t>
      </w:r>
      <w:proofErr w:type="gramStart"/>
      <w:r>
        <w:t>:/</w:t>
      </w:r>
      <w:proofErr w:type="gramEnd"/>
      <w:r>
        <w:t>/ drive in t</w:t>
      </w:r>
      <w:r w:rsidR="001667C9">
        <w:t>he Engineering Scanner folder. S</w:t>
      </w:r>
      <w:r>
        <w:t>lide the PDF file of the scanned oversized document over to your desktop</w:t>
      </w:r>
      <w:r w:rsidR="001667C9">
        <w:t xml:space="preserve"> and delete the file</w:t>
      </w:r>
      <w:r>
        <w:t xml:space="preserve"> from the W</w:t>
      </w:r>
      <w:proofErr w:type="gramStart"/>
      <w:r>
        <w:t>:/</w:t>
      </w:r>
      <w:proofErr w:type="gramEnd"/>
      <w:r>
        <w:t xml:space="preserve">/ drive afterwards. When you open the PDF file for the oversized document, make sure you remember to have it </w:t>
      </w:r>
      <w:proofErr w:type="spellStart"/>
      <w:r>
        <w:t>OCRed</w:t>
      </w:r>
      <w:proofErr w:type="spellEnd"/>
      <w:r>
        <w:t xml:space="preserve"> by going to </w:t>
      </w:r>
      <w:r w:rsidR="001667C9">
        <w:t>‘</w:t>
      </w:r>
      <w:r>
        <w:t>document</w:t>
      </w:r>
      <w:r w:rsidR="001667C9">
        <w:t>’</w:t>
      </w:r>
      <w:r>
        <w:t xml:space="preserve"> and then clicking </w:t>
      </w:r>
      <w:r w:rsidR="001667C9">
        <w:t>‘</w:t>
      </w:r>
      <w:r>
        <w:t>OCR Text Recognition</w:t>
      </w:r>
      <w:r w:rsidR="001667C9">
        <w:t>’</w:t>
      </w:r>
      <w:r>
        <w:t xml:space="preserve">. Also clarify that the document is sufficiently visible. If not, adjust the contrast and brightness and re-scan the document. It is important to note that oversized documents that exceed the boundary dimensions allowed by the plotter have to be inserted with the left or right edge touching the feeder (rotated 90 degrees and then inserted). The downside is that if you do this, the scanned document cannot be </w:t>
      </w:r>
      <w:proofErr w:type="spellStart"/>
      <w:r>
        <w:t>OCRed</w:t>
      </w:r>
      <w:proofErr w:type="spellEnd"/>
      <w:r>
        <w:t xml:space="preserve">. After scanning the oversized document, release the map or plan </w:t>
      </w:r>
      <w:r w:rsidR="001667C9">
        <w:t xml:space="preserve">from the plotter </w:t>
      </w:r>
      <w:r>
        <w:t xml:space="preserve">by pressing </w:t>
      </w:r>
      <w:r w:rsidR="001667C9">
        <w:t xml:space="preserve">on </w:t>
      </w:r>
      <w:r>
        <w:t>the down arrow key.</w:t>
      </w:r>
    </w:p>
    <w:p w:rsidR="00DF35CB" w:rsidRDefault="00A066A2" w:rsidP="00EF03C9">
      <w:pPr>
        <w:rPr>
          <w:i/>
          <w:sz w:val="18"/>
          <w:szCs w:val="18"/>
        </w:rPr>
      </w:pPr>
      <w:r>
        <w:rPr>
          <w:i/>
          <w:sz w:val="18"/>
          <w:szCs w:val="18"/>
        </w:rPr>
        <w:t xml:space="preserve"> Ima</w:t>
      </w:r>
      <w:r w:rsidR="004C15A1">
        <w:rPr>
          <w:i/>
          <w:sz w:val="18"/>
          <w:szCs w:val="18"/>
        </w:rPr>
        <w:t>ge 4.6</w:t>
      </w:r>
      <w:r>
        <w:rPr>
          <w:i/>
          <w:sz w:val="18"/>
          <w:szCs w:val="18"/>
        </w:rPr>
        <w:t xml:space="preserve"> Scanning oversized documents</w:t>
      </w:r>
      <w:r w:rsidR="00D84EB9">
        <w:rPr>
          <w:i/>
          <w:sz w:val="18"/>
          <w:szCs w:val="18"/>
        </w:rPr>
        <w:t xml:space="preserve">  </w:t>
      </w:r>
      <w:r>
        <w:rPr>
          <w:i/>
          <w:sz w:val="18"/>
          <w:szCs w:val="18"/>
        </w:rPr>
        <w:t xml:space="preserve">          </w:t>
      </w:r>
      <w:r w:rsidR="00D84EB9">
        <w:rPr>
          <w:i/>
          <w:sz w:val="18"/>
          <w:szCs w:val="18"/>
        </w:rPr>
        <w:t xml:space="preserve">  </w:t>
      </w:r>
      <w:r w:rsidR="004C15A1">
        <w:rPr>
          <w:i/>
          <w:sz w:val="18"/>
          <w:szCs w:val="18"/>
        </w:rPr>
        <w:t>Image 4.7</w:t>
      </w:r>
      <w:r w:rsidR="00CD07D5" w:rsidRPr="00CD07D5">
        <w:rPr>
          <w:i/>
          <w:sz w:val="18"/>
          <w:szCs w:val="18"/>
        </w:rPr>
        <w:t xml:space="preserve"> Configuring plotter settings</w:t>
      </w:r>
    </w:p>
    <w:p w:rsidR="00330919" w:rsidRDefault="00A066A2" w:rsidP="00EF03C9">
      <w:r>
        <w:rPr>
          <w:noProof/>
        </w:rPr>
        <w:drawing>
          <wp:anchor distT="0" distB="0" distL="114300" distR="114300" simplePos="0" relativeHeight="251694592" behindDoc="1" locked="0" layoutInCell="1" allowOverlap="1">
            <wp:simplePos x="0" y="0"/>
            <wp:positionH relativeFrom="column">
              <wp:posOffset>19049</wp:posOffset>
            </wp:positionH>
            <wp:positionV relativeFrom="paragraph">
              <wp:posOffset>-371</wp:posOffset>
            </wp:positionV>
            <wp:extent cx="2841255" cy="2707574"/>
            <wp:effectExtent l="1905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srcRect/>
                    <a:stretch>
                      <a:fillRect/>
                    </a:stretch>
                  </pic:blipFill>
                  <pic:spPr bwMode="auto">
                    <a:xfrm>
                      <a:off x="0" y="0"/>
                      <a:ext cx="2841255" cy="2707574"/>
                    </a:xfrm>
                    <a:prstGeom prst="rect">
                      <a:avLst/>
                    </a:prstGeom>
                    <a:noFill/>
                    <a:ln w="9525">
                      <a:noFill/>
                      <a:miter lim="800000"/>
                      <a:headEnd/>
                      <a:tailEnd/>
                    </a:ln>
                  </pic:spPr>
                </pic:pic>
              </a:graphicData>
            </a:graphic>
          </wp:anchor>
        </w:drawing>
      </w:r>
      <w:r w:rsidR="00D84EB9">
        <w:rPr>
          <w:noProof/>
        </w:rPr>
        <w:drawing>
          <wp:anchor distT="0" distB="0" distL="114300" distR="114300" simplePos="0" relativeHeight="251692544" behindDoc="1" locked="0" layoutInCell="1" allowOverlap="1">
            <wp:simplePos x="0" y="0"/>
            <wp:positionH relativeFrom="column">
              <wp:posOffset>2990850</wp:posOffset>
            </wp:positionH>
            <wp:positionV relativeFrom="paragraph">
              <wp:posOffset>-1905</wp:posOffset>
            </wp:positionV>
            <wp:extent cx="3048000" cy="2702635"/>
            <wp:effectExtent l="1905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srcRect/>
                    <a:stretch>
                      <a:fillRect/>
                    </a:stretch>
                  </pic:blipFill>
                  <pic:spPr bwMode="auto">
                    <a:xfrm>
                      <a:off x="0" y="0"/>
                      <a:ext cx="3056136" cy="2709849"/>
                    </a:xfrm>
                    <a:prstGeom prst="rect">
                      <a:avLst/>
                    </a:prstGeom>
                    <a:noFill/>
                    <a:ln w="9525">
                      <a:noFill/>
                      <a:miter lim="800000"/>
                      <a:headEnd/>
                      <a:tailEnd/>
                    </a:ln>
                  </pic:spPr>
                </pic:pic>
              </a:graphicData>
            </a:graphic>
          </wp:anchor>
        </w:drawing>
      </w:r>
    </w:p>
    <w:p w:rsidR="00330919" w:rsidRDefault="00330919" w:rsidP="00EF03C9"/>
    <w:p w:rsidR="00D84EB9" w:rsidRDefault="00D84EB9" w:rsidP="00EF03C9">
      <w:pPr>
        <w:rPr>
          <w:i/>
        </w:rPr>
      </w:pPr>
    </w:p>
    <w:p w:rsidR="00D84EB9" w:rsidRDefault="00D84EB9" w:rsidP="00EF03C9">
      <w:pPr>
        <w:rPr>
          <w:i/>
        </w:rPr>
      </w:pPr>
    </w:p>
    <w:p w:rsidR="00D84EB9" w:rsidRDefault="00D84EB9" w:rsidP="00EF03C9">
      <w:pPr>
        <w:rPr>
          <w:i/>
        </w:rPr>
      </w:pPr>
    </w:p>
    <w:p w:rsidR="00D84EB9" w:rsidRDefault="00D84EB9" w:rsidP="00EF03C9">
      <w:pPr>
        <w:rPr>
          <w:i/>
        </w:rPr>
      </w:pPr>
    </w:p>
    <w:p w:rsidR="00D84EB9" w:rsidRDefault="00D84EB9" w:rsidP="00EF03C9">
      <w:pPr>
        <w:rPr>
          <w:i/>
        </w:rPr>
      </w:pPr>
    </w:p>
    <w:p w:rsidR="00D84EB9" w:rsidRDefault="00D84EB9" w:rsidP="00EF03C9">
      <w:pPr>
        <w:rPr>
          <w:i/>
        </w:rPr>
      </w:pPr>
    </w:p>
    <w:p w:rsidR="00D84EB9" w:rsidRDefault="00D84EB9" w:rsidP="00EF03C9">
      <w:pPr>
        <w:rPr>
          <w:i/>
        </w:rPr>
      </w:pPr>
    </w:p>
    <w:p w:rsidR="00D84EB9" w:rsidRDefault="00B44CA5" w:rsidP="00EF03C9">
      <w:pPr>
        <w:rPr>
          <w:i/>
        </w:rPr>
      </w:pPr>
      <w:r>
        <w:rPr>
          <w:noProof/>
        </w:rPr>
        <w:pict>
          <v:line id="_x0000_s1070" style="position:absolute;flip:x y;z-index:251673088" from="6in,12.35pt" to="451.25pt,23.65pt" strokecolor="red">
            <v:stroke endarrow="block"/>
          </v:line>
        </w:pict>
      </w:r>
    </w:p>
    <w:p w:rsidR="00D84EB9" w:rsidRDefault="00B44CA5" w:rsidP="00EF03C9">
      <w:pPr>
        <w:rPr>
          <w:i/>
        </w:rPr>
      </w:pPr>
      <w:r>
        <w:rPr>
          <w:noProof/>
        </w:rPr>
        <w:pict>
          <v:shape id="_x0000_s1096" type="#_x0000_t202" style="position:absolute;margin-left:415.2pt;margin-top:5.5pt;width:54pt;height:23pt;z-index:251693568" strokecolor="red" strokeweight="2.25pt">
            <v:textbox style="mso-next-textbox:#_x0000_s1096">
              <w:txbxContent>
                <w:p w:rsidR="00D84EB9" w:rsidRPr="00333519" w:rsidRDefault="00D84EB9" w:rsidP="00D84EB9">
                  <w:pPr>
                    <w:rPr>
                      <w:sz w:val="14"/>
                      <w:szCs w:val="14"/>
                    </w:rPr>
                  </w:pPr>
                  <w:r>
                    <w:rPr>
                      <w:sz w:val="14"/>
                      <w:szCs w:val="14"/>
                    </w:rPr>
                    <w:t>Scan icon</w:t>
                  </w:r>
                </w:p>
              </w:txbxContent>
            </v:textbox>
          </v:shape>
        </w:pict>
      </w:r>
    </w:p>
    <w:p w:rsidR="00D84EB9" w:rsidRDefault="00D84EB9" w:rsidP="00EF03C9">
      <w:pPr>
        <w:rPr>
          <w:i/>
        </w:rPr>
      </w:pPr>
    </w:p>
    <w:p w:rsidR="00D84EB9" w:rsidRDefault="00D84EB9" w:rsidP="00EF03C9">
      <w:pPr>
        <w:rPr>
          <w:i/>
        </w:rPr>
      </w:pPr>
    </w:p>
    <w:p w:rsidR="005942D0" w:rsidRDefault="00CD07D5" w:rsidP="004D73E2">
      <w:r w:rsidRPr="00CD07D5">
        <w:rPr>
          <w:i/>
        </w:rPr>
        <w:lastRenderedPageBreak/>
        <w:t>Helpful tip #4: How to re-use marker pages</w:t>
      </w:r>
      <w:r w:rsidRPr="00CD07D5">
        <w:rPr>
          <w:i/>
        </w:rPr>
        <w:br/>
      </w:r>
      <w:r w:rsidR="00210A50">
        <w:pict>
          <v:shape id="_x0000_s1130" type="#_x0000_t202" style="width:468.75pt;height:132.15pt;mso-wrap-style:none;mso-left-percent:-10001;mso-top-percent:-10001;mso-position-horizontal:absolute;mso-position-horizontal-relative:char;mso-position-vertical:absolute;mso-position-vertical-relative:line;mso-left-percent:-10001;mso-top-percent:-10001" fillcolor="#f2dbdb [661]" strokecolor="#e5b8b7 [1301]">
            <v:textbox style="mso-fit-shape-to-text:t">
              <w:txbxContent>
                <w:p w:rsidR="00DF35CB" w:rsidRDefault="00DF35CB" w:rsidP="00CD07D5">
                  <w:pPr>
                    <w:jc w:val="both"/>
                  </w:pPr>
                  <w:r>
                    <w:t xml:space="preserve">If you want to save some trees, you do not have to permanently use a marker page by writing out the map’s title and the associated file folder information. Instead, when prompted by the plotter machine to name the document, designate each oversized document as they appear in the file folder (after being sorted) according to ascending numerical order (i.e. rh1, rh2, etc.). After scanning the oversized document, you can drag the scanned PDF file over to your desktop. You should align each scanned oversized document according to numerical order. When swapping out the marker pages with the scanned oversized document, it should be a seamless process because the first colored marker page that appears is to be replaced by the first oversized document-PDF file that appears on your desktop. </w:t>
                  </w:r>
                </w:p>
              </w:txbxContent>
            </v:textbox>
            <w10:wrap type="none"/>
            <w10:anchorlock/>
          </v:shape>
        </w:pict>
      </w:r>
      <w:bookmarkStart w:id="39" w:name="_Toc363807615"/>
    </w:p>
    <w:p w:rsidR="00CD07D5" w:rsidRDefault="00CD07D5" w:rsidP="00CD07D5">
      <w:pPr>
        <w:pStyle w:val="Heading2"/>
      </w:pPr>
      <w:r>
        <w:t>4.5. Auto-detect versus manually changing the page size</w:t>
      </w:r>
      <w:bookmarkEnd w:id="39"/>
    </w:p>
    <w:p w:rsidR="00D83FA3" w:rsidRDefault="00CD07D5" w:rsidP="00CD07D5">
      <w:r>
        <w:t xml:space="preserve">Auto-detect is one of the most valuable assets of your scanner because it will allow you to insert stacks of different sized pages (usually a mixture of legal and letter) onto the feeder to be scanned. </w:t>
      </w:r>
      <w:r w:rsidR="00B9503E">
        <w:t xml:space="preserve">While auto-detect is more convenient than manually changing the page size, it does have its shortcomings. Most prominently, auto-detect captures the hole punches of scanned pages, which appear as black circles. Additionally, if a corner of a page is accidentally folded, the auto-detect feature will scan this. Since auto-detect is more prone to capturing these page discrepancies, what should be a blank page may not be filtered out by your scanner’s blank page </w:t>
      </w:r>
      <w:proofErr w:type="spellStart"/>
      <w:r w:rsidR="00B9503E">
        <w:t>deleter</w:t>
      </w:r>
      <w:proofErr w:type="spellEnd"/>
      <w:r w:rsidR="00B9503E">
        <w:t xml:space="preserve">. </w:t>
      </w:r>
      <w:r w:rsidR="00D83FA3">
        <w:t>Thus quality control is important because</w:t>
      </w:r>
      <w:r w:rsidR="00B9503E">
        <w:t xml:space="preserve"> you cannot overly rely on your blank page </w:t>
      </w:r>
      <w:proofErr w:type="spellStart"/>
      <w:r w:rsidR="00D83FA3">
        <w:t>deleter</w:t>
      </w:r>
      <w:proofErr w:type="spellEnd"/>
      <w:r w:rsidR="00D83FA3">
        <w:t xml:space="preserve"> to effectively eliminate all the blank pages</w:t>
      </w:r>
      <w:r w:rsidR="00B9503E">
        <w:t xml:space="preserve">. </w:t>
      </w:r>
    </w:p>
    <w:p w:rsidR="00CD07D5" w:rsidRDefault="00D83FA3" w:rsidP="00CD07D5">
      <w:r>
        <w:t xml:space="preserve">The greatest advantage manually changing the page size has over auto-detect is that pages are scanned at a much faster rate and less likely to jam. To that end, for file folders that contain documents of the same size, you may find that it is best to abandon auto-detect. To </w:t>
      </w:r>
      <w:r w:rsidR="00CD07D5">
        <w:t>manually reconfigure the page size settings each time you insert a different sized page</w:t>
      </w:r>
      <w:r>
        <w:t>,</w:t>
      </w:r>
      <w:r w:rsidR="00CD07D5">
        <w:t xml:space="preserve"> double click on the thumbnail of any page you have scanned thus far. Then go to </w:t>
      </w:r>
      <w:r>
        <w:t>‘</w:t>
      </w:r>
      <w:r w:rsidR="00CD07D5">
        <w:t>rescan settings</w:t>
      </w:r>
      <w:r>
        <w:t>’</w:t>
      </w:r>
      <w:r w:rsidR="00CD07D5">
        <w:t xml:space="preserve"> to switch between letter and legal sizes.  </w:t>
      </w:r>
    </w:p>
    <w:p w:rsidR="00CD07D5" w:rsidRDefault="00CD07D5" w:rsidP="00CD07D5">
      <w:pPr>
        <w:pStyle w:val="Heading2"/>
      </w:pPr>
      <w:bookmarkStart w:id="40" w:name="_Toc363807616"/>
      <w:r>
        <w:t>4.6. Procedure for Duplicate pages</w:t>
      </w:r>
      <w:bookmarkEnd w:id="40"/>
    </w:p>
    <w:p w:rsidR="00CD07D5" w:rsidRDefault="00CD07D5" w:rsidP="00CD07D5">
      <w:r>
        <w:t>If you want to pla</w:t>
      </w:r>
      <w:r w:rsidR="00D83FA3">
        <w:t>y it safe, you can scan</w:t>
      </w:r>
      <w:r>
        <w:t xml:space="preserve"> everything you find in each file folder. However, you should </w:t>
      </w:r>
      <w:r w:rsidR="00D83FA3">
        <w:t>be aware that</w:t>
      </w:r>
      <w:r>
        <w:t xml:space="preserve"> you do not have to scan an exact copy of the same page. If you choose to do this, you should make sure that the pages are in fact EXACT copies. If any 2 pages are even slightly different (i.e. highlighted words, tick marks, words are changed) you must scan both pages. For copies of the same page, stick a copy tab or </w:t>
      </w:r>
      <w:r w:rsidR="00D83FA3">
        <w:t>sticky note</w:t>
      </w:r>
      <w:r>
        <w:t xml:space="preserve"> with “duplicate” written on it on the copy, and then paper clip the copies to the original page. </w:t>
      </w:r>
    </w:p>
    <w:p w:rsidR="00CD07D5" w:rsidRDefault="00CD07D5" w:rsidP="00CD07D5">
      <w:pPr>
        <w:pStyle w:val="Heading1"/>
      </w:pPr>
      <w:bookmarkStart w:id="41" w:name="_Toc363807617"/>
      <w:r>
        <w:t>5. Review Scan and Quality Control</w:t>
      </w:r>
      <w:bookmarkEnd w:id="41"/>
    </w:p>
    <w:p w:rsidR="00330919" w:rsidRDefault="00CD07D5" w:rsidP="00CD07D5">
      <w:r>
        <w:t>Using the scanner’s th</w:t>
      </w:r>
      <w:r w:rsidR="00DE3511">
        <w:t>umbnail gallery, make sure all</w:t>
      </w:r>
      <w:r>
        <w:t xml:space="preserve"> blank pages are deleted, no pages were missed out and the scanner did not delete any pages with writing on them (including photographs and oversized documents). Always remember that we want to scan everything as they appear in the file folder. If the visibility of a page that is scanned is poor, you can play around with the brightness and contrast settings and then re-scan the page. Additionally, you can adjust the strictness of the scanner’s blank page </w:t>
      </w:r>
      <w:r w:rsidR="009D75C5">
        <w:t>delete such</w:t>
      </w:r>
      <w:r>
        <w:t xml:space="preserve"> that a page has to be 95% white space to be deleted. Once you have finished scanning all the documents contained in their respective file folder, before you click save, make sure the total number of pages scanned equals the number of physical pages in the file folder.</w:t>
      </w:r>
    </w:p>
    <w:p w:rsidR="00790434" w:rsidRDefault="00790434" w:rsidP="00790434">
      <w:r w:rsidRPr="00CD07D5">
        <w:rPr>
          <w:i/>
        </w:rPr>
        <w:lastRenderedPageBreak/>
        <w:t>Helpful tip #</w:t>
      </w:r>
      <w:r>
        <w:rPr>
          <w:i/>
        </w:rPr>
        <w:t>5</w:t>
      </w:r>
      <w:r w:rsidRPr="00CD07D5">
        <w:rPr>
          <w:i/>
        </w:rPr>
        <w:t xml:space="preserve">: </w:t>
      </w:r>
      <w:r w:rsidRPr="00790434">
        <w:rPr>
          <w:i/>
        </w:rPr>
        <w:t>How to quickly verify that everything has been scanned</w:t>
      </w:r>
      <w:r w:rsidRPr="00CD07D5">
        <w:rPr>
          <w:i/>
        </w:rPr>
        <w:br/>
      </w:r>
      <w:r w:rsidR="00210A50">
        <w:pict>
          <v:shape id="_x0000_s1129" type="#_x0000_t202" style="width:468.75pt;height:132.15pt;mso-wrap-style:none;mso-left-percent:-10001;mso-top-percent:-10001;mso-position-horizontal:absolute;mso-position-horizontal-relative:char;mso-position-vertical:absolute;mso-position-vertical-relative:line;mso-left-percent:-10001;mso-top-percent:-10001" fillcolor="#f2dbdb [661]" strokecolor="#e5b8b7 [1301]">
            <v:textbox style="mso-fit-shape-to-text:t">
              <w:txbxContent>
                <w:p w:rsidR="00DF35CB" w:rsidRDefault="00DF35CB" w:rsidP="00790434">
                  <w:pPr>
                    <w:jc w:val="both"/>
                  </w:pPr>
                  <w:r w:rsidRPr="00790434">
                    <w:t>Before you put a stack of pages onto the feeder, count the number of pages and see that the number of pages scanned correctly corresponds to the amount you put onto the feeder. Your scanner will tell you the total number of pages it has scanned. It should also be relatively easy to count the number of pages you put in especially if a lot of the documents were stapled together. Remember, you marked each page prior to stapling. So you just have to do a little bit of addition in your head. If you prefer, you can count while scanning batch by batch. Just make sure to multiply your count by 2 since you will be double-sided scanning.</w:t>
                  </w:r>
                </w:p>
              </w:txbxContent>
            </v:textbox>
            <w10:wrap type="none"/>
            <w10:anchorlock/>
          </v:shape>
        </w:pict>
      </w:r>
    </w:p>
    <w:p w:rsidR="00734F7E" w:rsidRDefault="00734F7E" w:rsidP="00790434"/>
    <w:p w:rsidR="004C15A1" w:rsidRDefault="00790434" w:rsidP="00790434">
      <w:r>
        <w:t xml:space="preserve">If you are not using auto-detect, check that none of the scanned pages are cut off when switching between letter and legal page size. After thoroughly navigating through the thumbnail gallery and making any necessary changes, you can go ahead and </w:t>
      </w:r>
      <w:proofErr w:type="gramStart"/>
      <w:r>
        <w:t>click save</w:t>
      </w:r>
      <w:proofErr w:type="gramEnd"/>
      <w:r>
        <w:t xml:space="preserve">. The scanned pages will be sent to the destination folder that you designated when you were configuring your profile settings. Save the bulk scan using the following naming standard: </w:t>
      </w:r>
      <w:proofErr w:type="gramStart"/>
      <w:r>
        <w:t>date company</w:t>
      </w:r>
      <w:proofErr w:type="gramEnd"/>
      <w:r>
        <w:t xml:space="preserve"> name (date range YYYY-MM-DD) Box number – Barcode. If no company name is provided on the folder, search through the pages of the folder and see if there is some trace of a company name through reading the correspondence letters. It usually takes 5 to 15 minutes to save the bulk scan depending on the number of pages in the file folder. </w:t>
      </w:r>
    </w:p>
    <w:p w:rsidR="004C15A1" w:rsidRPr="004C15A1" w:rsidRDefault="004C15A1" w:rsidP="00790434">
      <w:pPr>
        <w:rPr>
          <w:i/>
          <w:sz w:val="18"/>
          <w:szCs w:val="18"/>
        </w:rPr>
      </w:pPr>
      <w:r w:rsidRPr="004C15A1">
        <w:rPr>
          <w:i/>
          <w:sz w:val="18"/>
          <w:szCs w:val="18"/>
        </w:rPr>
        <w:t xml:space="preserve">Image 5.1 </w:t>
      </w:r>
      <w:r>
        <w:rPr>
          <w:i/>
          <w:sz w:val="18"/>
          <w:szCs w:val="18"/>
        </w:rPr>
        <w:t>Saving PDF file and sen</w:t>
      </w:r>
      <w:r w:rsidR="00FF6410">
        <w:rPr>
          <w:i/>
          <w:sz w:val="18"/>
          <w:szCs w:val="18"/>
        </w:rPr>
        <w:t>ding</w:t>
      </w:r>
      <w:r>
        <w:rPr>
          <w:i/>
          <w:sz w:val="18"/>
          <w:szCs w:val="18"/>
        </w:rPr>
        <w:t xml:space="preserve"> to destination folder</w:t>
      </w:r>
    </w:p>
    <w:p w:rsidR="004C15A1" w:rsidRDefault="00B44CA5" w:rsidP="00790434">
      <w:pPr>
        <w:pStyle w:val="Heading1"/>
      </w:pPr>
      <w:bookmarkStart w:id="42" w:name="_Toc363807618"/>
      <w:r>
        <w:rPr>
          <w:noProof/>
          <w:lang w:eastAsia="zh-TW"/>
        </w:rPr>
        <w:pict>
          <v:shape id="_x0000_s1102" type="#_x0000_t202" style="position:absolute;margin-left:287.05pt;margin-top:22.25pt;width:186.05pt;height:22.45pt;z-index:251703808;mso-width-percent:400;mso-height-percent:200;mso-width-percent:400;mso-height-percent:200;mso-width-relative:margin;mso-height-relative:margin" strokecolor="white [3212]">
            <v:textbox style="mso-fit-shape-to-text:t">
              <w:txbxContent>
                <w:p w:rsidR="0004026E" w:rsidRPr="00C83BC7" w:rsidRDefault="0004026E">
                  <w:pPr>
                    <w:rPr>
                      <w:sz w:val="14"/>
                      <w:szCs w:val="14"/>
                    </w:rPr>
                  </w:pPr>
                  <w:proofErr w:type="gramStart"/>
                  <w:r w:rsidRPr="00C83BC7">
                    <w:rPr>
                      <w:sz w:val="14"/>
                      <w:szCs w:val="14"/>
                    </w:rPr>
                    <w:t>thumbnail</w:t>
                  </w:r>
                  <w:proofErr w:type="gramEnd"/>
                  <w:r w:rsidRPr="00C83BC7">
                    <w:rPr>
                      <w:sz w:val="14"/>
                      <w:szCs w:val="14"/>
                    </w:rPr>
                    <w:t xml:space="preserve"> images of scanned pages</w:t>
                  </w:r>
                </w:p>
              </w:txbxContent>
            </v:textbox>
          </v:shape>
        </w:pict>
      </w:r>
      <w:r>
        <w:rPr>
          <w:b w:val="0"/>
          <w:bCs w:val="0"/>
          <w:noProof/>
        </w:rPr>
        <w:pict>
          <v:shape id="_x0000_s1098" type="#_x0000_t32" style="position:absolute;margin-left:164.4pt;margin-top:32.75pt;width:122pt;height:0;flip:x;z-index:251696640" o:connectortype="straight" strokecolor="red">
            <v:stroke endarrow="block"/>
          </v:shape>
        </w:pict>
      </w:r>
      <w:r>
        <w:rPr>
          <w:noProof/>
          <w:lang w:eastAsia="zh-TW"/>
        </w:rPr>
        <w:pict>
          <v:shape id="_x0000_s1101" type="#_x0000_t202" style="position:absolute;margin-left:286pt;margin-top:69.35pt;width:186.35pt;height:35.85pt;z-index:251701760;mso-width-percent:400;mso-height-percent:200;mso-width-percent:400;mso-height-percent:200;mso-width-relative:margin;mso-height-relative:margin" strokecolor="white [3212]">
            <v:textbox style="mso-fit-shape-to-text:t">
              <w:txbxContent>
                <w:p w:rsidR="0004026E" w:rsidRPr="00C83BC7" w:rsidRDefault="0004026E">
                  <w:pPr>
                    <w:rPr>
                      <w:sz w:val="14"/>
                      <w:szCs w:val="14"/>
                    </w:rPr>
                  </w:pPr>
                  <w:proofErr w:type="gramStart"/>
                  <w:r w:rsidRPr="00C83BC7">
                    <w:rPr>
                      <w:sz w:val="14"/>
                      <w:szCs w:val="14"/>
                    </w:rPr>
                    <w:t>scanned</w:t>
                  </w:r>
                  <w:proofErr w:type="gramEnd"/>
                  <w:r w:rsidRPr="00C83BC7">
                    <w:rPr>
                      <w:sz w:val="14"/>
                      <w:szCs w:val="14"/>
                    </w:rPr>
                    <w:t xml:space="preserve"> files are sent to specified destination folder</w:t>
                  </w:r>
                </w:p>
              </w:txbxContent>
            </v:textbox>
          </v:shape>
        </w:pict>
      </w:r>
      <w:r>
        <w:rPr>
          <w:b w:val="0"/>
          <w:bCs w:val="0"/>
          <w:noProof/>
        </w:rPr>
        <w:pict>
          <v:shape id="_x0000_s1097" type="#_x0000_t32" style="position:absolute;margin-left:120.9pt;margin-top:87.15pt;width:165.1pt;height:.05pt;flip:x;z-index:251695616" o:connectortype="straight" strokecolor="red">
            <v:stroke endarrow="block"/>
          </v:shape>
        </w:pict>
      </w:r>
      <w:r>
        <w:rPr>
          <w:noProof/>
          <w:lang w:eastAsia="zh-TW"/>
        </w:rPr>
        <w:pict>
          <v:shape id="_x0000_s1100" type="#_x0000_t202" style="position:absolute;margin-left:248.7pt;margin-top:165.2pt;width:186.35pt;height:24.9pt;z-index:251699712;mso-width-percent:400;mso-height-percent:200;mso-width-percent:400;mso-height-percent:200;mso-width-relative:margin;mso-height-relative:margin" strokecolor="white [3212]">
            <v:textbox style="mso-fit-shape-to-text:t">
              <w:txbxContent>
                <w:p w:rsidR="00FF6410" w:rsidRPr="00C83BC7" w:rsidRDefault="0004026E">
                  <w:pPr>
                    <w:rPr>
                      <w:sz w:val="14"/>
                      <w:szCs w:val="14"/>
                    </w:rPr>
                  </w:pPr>
                  <w:proofErr w:type="gramStart"/>
                  <w:r w:rsidRPr="00C83BC7">
                    <w:rPr>
                      <w:sz w:val="14"/>
                      <w:szCs w:val="14"/>
                    </w:rPr>
                    <w:t>cl</w:t>
                  </w:r>
                  <w:r w:rsidR="00FF6410" w:rsidRPr="00C83BC7">
                    <w:rPr>
                      <w:sz w:val="14"/>
                      <w:szCs w:val="14"/>
                    </w:rPr>
                    <w:t>ick</w:t>
                  </w:r>
                  <w:proofErr w:type="gramEnd"/>
                  <w:r w:rsidR="00FF6410" w:rsidRPr="00C83BC7">
                    <w:rPr>
                      <w:sz w:val="14"/>
                      <w:szCs w:val="14"/>
                    </w:rPr>
                    <w:t xml:space="preserve"> save</w:t>
                  </w:r>
                </w:p>
              </w:txbxContent>
            </v:textbox>
          </v:shape>
        </w:pict>
      </w:r>
      <w:r>
        <w:rPr>
          <w:b w:val="0"/>
          <w:bCs w:val="0"/>
          <w:noProof/>
        </w:rPr>
        <w:pict>
          <v:shape id="_x0000_s1099" type="#_x0000_t32" style="position:absolute;margin-left:204.9pt;margin-top:177.2pt;width:56.9pt;height:.05pt;flip:x;z-index:251697664" o:connectortype="straight" strokecolor="red">
            <v:stroke endarrow="block"/>
          </v:shape>
        </w:pict>
      </w:r>
      <w:r w:rsidR="004C15A1">
        <w:rPr>
          <w:b w:val="0"/>
          <w:bCs w:val="0"/>
          <w:noProof/>
        </w:rPr>
        <w:drawing>
          <wp:inline distT="0" distB="0" distL="0" distR="0">
            <wp:extent cx="3086100" cy="257175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srcRect/>
                    <a:stretch>
                      <a:fillRect/>
                    </a:stretch>
                  </pic:blipFill>
                  <pic:spPr bwMode="auto">
                    <a:xfrm>
                      <a:off x="0" y="0"/>
                      <a:ext cx="3101427" cy="2584523"/>
                    </a:xfrm>
                    <a:prstGeom prst="rect">
                      <a:avLst/>
                    </a:prstGeom>
                    <a:noFill/>
                    <a:ln w="9525">
                      <a:noFill/>
                      <a:miter lim="800000"/>
                      <a:headEnd/>
                      <a:tailEnd/>
                    </a:ln>
                  </pic:spPr>
                </pic:pic>
              </a:graphicData>
            </a:graphic>
          </wp:inline>
        </w:drawing>
      </w:r>
    </w:p>
    <w:p w:rsidR="00790434" w:rsidRDefault="00790434" w:rsidP="00790434">
      <w:pPr>
        <w:pStyle w:val="Heading1"/>
      </w:pPr>
      <w:r>
        <w:t>6. Re-filing</w:t>
      </w:r>
      <w:bookmarkEnd w:id="42"/>
    </w:p>
    <w:p w:rsidR="00330919" w:rsidRDefault="00790434" w:rsidP="00790434">
      <w:r>
        <w:t>While you are waiting for the pages to scan, you can re-file the physical pages into their file folder according to the order they were scanned. Make sure the left side of the folder is re-filed separately from the right side of the folder.</w:t>
      </w:r>
    </w:p>
    <w:p w:rsidR="00790434" w:rsidRDefault="00790434" w:rsidP="00790434">
      <w:r w:rsidRPr="00CD07D5">
        <w:rPr>
          <w:i/>
        </w:rPr>
        <w:lastRenderedPageBreak/>
        <w:t>Helpful tip #</w:t>
      </w:r>
      <w:r>
        <w:rPr>
          <w:i/>
        </w:rPr>
        <w:t>6</w:t>
      </w:r>
      <w:r w:rsidRPr="00CD07D5">
        <w:rPr>
          <w:i/>
        </w:rPr>
        <w:t xml:space="preserve">: </w:t>
      </w:r>
      <w:r w:rsidRPr="00790434">
        <w:rPr>
          <w:i/>
        </w:rPr>
        <w:t>Cycling through the scanning process</w:t>
      </w:r>
      <w:r w:rsidRPr="00CD07D5">
        <w:rPr>
          <w:i/>
        </w:rPr>
        <w:br/>
      </w:r>
      <w:r w:rsidR="00210A50">
        <w:pict>
          <v:shape id="_x0000_s1128" type="#_x0000_t202" style="width:468.75pt;height:132.15pt;mso-wrap-style:none;mso-left-percent:-10001;mso-top-percent:-10001;mso-position-horizontal:absolute;mso-position-horizontal-relative:char;mso-position-vertical:absolute;mso-position-vertical-relative:line;mso-left-percent:-10001;mso-top-percent:-10001" fillcolor="#f2dbdb [661]" strokecolor="#e5b8b7 [1301]">
            <v:textbox style="mso-fit-shape-to-text:t">
              <w:txbxContent>
                <w:p w:rsidR="00DF35CB" w:rsidRDefault="00DF35CB" w:rsidP="00790434">
                  <w:pPr>
                    <w:jc w:val="both"/>
                  </w:pPr>
                  <w:r w:rsidRPr="00790434">
                    <w:t>Do not scan both sides of a file folder at the same time. To avoid confusion, you should start the entire scanning process with the left-side first and then once you have finished scanning every page from the left-side, you can move on to the right side. So in a nutshell, sort, scan and re-file the left-hand side and then repeat again for the right-hand side of the folder.</w:t>
                  </w:r>
                </w:p>
              </w:txbxContent>
            </v:textbox>
            <w10:wrap type="none"/>
            <w10:anchorlock/>
          </v:shape>
        </w:pict>
      </w:r>
    </w:p>
    <w:p w:rsidR="00790434" w:rsidRDefault="00790434" w:rsidP="00790434">
      <w:r>
        <w:t>Re-staple any previously stapled multi-</w:t>
      </w:r>
      <w:proofErr w:type="spellStart"/>
      <w:r>
        <w:t>paged</w:t>
      </w:r>
      <w:proofErr w:type="spellEnd"/>
      <w:r>
        <w:t xml:space="preserve"> document. It should be quite easy to tell which pages were originally stapled because you marked the pages as 1 of n, 2 of n, 3 of n, etc. Hole-punch any loose pages so they can be neatly inserted into the file folder. Photographs can be paper-clipped to the page that comes after it, or you can use the metal hoops from a black binder clip to attach the photograph to the metal fasteners within the file folder. Incidentally, any oversized documents that are not hole-punched can be re-filed into the file folder using these black binder clips. </w:t>
      </w:r>
    </w:p>
    <w:p w:rsidR="004D73E2" w:rsidRDefault="004D73E2" w:rsidP="00790434">
      <w:pPr>
        <w:pStyle w:val="Heading2"/>
      </w:pPr>
      <w:bookmarkStart w:id="43" w:name="_Toc363807619"/>
    </w:p>
    <w:p w:rsidR="00790434" w:rsidRDefault="00790434" w:rsidP="00790434">
      <w:pPr>
        <w:pStyle w:val="Heading2"/>
      </w:pPr>
      <w:r>
        <w:t xml:space="preserve">6.1. Re-filing and sorting booklets, binders and </w:t>
      </w:r>
      <w:proofErr w:type="spellStart"/>
      <w:r>
        <w:t>duotangs</w:t>
      </w:r>
      <w:bookmarkEnd w:id="43"/>
      <w:proofErr w:type="spellEnd"/>
    </w:p>
    <w:p w:rsidR="00790434" w:rsidRDefault="00790434" w:rsidP="00790434">
      <w:r>
        <w:t>While most multi-paged documents are stapled together, you will eventually encounter reports in booklet format bound by rings, coils or combs. To remove the pages out of a comb, you need to head out over to the shed and use a machine that locks the comb in place and then spreads the comb apart. The booklet should be front page facing down while placed on the machine. Then pull down on the lever to have the comb spread open. Pages from the booklet can now be removed batch by batch. Gently remove the pages from the comb and try not to rub the comb against the holes on the pages otherwise the pages will stick together, resulting in more paper jams when you scan these pages. Pages can be re-inserted back into the comb in a similar way. To remove the pages from booklets that are bound by spiral coils, you can either patiently twist the coil until the pages are free or pry the coil out and then use a stapler to re-staple the booklet.</w:t>
      </w:r>
    </w:p>
    <w:p w:rsidR="00790434" w:rsidRDefault="00790434" w:rsidP="00790434">
      <w:r>
        <w:t xml:space="preserve">Keep in mind that you are to treat booklets, </w:t>
      </w:r>
      <w:proofErr w:type="spellStart"/>
      <w:r>
        <w:t>duotangs</w:t>
      </w:r>
      <w:proofErr w:type="spellEnd"/>
      <w:r>
        <w:t xml:space="preserve"> and binders as a package, and as such, keep the original order of the pages despite an incorrect date ordering. You may choose not to scan any divider pages if they are present. If your file folder has two or more booklets in a row, then you do not have to scan the backs of these booklets (unless there is writing on the backs), since the front cover of a booklet will differentiate itself from another. Some booklets or binders will contain plastic pouches carrying oversized documents; when you have finished scanning these documents, they should be returned to their respective pouches.</w:t>
      </w:r>
    </w:p>
    <w:p w:rsidR="00790434" w:rsidRDefault="00790434" w:rsidP="00790434">
      <w:pPr>
        <w:pStyle w:val="Heading1"/>
      </w:pPr>
      <w:bookmarkStart w:id="44" w:name="_Toc363807620"/>
      <w:r>
        <w:t>7. Spot-checking your work</w:t>
      </w:r>
      <w:bookmarkEnd w:id="44"/>
    </w:p>
    <w:p w:rsidR="00790434" w:rsidRDefault="00790434" w:rsidP="00790434">
      <w:r>
        <w:t xml:space="preserve">Basically, this is similar to the quality control process. The only difference now is that you are checking your work as a saved PDF file. Open up the PDF file from the directory it was sent to and click on the pages icon to bring up a thumbnail gallery of all the scanned pages. If the pages icon does not appear, go to view and then navigation panel. From this menu, click on pages and then dock navigation panel. From the pages navigation panel, you can scroll down and right click on any of the pages to bring up a menu that lets you delete or rotate pages, swap marker pages with scanned oversized documents, or insert any pages as you see necessary. </w:t>
      </w:r>
    </w:p>
    <w:p w:rsidR="00C13695" w:rsidRPr="006D5589" w:rsidRDefault="00215B2E" w:rsidP="006D5589">
      <w:pPr>
        <w:rPr>
          <w:i/>
          <w:sz w:val="18"/>
          <w:szCs w:val="18"/>
        </w:rPr>
      </w:pPr>
      <w:r>
        <w:tab/>
      </w:r>
      <w:r w:rsidRPr="006D5589">
        <w:rPr>
          <w:i/>
        </w:rPr>
        <w:t xml:space="preserve">                   </w:t>
      </w:r>
      <w:r w:rsidR="006D5589" w:rsidRPr="006D5589">
        <w:rPr>
          <w:i/>
        </w:rPr>
        <w:t xml:space="preserve">                             </w:t>
      </w:r>
      <w:r w:rsidR="00C13695" w:rsidRPr="006D5589">
        <w:rPr>
          <w:i/>
          <w:sz w:val="18"/>
          <w:szCs w:val="18"/>
        </w:rPr>
        <w:t xml:space="preserve">Image 7.1 </w:t>
      </w:r>
      <w:proofErr w:type="gramStart"/>
      <w:r w:rsidR="00C13695" w:rsidRPr="006D5589">
        <w:rPr>
          <w:i/>
          <w:sz w:val="18"/>
          <w:szCs w:val="18"/>
        </w:rPr>
        <w:t>Using</w:t>
      </w:r>
      <w:proofErr w:type="gramEnd"/>
      <w:r w:rsidR="00C13695" w:rsidRPr="006D5589">
        <w:rPr>
          <w:i/>
          <w:sz w:val="18"/>
          <w:szCs w:val="18"/>
        </w:rPr>
        <w:t xml:space="preserve"> the pages navigation panel</w:t>
      </w:r>
    </w:p>
    <w:p w:rsidR="00EB32A8" w:rsidRPr="006D5589" w:rsidRDefault="004C218F" w:rsidP="006D5589">
      <w:pPr>
        <w:pStyle w:val="NoSpacing0"/>
      </w:pPr>
      <w:r w:rsidRPr="006D5589">
        <w:rPr>
          <w:noProof/>
        </w:rPr>
        <w:lastRenderedPageBreak/>
        <w:drawing>
          <wp:anchor distT="0" distB="0" distL="114300" distR="114300" simplePos="0" relativeHeight="251704832" behindDoc="1" locked="0" layoutInCell="1" allowOverlap="1">
            <wp:simplePos x="0" y="0"/>
            <wp:positionH relativeFrom="column">
              <wp:posOffset>2543175</wp:posOffset>
            </wp:positionH>
            <wp:positionV relativeFrom="paragraph">
              <wp:posOffset>20955</wp:posOffset>
            </wp:positionV>
            <wp:extent cx="3295650" cy="2647950"/>
            <wp:effectExtent l="19050" t="0" r="0" b="0"/>
            <wp:wrapNone/>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3295650" cy="2647950"/>
                    </a:xfrm>
                    <a:prstGeom prst="rect">
                      <a:avLst/>
                    </a:prstGeom>
                    <a:noFill/>
                    <a:ln w="9525">
                      <a:noFill/>
                      <a:miter lim="800000"/>
                      <a:headEnd/>
                      <a:tailEnd/>
                    </a:ln>
                  </pic:spPr>
                </pic:pic>
              </a:graphicData>
            </a:graphic>
          </wp:anchor>
        </w:drawing>
      </w:r>
    </w:p>
    <w:p w:rsidR="00EB32A8" w:rsidRDefault="00B44CA5" w:rsidP="006D5589">
      <w:pPr>
        <w:pStyle w:val="NoSpacing0"/>
      </w:pPr>
      <w:r>
        <w:rPr>
          <w:noProof/>
          <w:lang w:eastAsia="zh-TW"/>
        </w:rPr>
        <w:pict>
          <v:shape id="_x0000_s1113" type="#_x0000_t202" style="position:absolute;margin-left:24.9pt;margin-top:1.7pt;width:103.7pt;height:39.45pt;z-index:251707904;mso-height-percent:200;mso-height-percent:200;mso-width-relative:margin;mso-height-relative:margin" strokecolor="white [3212]">
            <v:textbox style="mso-fit-shape-to-text:t">
              <w:txbxContent>
                <w:p w:rsidR="004C218F" w:rsidRPr="004C218F" w:rsidRDefault="004C218F">
                  <w:pPr>
                    <w:rPr>
                      <w:sz w:val="14"/>
                      <w:szCs w:val="14"/>
                    </w:rPr>
                  </w:pPr>
                  <w:r w:rsidRPr="004C218F">
                    <w:rPr>
                      <w:sz w:val="14"/>
                      <w:szCs w:val="14"/>
                    </w:rPr>
                    <w:t>Click pages icon to display thumbnail gallery for scanned pages</w:t>
                  </w:r>
                </w:p>
              </w:txbxContent>
            </v:textbox>
          </v:shape>
        </w:pict>
      </w:r>
    </w:p>
    <w:p w:rsidR="004C218F" w:rsidRDefault="00B44CA5" w:rsidP="006D5589">
      <w:pPr>
        <w:pStyle w:val="NoSpacing0"/>
      </w:pPr>
      <w:r>
        <w:rPr>
          <w:noProof/>
        </w:rPr>
        <w:pict>
          <v:shape id="_x0000_s1112" type="#_x0000_t32" style="position:absolute;margin-left:134.7pt;margin-top:5.85pt;width:71.2pt;height:0;z-index:251705856" o:connectortype="straight" strokecolor="red">
            <v:stroke endarrow="block"/>
          </v:shape>
        </w:pict>
      </w:r>
    </w:p>
    <w:p w:rsidR="004C218F" w:rsidRDefault="004C218F" w:rsidP="00790434"/>
    <w:p w:rsidR="004C218F" w:rsidRDefault="00B44CA5" w:rsidP="00790434">
      <w:r>
        <w:rPr>
          <w:noProof/>
          <w:lang w:eastAsia="zh-TW"/>
        </w:rPr>
        <w:pict>
          <v:shape id="_x0000_s1115" type="#_x0000_t202" style="position:absolute;margin-left:24.45pt;margin-top:14.2pt;width:93.6pt;height:39.45pt;z-index:251709952;mso-height-percent:200;mso-height-percent:200;mso-width-relative:margin;mso-height-relative:margin" strokecolor="white [3212]">
            <v:textbox style="mso-fit-shape-to-text:t">
              <w:txbxContent>
                <w:p w:rsidR="004C218F" w:rsidRPr="004C218F" w:rsidRDefault="004C218F">
                  <w:pPr>
                    <w:rPr>
                      <w:sz w:val="14"/>
                      <w:szCs w:val="14"/>
                    </w:rPr>
                  </w:pPr>
                  <w:r w:rsidRPr="004C218F">
                    <w:rPr>
                      <w:sz w:val="14"/>
                      <w:szCs w:val="14"/>
                    </w:rPr>
                    <w:t>Menu for adding changes to scanned pages</w:t>
                  </w:r>
                </w:p>
              </w:txbxContent>
            </v:textbox>
          </v:shape>
        </w:pict>
      </w:r>
    </w:p>
    <w:p w:rsidR="004C218F" w:rsidRDefault="00B44CA5" w:rsidP="00790434">
      <w:r>
        <w:rPr>
          <w:noProof/>
        </w:rPr>
        <w:pict>
          <v:shape id="_x0000_s1116" type="#_x0000_t32" style="position:absolute;margin-left:113.25pt;margin-top:12.15pt;width:104.7pt;height:0;z-index:251710976" o:connectortype="straight" strokecolor="red">
            <v:stroke endarrow="block"/>
          </v:shape>
        </w:pict>
      </w:r>
    </w:p>
    <w:p w:rsidR="004C218F" w:rsidRDefault="004C218F" w:rsidP="00790434"/>
    <w:p w:rsidR="004C218F" w:rsidRDefault="004C218F" w:rsidP="00790434"/>
    <w:p w:rsidR="004C218F" w:rsidRDefault="004C218F" w:rsidP="00790434"/>
    <w:p w:rsidR="004C218F" w:rsidRDefault="004C218F" w:rsidP="00790434"/>
    <w:p w:rsidR="004C218F" w:rsidRDefault="004C218F" w:rsidP="00790434"/>
    <w:p w:rsidR="004C218F" w:rsidRDefault="004C218F" w:rsidP="00790434"/>
    <w:p w:rsidR="00215B2E" w:rsidRDefault="00215B2E" w:rsidP="00790434"/>
    <w:p w:rsidR="00790434" w:rsidRDefault="00790434" w:rsidP="00790434">
      <w:r>
        <w:t xml:space="preserve">Don’t over-use the pages navigation panel. It can be difficult to see the entirety of the page since each page appears as a very small thumbnail image. Instead, go to view and execute full screen mode to properly spot-check your work. Full screen mode will allow you to flip through the pages a lot faster. The right arrow key on your keyboard will let you flip to the next page and the left arrow key lets you go back. While flipping through these digital pages, check and see that the physical copies from the file folder have been perfectly scanned, and that all pages are intact. </w:t>
      </w:r>
    </w:p>
    <w:p w:rsidR="00790434" w:rsidRDefault="00790434" w:rsidP="00790434">
      <w:r>
        <w:t xml:space="preserve">After verifying that all the pages from the file folder have been scanned, you can now insert page numbering into the PDF file by going to the document menu, clicking header and footer, and then pressing add. Under center footer text, type out &lt;&lt;1&gt;&gt; and decrease the bottom margin to 0.2. Also note that if you want to start the page numbering at a number other than 1, you can click on start page and date format and then change the start page number. </w:t>
      </w:r>
    </w:p>
    <w:p w:rsidR="00790434" w:rsidRDefault="00790434" w:rsidP="00790434">
      <w:pPr>
        <w:pStyle w:val="Heading1"/>
      </w:pPr>
      <w:bookmarkStart w:id="45" w:name="_Toc363807621"/>
      <w:r>
        <w:t>8. E-filing</w:t>
      </w:r>
      <w:bookmarkEnd w:id="45"/>
    </w:p>
    <w:p w:rsidR="002A21A1" w:rsidRDefault="00790434" w:rsidP="006D5589">
      <w:pPr>
        <w:pStyle w:val="NoSpacing0"/>
      </w:pPr>
      <w:r>
        <w:t xml:space="preserve">Once the PDF file has been renamed following the naming standard, you can file it into </w:t>
      </w:r>
      <w:proofErr w:type="spellStart"/>
      <w:r>
        <w:t>Livelink</w:t>
      </w:r>
      <w:proofErr w:type="spellEnd"/>
      <w:r>
        <w:t xml:space="preserve">. You can open up </w:t>
      </w:r>
      <w:proofErr w:type="spellStart"/>
      <w:r>
        <w:t>Livelink</w:t>
      </w:r>
      <w:proofErr w:type="spellEnd"/>
      <w:r>
        <w:t xml:space="preserve"> from your desktop by clicking on Enterprise Connect or from a web browser by typing in the URL http://ll. From </w:t>
      </w:r>
      <w:proofErr w:type="spellStart"/>
      <w:r>
        <w:t>Livelink</w:t>
      </w:r>
      <w:proofErr w:type="spellEnd"/>
      <w:r>
        <w:t xml:space="preserve">, go to the directory where you are to transfer the PDF files to (this directory should be added as a </w:t>
      </w:r>
      <w:proofErr w:type="spellStart"/>
      <w:r>
        <w:t>favourite</w:t>
      </w:r>
      <w:proofErr w:type="spellEnd"/>
      <w:r>
        <w:t xml:space="preserve">). To transfer the scanned pages to </w:t>
      </w:r>
      <w:proofErr w:type="spellStart"/>
      <w:r>
        <w:t>Livelink</w:t>
      </w:r>
      <w:proofErr w:type="spellEnd"/>
      <w:r>
        <w:t xml:space="preserve">, simply drag the PDF file from your desktop and drop it into the designated </w:t>
      </w:r>
      <w:proofErr w:type="spellStart"/>
      <w:r>
        <w:t>Livelink</w:t>
      </w:r>
      <w:proofErr w:type="spellEnd"/>
      <w:r>
        <w:t xml:space="preserve"> directory or folder. </w:t>
      </w:r>
      <w:r w:rsidR="00875B77">
        <w:t xml:space="preserve">When prompted to verify the name of the document, click OK (see image 8.1). </w:t>
      </w:r>
    </w:p>
    <w:p w:rsidR="006D5589" w:rsidRPr="004C15A1" w:rsidRDefault="006D5589" w:rsidP="006D5589">
      <w:pPr>
        <w:pStyle w:val="NoSpacing0"/>
      </w:pPr>
    </w:p>
    <w:p w:rsidR="00875B77" w:rsidRPr="004C15A1" w:rsidRDefault="00875B77" w:rsidP="004C15A1">
      <w:pPr>
        <w:rPr>
          <w:i/>
          <w:sz w:val="18"/>
          <w:szCs w:val="18"/>
        </w:rPr>
      </w:pPr>
      <w:r w:rsidRPr="004C15A1">
        <w:rPr>
          <w:i/>
          <w:sz w:val="18"/>
          <w:szCs w:val="18"/>
        </w:rPr>
        <w:t xml:space="preserve">Image 8.1 Transferring a PDF file to </w:t>
      </w:r>
      <w:proofErr w:type="spellStart"/>
      <w:r w:rsidRPr="004C15A1">
        <w:rPr>
          <w:i/>
          <w:sz w:val="18"/>
          <w:szCs w:val="18"/>
        </w:rPr>
        <w:t>Livelink</w:t>
      </w:r>
      <w:proofErr w:type="spellEnd"/>
    </w:p>
    <w:p w:rsidR="00875B77" w:rsidRDefault="00B44CA5" w:rsidP="00790434">
      <w:r>
        <w:rPr>
          <w:noProof/>
        </w:rPr>
        <w:lastRenderedPageBreak/>
        <w:pict>
          <v:shape id="_x0000_s1094" type="#_x0000_t32" style="position:absolute;margin-left:205.5pt;margin-top:24.35pt;width:134.3pt;height:.05pt;flip:x;z-index:251689472" o:connectortype="straight" strokecolor="red">
            <v:stroke endarrow="block"/>
          </v:shape>
        </w:pict>
      </w:r>
      <w:r>
        <w:rPr>
          <w:noProof/>
          <w:lang w:eastAsia="zh-TW"/>
        </w:rPr>
        <w:pict>
          <v:shape id="_x0000_s1095" type="#_x0000_t202" style="position:absolute;margin-left:344.4pt;margin-top:.8pt;width:123.7pt;height:50.4pt;z-index:251691520;mso-height-percent:200;mso-height-percent:200;mso-width-relative:margin;mso-height-relative:margin" strokecolor="white [3212]">
            <v:textbox style="mso-fit-shape-to-text:t">
              <w:txbxContent>
                <w:p w:rsidR="000C5040" w:rsidRPr="00C83BC7" w:rsidRDefault="000C5040">
                  <w:pPr>
                    <w:rPr>
                      <w:sz w:val="14"/>
                      <w:szCs w:val="14"/>
                    </w:rPr>
                  </w:pPr>
                  <w:proofErr w:type="spellStart"/>
                  <w:r w:rsidRPr="00C83BC7">
                    <w:rPr>
                      <w:sz w:val="14"/>
                      <w:szCs w:val="14"/>
                    </w:rPr>
                    <w:t>Livelink</w:t>
                  </w:r>
                  <w:proofErr w:type="spellEnd"/>
                  <w:r w:rsidRPr="00C83BC7">
                    <w:rPr>
                      <w:sz w:val="14"/>
                      <w:szCs w:val="14"/>
                    </w:rPr>
                    <w:t xml:space="preserve"> folder the file is being transferred to</w:t>
                  </w:r>
                </w:p>
              </w:txbxContent>
            </v:textbox>
          </v:shape>
        </w:pict>
      </w:r>
      <w:r>
        <w:rPr>
          <w:noProof/>
          <w:lang w:eastAsia="zh-TW"/>
        </w:rPr>
        <w:pict>
          <v:shape id="_x0000_s1091" type="#_x0000_t202" style="position:absolute;margin-left:344.4pt;margin-top:51.2pt;width:160.55pt;height:50.4pt;z-index:251685376;mso-height-percent:200;mso-height-percent:200;mso-width-relative:margin;mso-height-relative:margin" strokecolor="white [3212]">
            <v:textbox style="mso-fit-shape-to-text:t">
              <w:txbxContent>
                <w:p w:rsidR="000C5040" w:rsidRPr="00C83BC7" w:rsidRDefault="000C5040">
                  <w:pPr>
                    <w:rPr>
                      <w:sz w:val="14"/>
                      <w:szCs w:val="14"/>
                    </w:rPr>
                  </w:pPr>
                  <w:r w:rsidRPr="00C83BC7">
                    <w:rPr>
                      <w:sz w:val="14"/>
                      <w:szCs w:val="14"/>
                    </w:rPr>
                    <w:t xml:space="preserve">Loading screen showing that the file is being transferred to </w:t>
                  </w:r>
                  <w:proofErr w:type="spellStart"/>
                  <w:r w:rsidRPr="00C83BC7">
                    <w:rPr>
                      <w:sz w:val="14"/>
                      <w:szCs w:val="14"/>
                    </w:rPr>
                    <w:t>Livelink</w:t>
                  </w:r>
                  <w:proofErr w:type="spellEnd"/>
                </w:p>
              </w:txbxContent>
            </v:textbox>
          </v:shape>
        </w:pict>
      </w:r>
      <w:r>
        <w:rPr>
          <w:noProof/>
        </w:rPr>
        <w:pict>
          <v:shape id="_x0000_s1090" type="#_x0000_t32" style="position:absolute;margin-left:188.5pt;margin-top:67.65pt;width:151.3pt;height:0;flip:x;z-index:251683328" o:connectortype="straight" strokecolor="red">
            <v:stroke endarrow="block"/>
          </v:shape>
        </w:pict>
      </w:r>
      <w:r>
        <w:rPr>
          <w:noProof/>
          <w:lang w:eastAsia="zh-TW"/>
        </w:rPr>
        <w:pict>
          <v:shape id="_x0000_s1092" type="#_x0000_t202" style="position:absolute;margin-left:344pt;margin-top:128.25pt;width:140.5pt;height:50.4pt;z-index:251687424;mso-height-percent:200;mso-height-percent:200;mso-width-relative:margin;mso-height-relative:margin" strokecolor="white [3212]">
            <v:textbox style="mso-fit-shape-to-text:t">
              <w:txbxContent>
                <w:p w:rsidR="000C5040" w:rsidRPr="00C83BC7" w:rsidRDefault="000C5040">
                  <w:pPr>
                    <w:rPr>
                      <w:sz w:val="14"/>
                      <w:szCs w:val="14"/>
                    </w:rPr>
                  </w:pPr>
                  <w:r w:rsidRPr="00C83BC7">
                    <w:rPr>
                      <w:sz w:val="14"/>
                      <w:szCs w:val="14"/>
                    </w:rPr>
                    <w:t>Verify that the name of the PDF file is correct and then click OK</w:t>
                  </w:r>
                </w:p>
              </w:txbxContent>
            </v:textbox>
          </v:shape>
        </w:pict>
      </w:r>
      <w:r>
        <w:rPr>
          <w:noProof/>
        </w:rPr>
        <w:pict>
          <v:shape id="_x0000_s1093" type="#_x0000_t32" style="position:absolute;margin-left:282.9pt;margin-top:150.15pt;width:56.9pt;height:.05pt;flip:x;z-index:251688448" o:connectortype="straight" strokecolor="red">
            <v:stroke endarrow="block"/>
          </v:shape>
        </w:pict>
      </w:r>
      <w:r w:rsidR="00875B77">
        <w:rPr>
          <w:noProof/>
        </w:rPr>
        <w:drawing>
          <wp:inline distT="0" distB="0" distL="0" distR="0">
            <wp:extent cx="3855821" cy="30861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3865197" cy="3093604"/>
                    </a:xfrm>
                    <a:prstGeom prst="rect">
                      <a:avLst/>
                    </a:prstGeom>
                    <a:noFill/>
                    <a:ln w="9525">
                      <a:noFill/>
                      <a:miter lim="800000"/>
                      <a:headEnd/>
                      <a:tailEnd/>
                    </a:ln>
                  </pic:spPr>
                </pic:pic>
              </a:graphicData>
            </a:graphic>
          </wp:inline>
        </w:drawing>
      </w:r>
    </w:p>
    <w:p w:rsidR="00790434" w:rsidRDefault="00790434" w:rsidP="00790434">
      <w:pPr>
        <w:pStyle w:val="Heading1"/>
      </w:pPr>
      <w:bookmarkStart w:id="46" w:name="_Toc363807622"/>
      <w:r>
        <w:t>9. Tracking</w:t>
      </w:r>
      <w:bookmarkEnd w:id="46"/>
    </w:p>
    <w:p w:rsidR="00330919" w:rsidRDefault="00790434" w:rsidP="00790434">
      <w:r>
        <w:t>Retrieve the tracking sheet which lists all the file folders contained in each box, and write down the date range of the content in each folder, the date you finished scanning the pages from the folder, and lastly check off with a tick-mark. It is better if you do this after you finish scanning each file folder so you know which file folders are missing from the box and which ones you still need to complete. When that is done you should stamp ‘scanned’ on the front of the file folder. I typically stamp the label since some file folders are glossy and the stamp will likely smudge. Place a flat surface underneath the front of the file folder before you stamp. When all the file folders have been scanned and spot-checked, you can file them back into their respective boxes in the order they are listed on the tracking sheet. Be sure to stamp ‘scanned’ on the boxes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38"/>
        <w:gridCol w:w="2538"/>
      </w:tblGrid>
      <w:tr w:rsidR="00DD7D29" w:rsidTr="00DF35CB">
        <w:tc>
          <w:tcPr>
            <w:tcW w:w="7038" w:type="dxa"/>
          </w:tcPr>
          <w:p w:rsidR="006D5589" w:rsidRDefault="006D5589" w:rsidP="002B2178">
            <w:pPr>
              <w:rPr>
                <w:rFonts w:ascii="Verdana" w:hAnsi="Verdana"/>
                <w:i/>
                <w:sz w:val="20"/>
                <w:szCs w:val="20"/>
              </w:rPr>
            </w:pPr>
          </w:p>
          <w:p w:rsidR="00DD7D29" w:rsidRDefault="00DD7D29" w:rsidP="002B2178">
            <w:r w:rsidRPr="00DD7D29">
              <w:rPr>
                <w:rFonts w:ascii="Verdana" w:hAnsi="Verdana"/>
                <w:i/>
                <w:sz w:val="20"/>
                <w:szCs w:val="20"/>
              </w:rPr>
              <w:t>Helpful tip #</w:t>
            </w:r>
            <w:r w:rsidR="002B2178">
              <w:rPr>
                <w:rFonts w:ascii="Verdana" w:hAnsi="Verdana"/>
                <w:i/>
                <w:sz w:val="20"/>
                <w:szCs w:val="20"/>
              </w:rPr>
              <w:t>7</w:t>
            </w:r>
            <w:r w:rsidRPr="00DD7D29">
              <w:rPr>
                <w:rFonts w:ascii="Verdana" w:hAnsi="Verdana"/>
                <w:i/>
                <w:sz w:val="20"/>
                <w:szCs w:val="20"/>
              </w:rPr>
              <w:t>: Boxing without the use of tape</w:t>
            </w:r>
            <w:r w:rsidRPr="00CD07D5">
              <w:rPr>
                <w:i/>
              </w:rPr>
              <w:br/>
            </w:r>
            <w:r w:rsidR="00B44CA5">
              <w:rPr>
                <w:rFonts w:ascii="Verdana" w:hAnsi="Verdana"/>
                <w:sz w:val="20"/>
                <w:szCs w:val="24"/>
                <w:lang w:val="en-US"/>
              </w:rPr>
            </w:r>
            <w:r w:rsidR="00210A50">
              <w:rPr>
                <w:rFonts w:ascii="Verdana" w:hAnsi="Verdana"/>
                <w:sz w:val="20"/>
                <w:szCs w:val="24"/>
                <w:lang w:val="en-US"/>
              </w:rPr>
              <w:pict>
                <v:shape id="_x0000_s1127" type="#_x0000_t202" style="width:339.35pt;height:86.85pt;mso-left-percent:-10001;mso-top-percent:-10001;mso-position-horizontal:absolute;mso-position-horizontal-relative:char;mso-position-vertical:absolute;mso-position-vertical-relative:line;mso-left-percent:-10001;mso-top-percent:-10001" fillcolor="#f2dbdb [661]" strokecolor="#e5b8b7 [1301]">
                  <v:textbox style="mso-fit-shape-to-text:t">
                    <w:txbxContent>
                      <w:p w:rsidR="00DF35CB" w:rsidRDefault="00DF35CB" w:rsidP="00DD7D29">
                        <w:pPr>
                          <w:jc w:val="both"/>
                        </w:pPr>
                        <w:r w:rsidRPr="00DD7D29">
                          <w:t>When boxing, fold 3 of the four flaps of the box on top of one another and then slide the fourth flap underneath the flaps. This will enable you to package the boxes without the need of using tape. Refer to Image 9.1 to see what the closed box looks like.</w:t>
                        </w:r>
                      </w:p>
                    </w:txbxContent>
                  </v:textbox>
                  <w10:wrap type="none"/>
                  <w10:anchorlock/>
                </v:shape>
              </w:pict>
            </w:r>
          </w:p>
        </w:tc>
        <w:tc>
          <w:tcPr>
            <w:tcW w:w="2538" w:type="dxa"/>
          </w:tcPr>
          <w:p w:rsidR="006D5589" w:rsidRDefault="006D5589" w:rsidP="00DD7D29">
            <w:pPr>
              <w:rPr>
                <w:rFonts w:ascii="Verdana" w:hAnsi="Verdana"/>
                <w:i/>
                <w:sz w:val="18"/>
                <w:szCs w:val="18"/>
              </w:rPr>
            </w:pPr>
          </w:p>
          <w:p w:rsidR="00DD7D29" w:rsidRDefault="00DD7D29" w:rsidP="00DD7D29">
            <w:r w:rsidRPr="00DD7D29">
              <w:rPr>
                <w:rFonts w:ascii="Verdana" w:hAnsi="Verdana"/>
                <w:i/>
                <w:sz w:val="18"/>
                <w:szCs w:val="18"/>
              </w:rPr>
              <w:t>Image 9.1 Closed box</w:t>
            </w:r>
            <w:r>
              <w:rPr>
                <w:rFonts w:ascii="Verdana" w:hAnsi="Verdana"/>
                <w:i/>
                <w:sz w:val="18"/>
                <w:szCs w:val="18"/>
              </w:rPr>
              <w:br/>
            </w:r>
            <w:r>
              <w:rPr>
                <w:noProof/>
              </w:rPr>
              <w:drawing>
                <wp:inline distT="0" distB="0" distL="0" distR="0">
                  <wp:extent cx="1231578" cy="1038225"/>
                  <wp:effectExtent l="19050" t="0" r="6672" b="0"/>
                  <wp:docPr id="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1233683" cy="1040000"/>
                          </a:xfrm>
                          <a:prstGeom prst="rect">
                            <a:avLst/>
                          </a:prstGeom>
                          <a:noFill/>
                          <a:ln w="9525">
                            <a:noFill/>
                            <a:miter lim="800000"/>
                            <a:headEnd/>
                            <a:tailEnd/>
                          </a:ln>
                        </pic:spPr>
                      </pic:pic>
                    </a:graphicData>
                  </a:graphic>
                </wp:inline>
              </w:drawing>
            </w:r>
          </w:p>
        </w:tc>
      </w:tr>
    </w:tbl>
    <w:p w:rsidR="004C15A1" w:rsidRPr="004D73E2" w:rsidRDefault="00654C4B" w:rsidP="00790434">
      <w:r w:rsidRPr="00654C4B">
        <w:t>Print out the cover sheet for the tracking sheet and write down the box number, your name, the number of files you scanned, date of completion and start date. Also make note of any discrepancies you find for each box on the cover sheet. Recalling from my own personal experience, you will likely be unable to OCR some maps or plans, and you may also encounter boxes with missing folders. Make sure to include the document description, file name and barcode number when writing down any discrepancies. Staple the cover sheet to the tracking sheet and attach to its respective box. Refer to image 9.2 to see an example of a proper cover sheet.</w:t>
      </w:r>
    </w:p>
    <w:p w:rsidR="00DF35CB" w:rsidRDefault="00654C4B" w:rsidP="00790434">
      <w:pPr>
        <w:rPr>
          <w:i/>
          <w:sz w:val="18"/>
          <w:szCs w:val="18"/>
        </w:rPr>
      </w:pPr>
      <w:r w:rsidRPr="00654C4B">
        <w:rPr>
          <w:i/>
          <w:sz w:val="18"/>
          <w:szCs w:val="18"/>
        </w:rPr>
        <w:lastRenderedPageBreak/>
        <w:t>Image 9.2</w:t>
      </w:r>
      <w:r>
        <w:rPr>
          <w:i/>
          <w:sz w:val="18"/>
          <w:szCs w:val="18"/>
        </w:rPr>
        <w:t xml:space="preserve"> </w:t>
      </w:r>
      <w:r w:rsidRPr="00654C4B">
        <w:rPr>
          <w:i/>
          <w:sz w:val="18"/>
          <w:szCs w:val="18"/>
        </w:rPr>
        <w:t>Cover sheet with discrepancies written out</w:t>
      </w:r>
    </w:p>
    <w:p w:rsidR="004D73E2" w:rsidRDefault="00654C4B" w:rsidP="004D73E2">
      <w:r>
        <w:rPr>
          <w:noProof/>
        </w:rPr>
        <w:drawing>
          <wp:inline distT="0" distB="0" distL="0" distR="0">
            <wp:extent cx="2774880" cy="2686050"/>
            <wp:effectExtent l="19050" t="0" r="64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cstate="print"/>
                    <a:srcRect r="15705" b="15702"/>
                    <a:stretch>
                      <a:fillRect/>
                    </a:stretch>
                  </pic:blipFill>
                  <pic:spPr bwMode="auto">
                    <a:xfrm>
                      <a:off x="0" y="0"/>
                      <a:ext cx="2777066" cy="2688166"/>
                    </a:xfrm>
                    <a:prstGeom prst="rect">
                      <a:avLst/>
                    </a:prstGeom>
                    <a:noFill/>
                    <a:ln w="9525">
                      <a:noFill/>
                      <a:miter lim="800000"/>
                      <a:headEnd/>
                      <a:tailEnd/>
                    </a:ln>
                  </pic:spPr>
                </pic:pic>
              </a:graphicData>
            </a:graphic>
          </wp:inline>
        </w:drawing>
      </w:r>
      <w:bookmarkStart w:id="47" w:name="_Toc363807623"/>
    </w:p>
    <w:p w:rsidR="00654C4B" w:rsidRDefault="00654C4B" w:rsidP="00654C4B">
      <w:pPr>
        <w:pStyle w:val="Heading1"/>
      </w:pPr>
      <w:r>
        <w:t>10. Additional Information</w:t>
      </w:r>
      <w:bookmarkEnd w:id="47"/>
    </w:p>
    <w:p w:rsidR="00654C4B" w:rsidRDefault="00654C4B" w:rsidP="00654C4B">
      <w:pPr>
        <w:pStyle w:val="Heading2"/>
      </w:pPr>
      <w:bookmarkStart w:id="48" w:name="_Toc363807624"/>
      <w:r>
        <w:t>10.1. Cleaning the Scanner</w:t>
      </w:r>
      <w:bookmarkEnd w:id="48"/>
    </w:p>
    <w:p w:rsidR="00654C4B" w:rsidRDefault="00654C4B" w:rsidP="00654C4B">
      <w:r>
        <w:t xml:space="preserve">Scanning tens of thousands of pages will eventually make your scanner malfunction. If your scanner is not cleaned adequately on a regular basis, you may notice a vertical red line running down the pages you have scanned. To get rid of this red line, you need to grab a scanner cleaning kit, which you can acquire from Central Records upon request. Once you have the kit on hand, gently pour a bit of cleaning liquid on a piece of cloth and then gently scrub the rollers free of ink. Also make sure you get rid of any paper bits on the feeder. </w:t>
      </w:r>
    </w:p>
    <w:p w:rsidR="00654C4B" w:rsidRDefault="00654C4B" w:rsidP="00654C4B">
      <w:pPr>
        <w:pStyle w:val="Heading2"/>
      </w:pPr>
      <w:bookmarkStart w:id="49" w:name="_Toc363807625"/>
      <w:r>
        <w:t>10.2. Errors and Technical Glitches</w:t>
      </w:r>
      <w:bookmarkEnd w:id="49"/>
    </w:p>
    <w:p w:rsidR="00654C4B" w:rsidRDefault="00654C4B" w:rsidP="00654C4B">
      <w:r>
        <w:t>The most infuriating technical error you could encounter is a scanner or software crash. This usually happens when you try to save the pages that you have scanned. While in the middle of saving, an error message will pop up</w:t>
      </w:r>
      <w:r w:rsidR="00E053EC">
        <w:t xml:space="preserve"> (see images 10.1 and 10.2)</w:t>
      </w:r>
      <w:r>
        <w:t xml:space="preserve">, and consequently, the software program will terminate and all your work will be lost. Needless to say, tread cautiously and scan in smaller batches. Saving greater than 500 pages will have a higher probability of initiating an error. This has happened to me several times and quite often too. But after re-installing the software, the frequency of this error quickly diminished. </w:t>
      </w:r>
    </w:p>
    <w:p w:rsidR="008F0D4F" w:rsidRPr="008F0D4F" w:rsidRDefault="008F0D4F" w:rsidP="00654C4B">
      <w:pPr>
        <w:rPr>
          <w:i/>
          <w:sz w:val="18"/>
          <w:szCs w:val="18"/>
        </w:rPr>
      </w:pPr>
      <w:r w:rsidRPr="00654C4B">
        <w:rPr>
          <w:i/>
          <w:sz w:val="18"/>
          <w:szCs w:val="18"/>
        </w:rPr>
        <w:t xml:space="preserve">Image </w:t>
      </w:r>
      <w:r>
        <w:rPr>
          <w:i/>
          <w:sz w:val="18"/>
          <w:szCs w:val="18"/>
        </w:rPr>
        <w:t xml:space="preserve">10.1 Scanner Error Example 1 </w:t>
      </w:r>
      <w:r>
        <w:rPr>
          <w:i/>
          <w:sz w:val="18"/>
          <w:szCs w:val="18"/>
        </w:rPr>
        <w:tab/>
        <w:t xml:space="preserve">                        Image 10.2 Scanner Error Example 2</w:t>
      </w:r>
    </w:p>
    <w:p w:rsidR="008F0D4F" w:rsidRDefault="008F0D4F" w:rsidP="00654C4B">
      <w:r>
        <w:rPr>
          <w:noProof/>
        </w:rPr>
        <w:drawing>
          <wp:anchor distT="0" distB="0" distL="114300" distR="114300" simplePos="0" relativeHeight="251715072" behindDoc="1" locked="0" layoutInCell="1" allowOverlap="1">
            <wp:simplePos x="0" y="0"/>
            <wp:positionH relativeFrom="column">
              <wp:posOffset>3124200</wp:posOffset>
            </wp:positionH>
            <wp:positionV relativeFrom="paragraph">
              <wp:posOffset>-635</wp:posOffset>
            </wp:positionV>
            <wp:extent cx="2716530" cy="1514475"/>
            <wp:effectExtent l="19050" t="0" r="7620" b="0"/>
            <wp:wrapNone/>
            <wp:docPr id="13" name="Picture 12" descr="C:\Users\rzh\AppData\Local\Microsoft\Windows\Temporary Internet Files\Content.Outlook\HBXBSO7P\Capture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zh\AppData\Local\Microsoft\Windows\Temporary Internet Files\Content.Outlook\HBXBSO7P\Capture5 (2).PNG"/>
                    <pic:cNvPicPr>
                      <a:picLocks noChangeAspect="1" noChangeArrowheads="1"/>
                    </pic:cNvPicPr>
                  </pic:nvPicPr>
                  <pic:blipFill>
                    <a:blip r:embed="rId25" cstate="print"/>
                    <a:srcRect/>
                    <a:stretch>
                      <a:fillRect/>
                    </a:stretch>
                  </pic:blipFill>
                  <pic:spPr bwMode="auto">
                    <a:xfrm>
                      <a:off x="0" y="0"/>
                      <a:ext cx="2716530" cy="1514475"/>
                    </a:xfrm>
                    <a:prstGeom prst="rect">
                      <a:avLst/>
                    </a:prstGeom>
                    <a:noFill/>
                    <a:ln w="9525">
                      <a:noFill/>
                      <a:miter lim="800000"/>
                      <a:headEnd/>
                      <a:tailEnd/>
                    </a:ln>
                  </pic:spPr>
                </pic:pic>
              </a:graphicData>
            </a:graphic>
          </wp:anchor>
        </w:drawing>
      </w:r>
      <w:r>
        <w:rPr>
          <w:noProof/>
        </w:rPr>
        <w:drawing>
          <wp:inline distT="0" distB="0" distL="0" distR="0">
            <wp:extent cx="2947527" cy="1514475"/>
            <wp:effectExtent l="19050" t="0" r="5223" b="0"/>
            <wp:docPr id="17" name="Picture 9" descr="C:\Users\rzh\AppData\Local\Microsoft\Windows\Temporary Internet Files\Content.Outlook\HBXBSO7P\Capture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zh\AppData\Local\Microsoft\Windows\Temporary Internet Files\Content.Outlook\HBXBSO7P\Capture1 (2).PNG"/>
                    <pic:cNvPicPr>
                      <a:picLocks noChangeAspect="1" noChangeArrowheads="1"/>
                    </pic:cNvPicPr>
                  </pic:nvPicPr>
                  <pic:blipFill>
                    <a:blip r:embed="rId26" cstate="print"/>
                    <a:srcRect/>
                    <a:stretch>
                      <a:fillRect/>
                    </a:stretch>
                  </pic:blipFill>
                  <pic:spPr bwMode="auto">
                    <a:xfrm>
                      <a:off x="0" y="0"/>
                      <a:ext cx="2947527" cy="1514475"/>
                    </a:xfrm>
                    <a:prstGeom prst="rect">
                      <a:avLst/>
                    </a:prstGeom>
                    <a:noFill/>
                    <a:ln w="9525">
                      <a:noFill/>
                      <a:miter lim="800000"/>
                      <a:headEnd/>
                      <a:tailEnd/>
                    </a:ln>
                  </pic:spPr>
                </pic:pic>
              </a:graphicData>
            </a:graphic>
          </wp:inline>
        </w:drawing>
      </w:r>
    </w:p>
    <w:p w:rsidR="00654C4B" w:rsidRDefault="00654C4B" w:rsidP="00654C4B">
      <w:r>
        <w:lastRenderedPageBreak/>
        <w:t xml:space="preserve">While saving your scanned documents in smaller batches is always a safer bet, it does create a new problem. When you combine 2 or more PDF files, Adobe Acrobat will prevent you from inserting page numbering. If this is the case, you will have to detail the number of pages in the file name (i.e. date company name (date range YYYY-MM-DD) Box number – Barcode p.1 to p. n) </w:t>
      </w:r>
    </w:p>
    <w:p w:rsidR="00DD7D29" w:rsidRDefault="00654C4B" w:rsidP="00654C4B">
      <w:r>
        <w:t>Another annoying disruption you may encounter is your scanner freezing, disabling you from scanning any pages. To remedy this problem, you will need to re-install the software. Go to your desktop’s control panel and uninstall the HP Scanjet program and then follow the instructions from the manual to re-install the software. You might need to ask for permission from IS to do so.</w:t>
      </w:r>
    </w:p>
    <w:p w:rsidR="008F0D4F" w:rsidRDefault="008F0D4F" w:rsidP="00790434"/>
    <w:sectPr w:rsidR="008F0D4F" w:rsidSect="00D67FAB">
      <w:headerReference w:type="default" r:id="rId27"/>
      <w:footerReference w:type="default" r:id="rId28"/>
      <w:headerReference w:type="first" r:id="rId29"/>
      <w:footerReference w:type="first" r:id="rId30"/>
      <w:pgSz w:w="12240" w:h="15840" w:code="1"/>
      <w:pgMar w:top="1797" w:right="1440" w:bottom="1304" w:left="1440" w:header="720" w:footer="663"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4CA5" w:rsidRDefault="00B44CA5" w:rsidP="00F701EC">
      <w:r>
        <w:separator/>
      </w:r>
    </w:p>
  </w:endnote>
  <w:endnote w:type="continuationSeparator" w:id="0">
    <w:p w:rsidR="00B44CA5" w:rsidRDefault="00B44CA5" w:rsidP="00F7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5CB" w:rsidRPr="00303211" w:rsidRDefault="00DF35CB" w:rsidP="004050EB">
    <w:pPr>
      <w:pStyle w:val="Footer"/>
      <w:tabs>
        <w:tab w:val="clear" w:pos="8640"/>
      </w:tabs>
      <w:spacing w:before="240"/>
      <w:rPr>
        <w:sz w:val="18"/>
        <w:szCs w:val="18"/>
      </w:rPr>
    </w:pPr>
    <w:r>
      <w:rPr>
        <w:i/>
        <w:sz w:val="18"/>
        <w:szCs w:val="18"/>
      </w:rPr>
      <w:t>August 2013</w:t>
    </w:r>
    <w:r w:rsidRPr="00303211">
      <w:rPr>
        <w:sz w:val="18"/>
        <w:szCs w:val="18"/>
      </w:rPr>
      <w:tab/>
    </w:r>
    <w:r w:rsidRPr="00303211">
      <w:rPr>
        <w:sz w:val="18"/>
        <w:szCs w:val="18"/>
      </w:rPr>
      <w:tab/>
      <w:t xml:space="preserve">Page </w:t>
    </w:r>
    <w:r w:rsidRPr="00303211">
      <w:rPr>
        <w:rStyle w:val="IntenseEmphasis"/>
        <w:sz w:val="18"/>
        <w:szCs w:val="18"/>
      </w:rPr>
      <w:t>|</w:t>
    </w:r>
    <w:r w:rsidRPr="00303211">
      <w:rPr>
        <w:sz w:val="18"/>
        <w:szCs w:val="18"/>
      </w:rPr>
      <w:t xml:space="preserve"> </w:t>
    </w:r>
    <w:r w:rsidR="00742650" w:rsidRPr="00303211">
      <w:rPr>
        <w:sz w:val="18"/>
        <w:szCs w:val="18"/>
      </w:rPr>
      <w:fldChar w:fldCharType="begin"/>
    </w:r>
    <w:r w:rsidRPr="00303211">
      <w:rPr>
        <w:sz w:val="18"/>
        <w:szCs w:val="18"/>
      </w:rPr>
      <w:instrText xml:space="preserve"> PAGE  \* Arabic  \* MERGEFORMAT </w:instrText>
    </w:r>
    <w:r w:rsidR="00742650" w:rsidRPr="00303211">
      <w:rPr>
        <w:sz w:val="18"/>
        <w:szCs w:val="18"/>
      </w:rPr>
      <w:fldChar w:fldCharType="separate"/>
    </w:r>
    <w:r w:rsidR="00210A50">
      <w:rPr>
        <w:noProof/>
        <w:sz w:val="18"/>
        <w:szCs w:val="18"/>
      </w:rPr>
      <w:t>2</w:t>
    </w:r>
    <w:r w:rsidR="00742650" w:rsidRPr="00303211">
      <w:rPr>
        <w:sz w:val="18"/>
        <w:szCs w:val="18"/>
      </w:rPr>
      <w:fldChar w:fldCharType="end"/>
    </w:r>
    <w:r w:rsidRPr="00303211">
      <w:rPr>
        <w:sz w:val="18"/>
        <w:szCs w:val="18"/>
      </w:rPr>
      <w:t xml:space="preserve"> of </w:t>
    </w:r>
    <w:r w:rsidR="00B44CA5">
      <w:fldChar w:fldCharType="begin"/>
    </w:r>
    <w:r w:rsidR="00B44CA5">
      <w:instrText xml:space="preserve"> NUMPAGES  \* Arabic  \* MERGEFORMAT </w:instrText>
    </w:r>
    <w:r w:rsidR="00B44CA5">
      <w:fldChar w:fldCharType="separate"/>
    </w:r>
    <w:r w:rsidR="00210A50" w:rsidRPr="00210A50">
      <w:rPr>
        <w:noProof/>
        <w:sz w:val="18"/>
        <w:szCs w:val="18"/>
      </w:rPr>
      <w:t>15</w:t>
    </w:r>
    <w:r w:rsidR="00B44CA5">
      <w:rPr>
        <w:noProof/>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5CB" w:rsidRPr="00303211" w:rsidRDefault="00DF35CB" w:rsidP="00303211">
    <w:pPr>
      <w:pStyle w:val="Footer"/>
      <w:jc w:val="right"/>
      <w:rPr>
        <w:szCs w:val="20"/>
        <w:lang w:val="en-CA"/>
      </w:rPr>
    </w:pPr>
  </w:p>
  <w:p w:rsidR="00DF35CB" w:rsidRPr="00303211" w:rsidRDefault="00DF35CB" w:rsidP="00F701EC">
    <w:pPr>
      <w:pStyle w:val="Footer"/>
      <w:rPr>
        <w:szCs w:val="20"/>
      </w:rPr>
    </w:pPr>
    <w:r w:rsidRPr="00303211">
      <w:rPr>
        <w:szCs w:val="20"/>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4CA5" w:rsidRDefault="00B44CA5" w:rsidP="00F701EC">
      <w:r>
        <w:separator/>
      </w:r>
    </w:p>
  </w:footnote>
  <w:footnote w:type="continuationSeparator" w:id="0">
    <w:p w:rsidR="00B44CA5" w:rsidRDefault="00B44CA5" w:rsidP="00F701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5CB" w:rsidRDefault="00DF35CB" w:rsidP="00EF7A1C">
    <w:pPr>
      <w:pStyle w:val="Header"/>
    </w:pPr>
    <w:r w:rsidRPr="0097352E">
      <w:t>PORT METRO VANCOUVER</w:t>
    </w:r>
    <w:r>
      <w:t xml:space="preserve"> | </w:t>
    </w:r>
    <w:r>
      <w:rPr>
        <w:b/>
      </w:rPr>
      <w:t>SCANNING GUIDE</w:t>
    </w:r>
  </w:p>
  <w:p w:rsidR="00DF35CB" w:rsidRDefault="00DF35CB" w:rsidP="00EF7A1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35CB" w:rsidRDefault="00DF35CB" w:rsidP="00F701EC">
    <w:pPr>
      <w:pStyle w:val="Header"/>
    </w:pPr>
    <w:r>
      <w:rPr>
        <w:noProof/>
      </w:rPr>
      <w:drawing>
        <wp:anchor distT="0" distB="0" distL="114300" distR="114300" simplePos="0" relativeHeight="251657216" behindDoc="0" locked="0" layoutInCell="1" allowOverlap="1">
          <wp:simplePos x="0" y="0"/>
          <wp:positionH relativeFrom="column">
            <wp:posOffset>-196850</wp:posOffset>
          </wp:positionH>
          <wp:positionV relativeFrom="paragraph">
            <wp:posOffset>200660</wp:posOffset>
          </wp:positionV>
          <wp:extent cx="3575685" cy="1163955"/>
          <wp:effectExtent l="19050" t="0" r="5715" b="0"/>
          <wp:wrapNone/>
          <wp:docPr id="1" name="Picture 1" descr="PMV_3c-spot-neg_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MV_3c-spot-neg_x"/>
                  <pic:cNvPicPr>
                    <a:picLocks noChangeAspect="1" noChangeArrowheads="1"/>
                  </pic:cNvPicPr>
                </pic:nvPicPr>
                <pic:blipFill>
                  <a:blip r:embed="rId1"/>
                  <a:srcRect/>
                  <a:stretch>
                    <a:fillRect/>
                  </a:stretch>
                </pic:blipFill>
                <pic:spPr bwMode="auto">
                  <a:xfrm>
                    <a:off x="0" y="0"/>
                    <a:ext cx="3575685" cy="1163955"/>
                  </a:xfrm>
                  <a:prstGeom prst="rect">
                    <a:avLst/>
                  </a:prstGeom>
                  <a:noFill/>
                  <a:ln w="9525">
                    <a:noFill/>
                    <a:miter lim="800000"/>
                    <a:headEnd/>
                    <a:tailEnd/>
                  </a:ln>
                </pic:spPr>
              </pic:pic>
            </a:graphicData>
          </a:graphic>
        </wp:anchor>
      </w:drawing>
    </w:r>
    <w:r w:rsidR="00B44CA5">
      <w:rPr>
        <w:noProof/>
        <w:lang w:val="en-CA" w:eastAsia="en-CA"/>
      </w:rPr>
      <w:pict>
        <v:roundrect id="_x0000_s2049" style="position:absolute;margin-left:0;margin-top:-17.2pt;width:567.4pt;height:750.65pt;z-index:-251658240;mso-position-horizontal:center;mso-position-horizontal-relative:margin;mso-position-vertical-relative:text" arcsize="2979f" fillcolor="#9a2a30" stroked="f">
          <w10:wrap anchorx="margin"/>
        </v:roundrect>
      </w:pict>
    </w:r>
  </w:p>
  <w:p w:rsidR="00DF35CB" w:rsidRDefault="00DF35CB" w:rsidP="00F701EC">
    <w:pPr>
      <w:pStyle w:val="Header"/>
    </w:pPr>
  </w:p>
  <w:p w:rsidR="00DF35CB" w:rsidRDefault="00DF35CB" w:rsidP="00F701EC">
    <w:pPr>
      <w:pStyle w:val="Header"/>
    </w:pPr>
  </w:p>
  <w:p w:rsidR="00DF35CB" w:rsidRDefault="00DF35CB" w:rsidP="00F701EC">
    <w:pPr>
      <w:pStyle w:val="Header"/>
    </w:pPr>
  </w:p>
  <w:p w:rsidR="00DF35CB" w:rsidRDefault="00DF35CB">
    <w:pPr>
      <w:pStyle w:val="Header"/>
      <w:tabs>
        <w:tab w:val="clear" w:pos="4320"/>
        <w:tab w:val="clear" w:pos="8640"/>
        <w:tab w:val="clear" w:pos="9356"/>
        <w:tab w:val="left" w:pos="813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625BD"/>
    <w:multiLevelType w:val="hybridMultilevel"/>
    <w:tmpl w:val="1D1C0C2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C827F90"/>
    <w:multiLevelType w:val="hybridMultilevel"/>
    <w:tmpl w:val="D0DAB306"/>
    <w:lvl w:ilvl="0" w:tplc="04090001">
      <w:start w:val="1"/>
      <w:numFmt w:val="bullet"/>
      <w:lvlText w:val=""/>
      <w:lvlJc w:val="left"/>
      <w:pPr>
        <w:tabs>
          <w:tab w:val="num" w:pos="1800"/>
        </w:tabs>
        <w:ind w:left="1800" w:hanging="360"/>
      </w:pPr>
      <w:rPr>
        <w:rFonts w:ascii="Symbol" w:hAnsi="Symbol" w:hint="default"/>
      </w:rPr>
    </w:lvl>
    <w:lvl w:ilvl="1" w:tplc="04090019">
      <w:start w:val="1"/>
      <w:numFmt w:val="lowerLetter"/>
      <w:lvlText w:val="%2."/>
      <w:lvlJc w:val="left"/>
      <w:pPr>
        <w:ind w:left="2520" w:hanging="360"/>
      </w:pPr>
    </w:lvl>
    <w:lvl w:ilvl="2" w:tplc="F2682C26">
      <w:start w:val="5"/>
      <w:numFmt w:val="decimal"/>
      <w:lvlText w:val="%3."/>
      <w:lvlJc w:val="left"/>
      <w:pPr>
        <w:ind w:left="342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10356647"/>
    <w:multiLevelType w:val="multilevel"/>
    <w:tmpl w:val="DE608D48"/>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038578A"/>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3804BF8"/>
    <w:multiLevelType w:val="hybridMultilevel"/>
    <w:tmpl w:val="2B106E96"/>
    <w:lvl w:ilvl="0" w:tplc="E8406A94">
      <w:start w:val="1"/>
      <w:numFmt w:val="decimal"/>
      <w:lvlText w:val="%1.)"/>
      <w:lvlJc w:val="left"/>
      <w:pPr>
        <w:ind w:left="735" w:hanging="375"/>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1C67452B"/>
    <w:multiLevelType w:val="hybridMultilevel"/>
    <w:tmpl w:val="88581A72"/>
    <w:lvl w:ilvl="0" w:tplc="05F4C0D0">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1EBD7E02"/>
    <w:multiLevelType w:val="hybridMultilevel"/>
    <w:tmpl w:val="243C6BF8"/>
    <w:lvl w:ilvl="0" w:tplc="982C532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21C8290E"/>
    <w:multiLevelType w:val="multilevel"/>
    <w:tmpl w:val="B98CBA22"/>
    <w:lvl w:ilvl="0">
      <w:start w:val="1"/>
      <w:numFmt w:val="none"/>
      <w:suff w:val="nothing"/>
      <w:lvlText w:val="%1"/>
      <w:lvlJc w:val="left"/>
      <w:pPr>
        <w:ind w:left="360" w:hanging="360"/>
      </w:pPr>
    </w:lvl>
    <w:lvl w:ilvl="1">
      <w:start w:val="1"/>
      <w:numFmt w:val="decimal"/>
      <w:lvlText w:val="%2."/>
      <w:lvlJc w:val="left"/>
      <w:pPr>
        <w:tabs>
          <w:tab w:val="num" w:pos="360"/>
        </w:tabs>
        <w:ind w:left="360" w:hanging="360"/>
      </w:pPr>
      <w:rPr>
        <w:rFonts w:cs="Times New Roman"/>
        <w:b w:val="0"/>
        <w:bCs w:val="0"/>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2">
      <w:start w:val="1"/>
      <w:numFmt w:val="lowerLetter"/>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lowerLetter"/>
      <w:lvlText w:val="%5)"/>
      <w:lvlJc w:val="left"/>
      <w:pPr>
        <w:tabs>
          <w:tab w:val="num" w:pos="1440"/>
        </w:tabs>
        <w:ind w:left="1440" w:hanging="360"/>
      </w:pPr>
    </w:lvl>
    <w:lvl w:ilvl="5">
      <w:start w:val="1"/>
      <w:numFmt w:val="decimal"/>
      <w:lvlText w:val="(%6)"/>
      <w:lvlJc w:val="left"/>
      <w:pPr>
        <w:tabs>
          <w:tab w:val="num" w:pos="2160"/>
        </w:tabs>
        <w:ind w:left="1800" w:hanging="360"/>
      </w:pPr>
    </w:lvl>
    <w:lvl w:ilvl="6">
      <w:start w:val="1"/>
      <w:numFmt w:val="lowerLetter"/>
      <w:lvlText w:val="(%7)"/>
      <w:lvlJc w:val="left"/>
      <w:pPr>
        <w:tabs>
          <w:tab w:val="num" w:pos="2520"/>
        </w:tabs>
        <w:ind w:left="216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2EB8043A"/>
    <w:multiLevelType w:val="hybridMultilevel"/>
    <w:tmpl w:val="AF8403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32A22F8E"/>
    <w:multiLevelType w:val="hybridMultilevel"/>
    <w:tmpl w:val="4F5268D2"/>
    <w:lvl w:ilvl="0" w:tplc="9744BAD4">
      <w:start w:val="1"/>
      <w:numFmt w:val="bullet"/>
      <w:lvlText w:val="•"/>
      <w:lvlJc w:val="left"/>
      <w:pPr>
        <w:tabs>
          <w:tab w:val="num" w:pos="720"/>
        </w:tabs>
        <w:ind w:left="720" w:hanging="360"/>
      </w:pPr>
      <w:rPr>
        <w:rFonts w:ascii="Arial" w:hAnsi="Arial" w:hint="default"/>
      </w:rPr>
    </w:lvl>
    <w:lvl w:ilvl="1" w:tplc="C8BA0110" w:tentative="1">
      <w:start w:val="1"/>
      <w:numFmt w:val="bullet"/>
      <w:lvlText w:val="•"/>
      <w:lvlJc w:val="left"/>
      <w:pPr>
        <w:tabs>
          <w:tab w:val="num" w:pos="1440"/>
        </w:tabs>
        <w:ind w:left="1440" w:hanging="360"/>
      </w:pPr>
      <w:rPr>
        <w:rFonts w:ascii="Arial" w:hAnsi="Arial" w:hint="default"/>
      </w:rPr>
    </w:lvl>
    <w:lvl w:ilvl="2" w:tplc="15E2CA56" w:tentative="1">
      <w:start w:val="1"/>
      <w:numFmt w:val="bullet"/>
      <w:lvlText w:val="•"/>
      <w:lvlJc w:val="left"/>
      <w:pPr>
        <w:tabs>
          <w:tab w:val="num" w:pos="2160"/>
        </w:tabs>
        <w:ind w:left="2160" w:hanging="360"/>
      </w:pPr>
      <w:rPr>
        <w:rFonts w:ascii="Arial" w:hAnsi="Arial" w:hint="default"/>
      </w:rPr>
    </w:lvl>
    <w:lvl w:ilvl="3" w:tplc="F014E8E2" w:tentative="1">
      <w:start w:val="1"/>
      <w:numFmt w:val="bullet"/>
      <w:lvlText w:val="•"/>
      <w:lvlJc w:val="left"/>
      <w:pPr>
        <w:tabs>
          <w:tab w:val="num" w:pos="2880"/>
        </w:tabs>
        <w:ind w:left="2880" w:hanging="360"/>
      </w:pPr>
      <w:rPr>
        <w:rFonts w:ascii="Arial" w:hAnsi="Arial" w:hint="default"/>
      </w:rPr>
    </w:lvl>
    <w:lvl w:ilvl="4" w:tplc="BD9A3772" w:tentative="1">
      <w:start w:val="1"/>
      <w:numFmt w:val="bullet"/>
      <w:lvlText w:val="•"/>
      <w:lvlJc w:val="left"/>
      <w:pPr>
        <w:tabs>
          <w:tab w:val="num" w:pos="3600"/>
        </w:tabs>
        <w:ind w:left="3600" w:hanging="360"/>
      </w:pPr>
      <w:rPr>
        <w:rFonts w:ascii="Arial" w:hAnsi="Arial" w:hint="default"/>
      </w:rPr>
    </w:lvl>
    <w:lvl w:ilvl="5" w:tplc="9A32FDD2" w:tentative="1">
      <w:start w:val="1"/>
      <w:numFmt w:val="bullet"/>
      <w:lvlText w:val="•"/>
      <w:lvlJc w:val="left"/>
      <w:pPr>
        <w:tabs>
          <w:tab w:val="num" w:pos="4320"/>
        </w:tabs>
        <w:ind w:left="4320" w:hanging="360"/>
      </w:pPr>
      <w:rPr>
        <w:rFonts w:ascii="Arial" w:hAnsi="Arial" w:hint="default"/>
      </w:rPr>
    </w:lvl>
    <w:lvl w:ilvl="6" w:tplc="149E661E" w:tentative="1">
      <w:start w:val="1"/>
      <w:numFmt w:val="bullet"/>
      <w:lvlText w:val="•"/>
      <w:lvlJc w:val="left"/>
      <w:pPr>
        <w:tabs>
          <w:tab w:val="num" w:pos="5040"/>
        </w:tabs>
        <w:ind w:left="5040" w:hanging="360"/>
      </w:pPr>
      <w:rPr>
        <w:rFonts w:ascii="Arial" w:hAnsi="Arial" w:hint="default"/>
      </w:rPr>
    </w:lvl>
    <w:lvl w:ilvl="7" w:tplc="176868FA" w:tentative="1">
      <w:start w:val="1"/>
      <w:numFmt w:val="bullet"/>
      <w:lvlText w:val="•"/>
      <w:lvlJc w:val="left"/>
      <w:pPr>
        <w:tabs>
          <w:tab w:val="num" w:pos="5760"/>
        </w:tabs>
        <w:ind w:left="5760" w:hanging="360"/>
      </w:pPr>
      <w:rPr>
        <w:rFonts w:ascii="Arial" w:hAnsi="Arial" w:hint="default"/>
      </w:rPr>
    </w:lvl>
    <w:lvl w:ilvl="8" w:tplc="C91E30CA" w:tentative="1">
      <w:start w:val="1"/>
      <w:numFmt w:val="bullet"/>
      <w:lvlText w:val="•"/>
      <w:lvlJc w:val="left"/>
      <w:pPr>
        <w:tabs>
          <w:tab w:val="num" w:pos="6480"/>
        </w:tabs>
        <w:ind w:left="6480" w:hanging="360"/>
      </w:pPr>
      <w:rPr>
        <w:rFonts w:ascii="Arial" w:hAnsi="Arial" w:hint="default"/>
      </w:rPr>
    </w:lvl>
  </w:abstractNum>
  <w:abstractNum w:abstractNumId="10">
    <w:nsid w:val="32E24F09"/>
    <w:multiLevelType w:val="hybridMultilevel"/>
    <w:tmpl w:val="A9EE86F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339F1034"/>
    <w:multiLevelType w:val="hybridMultilevel"/>
    <w:tmpl w:val="A60EE85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33B727F0"/>
    <w:multiLevelType w:val="hybridMultilevel"/>
    <w:tmpl w:val="CCEE6C92"/>
    <w:lvl w:ilvl="0" w:tplc="982C5322">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36564F9D"/>
    <w:multiLevelType w:val="multilevel"/>
    <w:tmpl w:val="DE608D48"/>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394C5BEA"/>
    <w:multiLevelType w:val="multilevel"/>
    <w:tmpl w:val="F0E874B6"/>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nsid w:val="3A477B21"/>
    <w:multiLevelType w:val="hybridMultilevel"/>
    <w:tmpl w:val="7C66E5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5C6686"/>
    <w:multiLevelType w:val="multilevel"/>
    <w:tmpl w:val="DE608D48"/>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nsid w:val="40F8259C"/>
    <w:multiLevelType w:val="hybridMultilevel"/>
    <w:tmpl w:val="F64C550C"/>
    <w:lvl w:ilvl="0" w:tplc="982C532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46DF1409"/>
    <w:multiLevelType w:val="hybridMultilevel"/>
    <w:tmpl w:val="84DC8C5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AB36740"/>
    <w:multiLevelType w:val="hybridMultilevel"/>
    <w:tmpl w:val="96A4932A"/>
    <w:lvl w:ilvl="0" w:tplc="67EC579C">
      <w:start w:val="1"/>
      <w:numFmt w:val="upp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0">
    <w:nsid w:val="4C7F688C"/>
    <w:multiLevelType w:val="hybridMultilevel"/>
    <w:tmpl w:val="4508AE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551B39F2"/>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DA5576B"/>
    <w:multiLevelType w:val="hybridMultilevel"/>
    <w:tmpl w:val="CBC82EC8"/>
    <w:lvl w:ilvl="0" w:tplc="049E95CC">
      <w:start w:val="1"/>
      <w:numFmt w:val="bullet"/>
      <w:pStyle w:val="Openbullet"/>
      <w:lvlText w:val="o"/>
      <w:lvlJc w:val="left"/>
      <w:pPr>
        <w:ind w:left="720" w:hanging="360"/>
      </w:pPr>
      <w:rPr>
        <w:rFonts w:ascii="Courier New" w:hAnsi="Courier New" w:cs="Courier New" w:hint="default"/>
        <w:color w:val="C00000"/>
      </w:rPr>
    </w:lvl>
    <w:lvl w:ilvl="1" w:tplc="59047946">
      <w:start w:val="1"/>
      <w:numFmt w:val="bullet"/>
      <w:lvlText w:val="o"/>
      <w:lvlJc w:val="left"/>
      <w:pPr>
        <w:ind w:left="1440" w:hanging="360"/>
      </w:pPr>
      <w:rPr>
        <w:rFonts w:ascii="Courier New" w:hAnsi="Courier New" w:cs="Courier New" w:hint="default"/>
        <w:color w:val="C0504D" w:themeColor="accent2"/>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61426B5B"/>
    <w:multiLevelType w:val="hybridMultilevel"/>
    <w:tmpl w:val="4044EB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26B75F6"/>
    <w:multiLevelType w:val="multilevel"/>
    <w:tmpl w:val="46686D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2CA1D81"/>
    <w:multiLevelType w:val="hybridMultilevel"/>
    <w:tmpl w:val="03B8F12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nsid w:val="6AC41C88"/>
    <w:multiLevelType w:val="hybridMultilevel"/>
    <w:tmpl w:val="73783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D90750D"/>
    <w:multiLevelType w:val="hybridMultilevel"/>
    <w:tmpl w:val="DFF2E094"/>
    <w:lvl w:ilvl="0" w:tplc="10090001">
      <w:start w:val="1"/>
      <w:numFmt w:val="bullet"/>
      <w:lvlText w:val=""/>
      <w:lvlJc w:val="left"/>
      <w:pPr>
        <w:ind w:left="897" w:hanging="360"/>
      </w:pPr>
      <w:rPr>
        <w:rFonts w:ascii="Symbol" w:hAnsi="Symbol" w:hint="default"/>
      </w:rPr>
    </w:lvl>
    <w:lvl w:ilvl="1" w:tplc="10090003" w:tentative="1">
      <w:start w:val="1"/>
      <w:numFmt w:val="bullet"/>
      <w:lvlText w:val="o"/>
      <w:lvlJc w:val="left"/>
      <w:pPr>
        <w:ind w:left="1617" w:hanging="360"/>
      </w:pPr>
      <w:rPr>
        <w:rFonts w:ascii="Courier New" w:hAnsi="Courier New" w:cs="Courier New" w:hint="default"/>
      </w:rPr>
    </w:lvl>
    <w:lvl w:ilvl="2" w:tplc="10090005" w:tentative="1">
      <w:start w:val="1"/>
      <w:numFmt w:val="bullet"/>
      <w:lvlText w:val=""/>
      <w:lvlJc w:val="left"/>
      <w:pPr>
        <w:ind w:left="2337" w:hanging="360"/>
      </w:pPr>
      <w:rPr>
        <w:rFonts w:ascii="Wingdings" w:hAnsi="Wingdings" w:hint="default"/>
      </w:rPr>
    </w:lvl>
    <w:lvl w:ilvl="3" w:tplc="10090001" w:tentative="1">
      <w:start w:val="1"/>
      <w:numFmt w:val="bullet"/>
      <w:lvlText w:val=""/>
      <w:lvlJc w:val="left"/>
      <w:pPr>
        <w:ind w:left="3057" w:hanging="360"/>
      </w:pPr>
      <w:rPr>
        <w:rFonts w:ascii="Symbol" w:hAnsi="Symbol" w:hint="default"/>
      </w:rPr>
    </w:lvl>
    <w:lvl w:ilvl="4" w:tplc="10090003" w:tentative="1">
      <w:start w:val="1"/>
      <w:numFmt w:val="bullet"/>
      <w:lvlText w:val="o"/>
      <w:lvlJc w:val="left"/>
      <w:pPr>
        <w:ind w:left="3777" w:hanging="360"/>
      </w:pPr>
      <w:rPr>
        <w:rFonts w:ascii="Courier New" w:hAnsi="Courier New" w:cs="Courier New" w:hint="default"/>
      </w:rPr>
    </w:lvl>
    <w:lvl w:ilvl="5" w:tplc="10090005" w:tentative="1">
      <w:start w:val="1"/>
      <w:numFmt w:val="bullet"/>
      <w:lvlText w:val=""/>
      <w:lvlJc w:val="left"/>
      <w:pPr>
        <w:ind w:left="4497" w:hanging="360"/>
      </w:pPr>
      <w:rPr>
        <w:rFonts w:ascii="Wingdings" w:hAnsi="Wingdings" w:hint="default"/>
      </w:rPr>
    </w:lvl>
    <w:lvl w:ilvl="6" w:tplc="10090001" w:tentative="1">
      <w:start w:val="1"/>
      <w:numFmt w:val="bullet"/>
      <w:lvlText w:val=""/>
      <w:lvlJc w:val="left"/>
      <w:pPr>
        <w:ind w:left="5217" w:hanging="360"/>
      </w:pPr>
      <w:rPr>
        <w:rFonts w:ascii="Symbol" w:hAnsi="Symbol" w:hint="default"/>
      </w:rPr>
    </w:lvl>
    <w:lvl w:ilvl="7" w:tplc="10090003" w:tentative="1">
      <w:start w:val="1"/>
      <w:numFmt w:val="bullet"/>
      <w:lvlText w:val="o"/>
      <w:lvlJc w:val="left"/>
      <w:pPr>
        <w:ind w:left="5937" w:hanging="360"/>
      </w:pPr>
      <w:rPr>
        <w:rFonts w:ascii="Courier New" w:hAnsi="Courier New" w:cs="Courier New" w:hint="default"/>
      </w:rPr>
    </w:lvl>
    <w:lvl w:ilvl="8" w:tplc="10090005" w:tentative="1">
      <w:start w:val="1"/>
      <w:numFmt w:val="bullet"/>
      <w:lvlText w:val=""/>
      <w:lvlJc w:val="left"/>
      <w:pPr>
        <w:ind w:left="6657" w:hanging="360"/>
      </w:pPr>
      <w:rPr>
        <w:rFonts w:ascii="Wingdings" w:hAnsi="Wingdings" w:hint="default"/>
      </w:rPr>
    </w:lvl>
  </w:abstractNum>
  <w:abstractNum w:abstractNumId="28">
    <w:nsid w:val="734E4C89"/>
    <w:multiLevelType w:val="multilevel"/>
    <w:tmpl w:val="DE608D48"/>
    <w:lvl w:ilvl="0">
      <w:start w:val="1"/>
      <w:numFmt w:val="decimal"/>
      <w:lvlText w:val="%1."/>
      <w:lvlJc w:val="left"/>
      <w:pPr>
        <w:ind w:left="465" w:hanging="46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nsid w:val="74B22CC1"/>
    <w:multiLevelType w:val="multilevel"/>
    <w:tmpl w:val="2C1ED2D4"/>
    <w:lvl w:ilvl="0">
      <w:start w:val="5"/>
      <w:numFmt w:val="decimal"/>
      <w:lvlText w:val="%1."/>
      <w:lvlJc w:val="left"/>
      <w:pPr>
        <w:ind w:left="375" w:hanging="375"/>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0">
    <w:nsid w:val="76CA7EBE"/>
    <w:multiLevelType w:val="multilevel"/>
    <w:tmpl w:val="1152E3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nsid w:val="78452EFE"/>
    <w:multiLevelType w:val="hybridMultilevel"/>
    <w:tmpl w:val="017892D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7CAD3EAE"/>
    <w:multiLevelType w:val="multilevel"/>
    <w:tmpl w:val="D210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F646262"/>
    <w:multiLevelType w:val="hybridMultilevel"/>
    <w:tmpl w:val="05B2FD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lvlOverride w:ilvl="0"/>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num>
  <w:num w:numId="4">
    <w:abstractNumId w:val="4"/>
  </w:num>
  <w:num w:numId="5">
    <w:abstractNumId w:val="27"/>
  </w:num>
  <w:num w:numId="6">
    <w:abstractNumId w:val="26"/>
  </w:num>
  <w:num w:numId="7">
    <w:abstractNumId w:val="15"/>
  </w:num>
  <w:num w:numId="8">
    <w:abstractNumId w:val="30"/>
  </w:num>
  <w:num w:numId="9">
    <w:abstractNumId w:val="23"/>
  </w:num>
  <w:num w:numId="10">
    <w:abstractNumId w:val="28"/>
  </w:num>
  <w:num w:numId="11">
    <w:abstractNumId w:val="16"/>
  </w:num>
  <w:num w:numId="12">
    <w:abstractNumId w:val="2"/>
  </w:num>
  <w:num w:numId="13">
    <w:abstractNumId w:val="13"/>
  </w:num>
  <w:num w:numId="14">
    <w:abstractNumId w:val="10"/>
  </w:num>
  <w:num w:numId="15">
    <w:abstractNumId w:val="33"/>
  </w:num>
  <w:num w:numId="16">
    <w:abstractNumId w:val="18"/>
  </w:num>
  <w:num w:numId="17">
    <w:abstractNumId w:val="20"/>
  </w:num>
  <w:num w:numId="18">
    <w:abstractNumId w:val="14"/>
  </w:num>
  <w:num w:numId="19">
    <w:abstractNumId w:val="29"/>
  </w:num>
  <w:num w:numId="20">
    <w:abstractNumId w:val="3"/>
  </w:num>
  <w:num w:numId="21">
    <w:abstractNumId w:val="5"/>
  </w:num>
  <w:num w:numId="22">
    <w:abstractNumId w:val="21"/>
  </w:num>
  <w:num w:numId="23">
    <w:abstractNumId w:val="24"/>
  </w:num>
  <w:num w:numId="24">
    <w:abstractNumId w:val="31"/>
  </w:num>
  <w:num w:numId="25">
    <w:abstractNumId w:val="0"/>
  </w:num>
  <w:num w:numId="26">
    <w:abstractNumId w:val="11"/>
  </w:num>
  <w:num w:numId="27">
    <w:abstractNumId w:val="8"/>
  </w:num>
  <w:num w:numId="28">
    <w:abstractNumId w:val="6"/>
  </w:num>
  <w:num w:numId="29">
    <w:abstractNumId w:val="12"/>
  </w:num>
  <w:num w:numId="30">
    <w:abstractNumId w:val="17"/>
  </w:num>
  <w:num w:numId="31">
    <w:abstractNumId w:val="19"/>
  </w:num>
  <w:num w:numId="32">
    <w:abstractNumId w:val="22"/>
  </w:num>
  <w:num w:numId="33">
    <w:abstractNumId w:val="32"/>
  </w:num>
  <w:num w:numId="34">
    <w:abstractNumId w:val="2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2"/>
  <w:displayVerticalDrawingGridEvery w:val="2"/>
  <w:characterSpacingControl w:val="doNotCompress"/>
  <w:hdrShapeDefaults>
    <o:shapedefaults v:ext="edit" spidmax="2050">
      <o:colormru v:ext="edit" colors="#8c2b33,#9a2a3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3647AF"/>
    <w:rsid w:val="000007EC"/>
    <w:rsid w:val="000008E4"/>
    <w:rsid w:val="00000CFC"/>
    <w:rsid w:val="0000107C"/>
    <w:rsid w:val="00001143"/>
    <w:rsid w:val="00001FE3"/>
    <w:rsid w:val="000020A9"/>
    <w:rsid w:val="00002530"/>
    <w:rsid w:val="000027F4"/>
    <w:rsid w:val="00002A1C"/>
    <w:rsid w:val="00002F15"/>
    <w:rsid w:val="00003153"/>
    <w:rsid w:val="000038F9"/>
    <w:rsid w:val="00004D35"/>
    <w:rsid w:val="00005D25"/>
    <w:rsid w:val="00005D9A"/>
    <w:rsid w:val="000061A5"/>
    <w:rsid w:val="00006D27"/>
    <w:rsid w:val="000074DE"/>
    <w:rsid w:val="00007826"/>
    <w:rsid w:val="000078C1"/>
    <w:rsid w:val="00010076"/>
    <w:rsid w:val="0001067B"/>
    <w:rsid w:val="00010DBA"/>
    <w:rsid w:val="00010EB5"/>
    <w:rsid w:val="00011016"/>
    <w:rsid w:val="0001163A"/>
    <w:rsid w:val="000118DF"/>
    <w:rsid w:val="00011C75"/>
    <w:rsid w:val="00011EC5"/>
    <w:rsid w:val="00011F97"/>
    <w:rsid w:val="000122A2"/>
    <w:rsid w:val="00012508"/>
    <w:rsid w:val="00012CA6"/>
    <w:rsid w:val="00013522"/>
    <w:rsid w:val="00013935"/>
    <w:rsid w:val="00013BE4"/>
    <w:rsid w:val="0001461B"/>
    <w:rsid w:val="0001478F"/>
    <w:rsid w:val="0001541C"/>
    <w:rsid w:val="00015CA5"/>
    <w:rsid w:val="000160BA"/>
    <w:rsid w:val="00016A31"/>
    <w:rsid w:val="00016ACD"/>
    <w:rsid w:val="000203F6"/>
    <w:rsid w:val="00020D7A"/>
    <w:rsid w:val="0002123F"/>
    <w:rsid w:val="0002141E"/>
    <w:rsid w:val="00021580"/>
    <w:rsid w:val="0002212F"/>
    <w:rsid w:val="00022E62"/>
    <w:rsid w:val="00022F4F"/>
    <w:rsid w:val="00023783"/>
    <w:rsid w:val="000238D6"/>
    <w:rsid w:val="00023D36"/>
    <w:rsid w:val="0002479F"/>
    <w:rsid w:val="000247FA"/>
    <w:rsid w:val="00024839"/>
    <w:rsid w:val="000248AB"/>
    <w:rsid w:val="000248D4"/>
    <w:rsid w:val="00024A63"/>
    <w:rsid w:val="00024C64"/>
    <w:rsid w:val="00024FC2"/>
    <w:rsid w:val="00025253"/>
    <w:rsid w:val="00025439"/>
    <w:rsid w:val="00025A8A"/>
    <w:rsid w:val="00025CB6"/>
    <w:rsid w:val="0002632F"/>
    <w:rsid w:val="0002666B"/>
    <w:rsid w:val="000269C9"/>
    <w:rsid w:val="00027205"/>
    <w:rsid w:val="000276AE"/>
    <w:rsid w:val="00030446"/>
    <w:rsid w:val="00031060"/>
    <w:rsid w:val="000310AC"/>
    <w:rsid w:val="0003155B"/>
    <w:rsid w:val="00031B57"/>
    <w:rsid w:val="00031FD0"/>
    <w:rsid w:val="0003217A"/>
    <w:rsid w:val="00032521"/>
    <w:rsid w:val="000335B7"/>
    <w:rsid w:val="00033C86"/>
    <w:rsid w:val="0003412F"/>
    <w:rsid w:val="000342D1"/>
    <w:rsid w:val="0003445B"/>
    <w:rsid w:val="00034672"/>
    <w:rsid w:val="00035376"/>
    <w:rsid w:val="000355A2"/>
    <w:rsid w:val="00035C2E"/>
    <w:rsid w:val="00035E3B"/>
    <w:rsid w:val="000364A8"/>
    <w:rsid w:val="00037155"/>
    <w:rsid w:val="000377DC"/>
    <w:rsid w:val="00037BC0"/>
    <w:rsid w:val="00037CD8"/>
    <w:rsid w:val="00037FFC"/>
    <w:rsid w:val="0004004B"/>
    <w:rsid w:val="0004026E"/>
    <w:rsid w:val="000406B5"/>
    <w:rsid w:val="00040780"/>
    <w:rsid w:val="000407A7"/>
    <w:rsid w:val="00040BC3"/>
    <w:rsid w:val="0004107C"/>
    <w:rsid w:val="0004144E"/>
    <w:rsid w:val="0004153F"/>
    <w:rsid w:val="00041B56"/>
    <w:rsid w:val="00041D97"/>
    <w:rsid w:val="00042365"/>
    <w:rsid w:val="00042403"/>
    <w:rsid w:val="00042A07"/>
    <w:rsid w:val="0004330C"/>
    <w:rsid w:val="0004356A"/>
    <w:rsid w:val="00043BCF"/>
    <w:rsid w:val="00043CA6"/>
    <w:rsid w:val="00044C16"/>
    <w:rsid w:val="00044EB6"/>
    <w:rsid w:val="00045416"/>
    <w:rsid w:val="00045460"/>
    <w:rsid w:val="00045491"/>
    <w:rsid w:val="0004571F"/>
    <w:rsid w:val="00045B07"/>
    <w:rsid w:val="00045BCA"/>
    <w:rsid w:val="0004655A"/>
    <w:rsid w:val="000467A3"/>
    <w:rsid w:val="00046AC7"/>
    <w:rsid w:val="00046B91"/>
    <w:rsid w:val="00046F64"/>
    <w:rsid w:val="00050AE2"/>
    <w:rsid w:val="000510A0"/>
    <w:rsid w:val="000516DE"/>
    <w:rsid w:val="00051D0E"/>
    <w:rsid w:val="00051D26"/>
    <w:rsid w:val="00051F86"/>
    <w:rsid w:val="00052136"/>
    <w:rsid w:val="0005283B"/>
    <w:rsid w:val="00052D87"/>
    <w:rsid w:val="00053292"/>
    <w:rsid w:val="00053EC5"/>
    <w:rsid w:val="00054070"/>
    <w:rsid w:val="00054445"/>
    <w:rsid w:val="00054698"/>
    <w:rsid w:val="0005487A"/>
    <w:rsid w:val="00054E5D"/>
    <w:rsid w:val="00054F3B"/>
    <w:rsid w:val="000557FD"/>
    <w:rsid w:val="00055CB5"/>
    <w:rsid w:val="000571A3"/>
    <w:rsid w:val="00057235"/>
    <w:rsid w:val="000579B5"/>
    <w:rsid w:val="00057F5C"/>
    <w:rsid w:val="0006028F"/>
    <w:rsid w:val="00060DCC"/>
    <w:rsid w:val="00061020"/>
    <w:rsid w:val="000611EE"/>
    <w:rsid w:val="0006159A"/>
    <w:rsid w:val="0006180B"/>
    <w:rsid w:val="00061E28"/>
    <w:rsid w:val="0006218B"/>
    <w:rsid w:val="00062270"/>
    <w:rsid w:val="00062604"/>
    <w:rsid w:val="00062B9A"/>
    <w:rsid w:val="00062EDC"/>
    <w:rsid w:val="00062FB0"/>
    <w:rsid w:val="000630CD"/>
    <w:rsid w:val="000633C0"/>
    <w:rsid w:val="00063FA6"/>
    <w:rsid w:val="000641AD"/>
    <w:rsid w:val="00064C40"/>
    <w:rsid w:val="00065FCF"/>
    <w:rsid w:val="00066167"/>
    <w:rsid w:val="0006668D"/>
    <w:rsid w:val="00066734"/>
    <w:rsid w:val="00066866"/>
    <w:rsid w:val="00066F74"/>
    <w:rsid w:val="000675B4"/>
    <w:rsid w:val="00067EBB"/>
    <w:rsid w:val="000702D2"/>
    <w:rsid w:val="00070D1E"/>
    <w:rsid w:val="00071098"/>
    <w:rsid w:val="00071555"/>
    <w:rsid w:val="000715DE"/>
    <w:rsid w:val="00071C5A"/>
    <w:rsid w:val="0007205D"/>
    <w:rsid w:val="00073321"/>
    <w:rsid w:val="00073709"/>
    <w:rsid w:val="0007377E"/>
    <w:rsid w:val="00073E0F"/>
    <w:rsid w:val="000742C8"/>
    <w:rsid w:val="0007509E"/>
    <w:rsid w:val="0007516A"/>
    <w:rsid w:val="00075394"/>
    <w:rsid w:val="0007565F"/>
    <w:rsid w:val="00075C2A"/>
    <w:rsid w:val="00075F8E"/>
    <w:rsid w:val="0007616F"/>
    <w:rsid w:val="00076230"/>
    <w:rsid w:val="0007627E"/>
    <w:rsid w:val="00076871"/>
    <w:rsid w:val="00076958"/>
    <w:rsid w:val="00077318"/>
    <w:rsid w:val="000773F3"/>
    <w:rsid w:val="0007798D"/>
    <w:rsid w:val="000779C4"/>
    <w:rsid w:val="00077A26"/>
    <w:rsid w:val="00077E69"/>
    <w:rsid w:val="00077EE9"/>
    <w:rsid w:val="000807F7"/>
    <w:rsid w:val="000808AC"/>
    <w:rsid w:val="00080B94"/>
    <w:rsid w:val="00080BFA"/>
    <w:rsid w:val="0008134F"/>
    <w:rsid w:val="000813E6"/>
    <w:rsid w:val="0008142E"/>
    <w:rsid w:val="0008188E"/>
    <w:rsid w:val="00083279"/>
    <w:rsid w:val="0008356B"/>
    <w:rsid w:val="00083FF2"/>
    <w:rsid w:val="000841BC"/>
    <w:rsid w:val="000849FC"/>
    <w:rsid w:val="00084CA8"/>
    <w:rsid w:val="00084E17"/>
    <w:rsid w:val="00084E93"/>
    <w:rsid w:val="00085F08"/>
    <w:rsid w:val="0008679B"/>
    <w:rsid w:val="00086991"/>
    <w:rsid w:val="00086F74"/>
    <w:rsid w:val="00087153"/>
    <w:rsid w:val="00087412"/>
    <w:rsid w:val="000877C5"/>
    <w:rsid w:val="00087F8B"/>
    <w:rsid w:val="00087FC4"/>
    <w:rsid w:val="000905CF"/>
    <w:rsid w:val="00091284"/>
    <w:rsid w:val="00091648"/>
    <w:rsid w:val="000917AB"/>
    <w:rsid w:val="00091E17"/>
    <w:rsid w:val="0009251E"/>
    <w:rsid w:val="00092BF6"/>
    <w:rsid w:val="00092C9A"/>
    <w:rsid w:val="00092FEA"/>
    <w:rsid w:val="00093203"/>
    <w:rsid w:val="000933F6"/>
    <w:rsid w:val="000938D4"/>
    <w:rsid w:val="00093B50"/>
    <w:rsid w:val="00093CD4"/>
    <w:rsid w:val="00093E49"/>
    <w:rsid w:val="00093F06"/>
    <w:rsid w:val="0009436A"/>
    <w:rsid w:val="00094D57"/>
    <w:rsid w:val="00094EA1"/>
    <w:rsid w:val="000954FA"/>
    <w:rsid w:val="00095AB4"/>
    <w:rsid w:val="00095BEB"/>
    <w:rsid w:val="00096FC1"/>
    <w:rsid w:val="00097AAE"/>
    <w:rsid w:val="000A005E"/>
    <w:rsid w:val="000A1BC1"/>
    <w:rsid w:val="000A2052"/>
    <w:rsid w:val="000A2128"/>
    <w:rsid w:val="000A21E7"/>
    <w:rsid w:val="000A240A"/>
    <w:rsid w:val="000A2CEB"/>
    <w:rsid w:val="000A3538"/>
    <w:rsid w:val="000A3627"/>
    <w:rsid w:val="000A3A72"/>
    <w:rsid w:val="000A4C42"/>
    <w:rsid w:val="000A4D50"/>
    <w:rsid w:val="000A4EBC"/>
    <w:rsid w:val="000A5837"/>
    <w:rsid w:val="000A61CB"/>
    <w:rsid w:val="000A63ED"/>
    <w:rsid w:val="000A640D"/>
    <w:rsid w:val="000A6D10"/>
    <w:rsid w:val="000A6E21"/>
    <w:rsid w:val="000A7C76"/>
    <w:rsid w:val="000A7DBF"/>
    <w:rsid w:val="000A7DC5"/>
    <w:rsid w:val="000A7E80"/>
    <w:rsid w:val="000B01A6"/>
    <w:rsid w:val="000B0B91"/>
    <w:rsid w:val="000B0FFF"/>
    <w:rsid w:val="000B10A0"/>
    <w:rsid w:val="000B1457"/>
    <w:rsid w:val="000B163D"/>
    <w:rsid w:val="000B18F3"/>
    <w:rsid w:val="000B1CE8"/>
    <w:rsid w:val="000B1FE6"/>
    <w:rsid w:val="000B25C9"/>
    <w:rsid w:val="000B3C73"/>
    <w:rsid w:val="000B3F3E"/>
    <w:rsid w:val="000B4150"/>
    <w:rsid w:val="000B4B08"/>
    <w:rsid w:val="000B4F36"/>
    <w:rsid w:val="000B54F5"/>
    <w:rsid w:val="000B561A"/>
    <w:rsid w:val="000B586F"/>
    <w:rsid w:val="000B5B52"/>
    <w:rsid w:val="000B687F"/>
    <w:rsid w:val="000B6947"/>
    <w:rsid w:val="000B6AF9"/>
    <w:rsid w:val="000B6C84"/>
    <w:rsid w:val="000B7DCD"/>
    <w:rsid w:val="000C0107"/>
    <w:rsid w:val="000C0280"/>
    <w:rsid w:val="000C0708"/>
    <w:rsid w:val="000C0D21"/>
    <w:rsid w:val="000C0F1D"/>
    <w:rsid w:val="000C110E"/>
    <w:rsid w:val="000C201E"/>
    <w:rsid w:val="000C219B"/>
    <w:rsid w:val="000C2768"/>
    <w:rsid w:val="000C2A96"/>
    <w:rsid w:val="000C30E9"/>
    <w:rsid w:val="000C3BC0"/>
    <w:rsid w:val="000C3FF6"/>
    <w:rsid w:val="000C419B"/>
    <w:rsid w:val="000C44A3"/>
    <w:rsid w:val="000C479F"/>
    <w:rsid w:val="000C4CB0"/>
    <w:rsid w:val="000C4FF6"/>
    <w:rsid w:val="000C5040"/>
    <w:rsid w:val="000C60AF"/>
    <w:rsid w:val="000C672C"/>
    <w:rsid w:val="000C68E3"/>
    <w:rsid w:val="000C7731"/>
    <w:rsid w:val="000C79DC"/>
    <w:rsid w:val="000C7B2A"/>
    <w:rsid w:val="000C7D39"/>
    <w:rsid w:val="000C7EF8"/>
    <w:rsid w:val="000D049D"/>
    <w:rsid w:val="000D04FC"/>
    <w:rsid w:val="000D06B8"/>
    <w:rsid w:val="000D0AD8"/>
    <w:rsid w:val="000D1379"/>
    <w:rsid w:val="000D185C"/>
    <w:rsid w:val="000D1944"/>
    <w:rsid w:val="000D21FC"/>
    <w:rsid w:val="000D2894"/>
    <w:rsid w:val="000D3101"/>
    <w:rsid w:val="000D3A45"/>
    <w:rsid w:val="000D3B8E"/>
    <w:rsid w:val="000D4197"/>
    <w:rsid w:val="000D4B87"/>
    <w:rsid w:val="000D4BC5"/>
    <w:rsid w:val="000D4EED"/>
    <w:rsid w:val="000D58F6"/>
    <w:rsid w:val="000D65CA"/>
    <w:rsid w:val="000D67DC"/>
    <w:rsid w:val="000D7935"/>
    <w:rsid w:val="000D7998"/>
    <w:rsid w:val="000D7D1C"/>
    <w:rsid w:val="000D7D26"/>
    <w:rsid w:val="000E0B83"/>
    <w:rsid w:val="000E0BDE"/>
    <w:rsid w:val="000E11B0"/>
    <w:rsid w:val="000E11F5"/>
    <w:rsid w:val="000E14ED"/>
    <w:rsid w:val="000E156F"/>
    <w:rsid w:val="000E178F"/>
    <w:rsid w:val="000E1986"/>
    <w:rsid w:val="000E211B"/>
    <w:rsid w:val="000E2612"/>
    <w:rsid w:val="000E2802"/>
    <w:rsid w:val="000E2B83"/>
    <w:rsid w:val="000E3321"/>
    <w:rsid w:val="000E3862"/>
    <w:rsid w:val="000E466F"/>
    <w:rsid w:val="000E497B"/>
    <w:rsid w:val="000E5056"/>
    <w:rsid w:val="000E51DF"/>
    <w:rsid w:val="000E5BDE"/>
    <w:rsid w:val="000E637E"/>
    <w:rsid w:val="000E65C1"/>
    <w:rsid w:val="000E6705"/>
    <w:rsid w:val="000E6894"/>
    <w:rsid w:val="000E6A8C"/>
    <w:rsid w:val="000E6C21"/>
    <w:rsid w:val="000E7417"/>
    <w:rsid w:val="000E7465"/>
    <w:rsid w:val="000E7489"/>
    <w:rsid w:val="000E7D47"/>
    <w:rsid w:val="000E7E18"/>
    <w:rsid w:val="000F09AF"/>
    <w:rsid w:val="000F15ED"/>
    <w:rsid w:val="000F250E"/>
    <w:rsid w:val="000F27E5"/>
    <w:rsid w:val="000F2A63"/>
    <w:rsid w:val="000F2D34"/>
    <w:rsid w:val="000F3028"/>
    <w:rsid w:val="000F34F7"/>
    <w:rsid w:val="000F3B55"/>
    <w:rsid w:val="000F4159"/>
    <w:rsid w:val="000F42BF"/>
    <w:rsid w:val="000F4434"/>
    <w:rsid w:val="000F493B"/>
    <w:rsid w:val="000F4C92"/>
    <w:rsid w:val="000F50AF"/>
    <w:rsid w:val="000F525F"/>
    <w:rsid w:val="000F53A3"/>
    <w:rsid w:val="000F5480"/>
    <w:rsid w:val="000F62FF"/>
    <w:rsid w:val="000F63D2"/>
    <w:rsid w:val="000F67EB"/>
    <w:rsid w:val="000F6C81"/>
    <w:rsid w:val="000F7319"/>
    <w:rsid w:val="000F744D"/>
    <w:rsid w:val="000F7D85"/>
    <w:rsid w:val="00100166"/>
    <w:rsid w:val="001004CC"/>
    <w:rsid w:val="00100845"/>
    <w:rsid w:val="00100AE5"/>
    <w:rsid w:val="00101777"/>
    <w:rsid w:val="0010213E"/>
    <w:rsid w:val="001021E5"/>
    <w:rsid w:val="0010226F"/>
    <w:rsid w:val="001034AC"/>
    <w:rsid w:val="00103E7A"/>
    <w:rsid w:val="00103F06"/>
    <w:rsid w:val="00104194"/>
    <w:rsid w:val="001045D9"/>
    <w:rsid w:val="00104802"/>
    <w:rsid w:val="00105445"/>
    <w:rsid w:val="00105A5C"/>
    <w:rsid w:val="00105DB4"/>
    <w:rsid w:val="0010713E"/>
    <w:rsid w:val="0010750C"/>
    <w:rsid w:val="001077BB"/>
    <w:rsid w:val="00107D15"/>
    <w:rsid w:val="00107D22"/>
    <w:rsid w:val="0011025F"/>
    <w:rsid w:val="0011034A"/>
    <w:rsid w:val="0011065A"/>
    <w:rsid w:val="00110B1C"/>
    <w:rsid w:val="00110BA5"/>
    <w:rsid w:val="00110C4D"/>
    <w:rsid w:val="0011116E"/>
    <w:rsid w:val="0011132A"/>
    <w:rsid w:val="00111BCD"/>
    <w:rsid w:val="00111C94"/>
    <w:rsid w:val="00111D47"/>
    <w:rsid w:val="001128B7"/>
    <w:rsid w:val="00112C42"/>
    <w:rsid w:val="0011329C"/>
    <w:rsid w:val="001141F5"/>
    <w:rsid w:val="00114708"/>
    <w:rsid w:val="00114B7A"/>
    <w:rsid w:val="00114D8F"/>
    <w:rsid w:val="001151D5"/>
    <w:rsid w:val="001154D5"/>
    <w:rsid w:val="0011570C"/>
    <w:rsid w:val="001157A1"/>
    <w:rsid w:val="00115ED2"/>
    <w:rsid w:val="001166DB"/>
    <w:rsid w:val="001168AD"/>
    <w:rsid w:val="001172D1"/>
    <w:rsid w:val="00117654"/>
    <w:rsid w:val="00117AAE"/>
    <w:rsid w:val="00117DF9"/>
    <w:rsid w:val="00117E27"/>
    <w:rsid w:val="00120042"/>
    <w:rsid w:val="00120733"/>
    <w:rsid w:val="00121875"/>
    <w:rsid w:val="00121F92"/>
    <w:rsid w:val="00122465"/>
    <w:rsid w:val="00122B8D"/>
    <w:rsid w:val="001230F6"/>
    <w:rsid w:val="00123F02"/>
    <w:rsid w:val="0012407F"/>
    <w:rsid w:val="001245C0"/>
    <w:rsid w:val="00124A3F"/>
    <w:rsid w:val="00124D13"/>
    <w:rsid w:val="00124DC2"/>
    <w:rsid w:val="001250F8"/>
    <w:rsid w:val="00125B4F"/>
    <w:rsid w:val="00125C41"/>
    <w:rsid w:val="00125CC1"/>
    <w:rsid w:val="00125E4F"/>
    <w:rsid w:val="001260C2"/>
    <w:rsid w:val="001263BB"/>
    <w:rsid w:val="0012702E"/>
    <w:rsid w:val="001278F2"/>
    <w:rsid w:val="00130338"/>
    <w:rsid w:val="0013056A"/>
    <w:rsid w:val="001306A2"/>
    <w:rsid w:val="001306BB"/>
    <w:rsid w:val="00130740"/>
    <w:rsid w:val="00130968"/>
    <w:rsid w:val="001312A7"/>
    <w:rsid w:val="001313ED"/>
    <w:rsid w:val="0013148C"/>
    <w:rsid w:val="001315A1"/>
    <w:rsid w:val="00131B42"/>
    <w:rsid w:val="00132275"/>
    <w:rsid w:val="001322D6"/>
    <w:rsid w:val="001327F2"/>
    <w:rsid w:val="001328EA"/>
    <w:rsid w:val="00132B54"/>
    <w:rsid w:val="00133A83"/>
    <w:rsid w:val="0013428F"/>
    <w:rsid w:val="00134449"/>
    <w:rsid w:val="0013449E"/>
    <w:rsid w:val="001344E4"/>
    <w:rsid w:val="001346EA"/>
    <w:rsid w:val="001352F1"/>
    <w:rsid w:val="001353B1"/>
    <w:rsid w:val="001361D3"/>
    <w:rsid w:val="001367AF"/>
    <w:rsid w:val="00136B97"/>
    <w:rsid w:val="00136DD1"/>
    <w:rsid w:val="00137AC2"/>
    <w:rsid w:val="00137DAA"/>
    <w:rsid w:val="00140467"/>
    <w:rsid w:val="001409CE"/>
    <w:rsid w:val="00140EAE"/>
    <w:rsid w:val="0014274D"/>
    <w:rsid w:val="00142963"/>
    <w:rsid w:val="00142EC4"/>
    <w:rsid w:val="001431EA"/>
    <w:rsid w:val="001436AB"/>
    <w:rsid w:val="00143DBE"/>
    <w:rsid w:val="001442E8"/>
    <w:rsid w:val="001448B9"/>
    <w:rsid w:val="00145F66"/>
    <w:rsid w:val="00146987"/>
    <w:rsid w:val="001469E4"/>
    <w:rsid w:val="00146A1A"/>
    <w:rsid w:val="00150589"/>
    <w:rsid w:val="00150AF6"/>
    <w:rsid w:val="00150BDA"/>
    <w:rsid w:val="00150BF2"/>
    <w:rsid w:val="001514F6"/>
    <w:rsid w:val="00151798"/>
    <w:rsid w:val="00151D26"/>
    <w:rsid w:val="00151D32"/>
    <w:rsid w:val="00151E56"/>
    <w:rsid w:val="001524A3"/>
    <w:rsid w:val="0015266A"/>
    <w:rsid w:val="00152A7E"/>
    <w:rsid w:val="00152C2D"/>
    <w:rsid w:val="00152C98"/>
    <w:rsid w:val="001537A3"/>
    <w:rsid w:val="001537AD"/>
    <w:rsid w:val="0015393E"/>
    <w:rsid w:val="00154080"/>
    <w:rsid w:val="001542E8"/>
    <w:rsid w:val="00154953"/>
    <w:rsid w:val="00154B12"/>
    <w:rsid w:val="00154C83"/>
    <w:rsid w:val="0015514F"/>
    <w:rsid w:val="00155BD2"/>
    <w:rsid w:val="00155DE7"/>
    <w:rsid w:val="0015676A"/>
    <w:rsid w:val="00156848"/>
    <w:rsid w:val="0015686E"/>
    <w:rsid w:val="00156F8C"/>
    <w:rsid w:val="0015706C"/>
    <w:rsid w:val="00157812"/>
    <w:rsid w:val="00157906"/>
    <w:rsid w:val="00157EBD"/>
    <w:rsid w:val="001604CE"/>
    <w:rsid w:val="001606CA"/>
    <w:rsid w:val="00160FA5"/>
    <w:rsid w:val="00161323"/>
    <w:rsid w:val="00161352"/>
    <w:rsid w:val="001613A7"/>
    <w:rsid w:val="0016162C"/>
    <w:rsid w:val="001617F3"/>
    <w:rsid w:val="001619E6"/>
    <w:rsid w:val="001620D8"/>
    <w:rsid w:val="00162455"/>
    <w:rsid w:val="001625CD"/>
    <w:rsid w:val="00162CFA"/>
    <w:rsid w:val="00162FDC"/>
    <w:rsid w:val="001635C5"/>
    <w:rsid w:val="00163D17"/>
    <w:rsid w:val="001644CB"/>
    <w:rsid w:val="0016478C"/>
    <w:rsid w:val="00164A9A"/>
    <w:rsid w:val="00164BB6"/>
    <w:rsid w:val="00164ED2"/>
    <w:rsid w:val="0016506F"/>
    <w:rsid w:val="00165129"/>
    <w:rsid w:val="0016566B"/>
    <w:rsid w:val="00165B52"/>
    <w:rsid w:val="00165F2D"/>
    <w:rsid w:val="001667C9"/>
    <w:rsid w:val="0016684A"/>
    <w:rsid w:val="00166E46"/>
    <w:rsid w:val="00166E6F"/>
    <w:rsid w:val="00166F95"/>
    <w:rsid w:val="00167B30"/>
    <w:rsid w:val="00167DFE"/>
    <w:rsid w:val="00167E86"/>
    <w:rsid w:val="00167FD3"/>
    <w:rsid w:val="0017046B"/>
    <w:rsid w:val="0017091D"/>
    <w:rsid w:val="00171090"/>
    <w:rsid w:val="001712B5"/>
    <w:rsid w:val="001718E1"/>
    <w:rsid w:val="00171F29"/>
    <w:rsid w:val="00171FF1"/>
    <w:rsid w:val="00172210"/>
    <w:rsid w:val="00172C12"/>
    <w:rsid w:val="00172FF5"/>
    <w:rsid w:val="00173A9F"/>
    <w:rsid w:val="00173BB5"/>
    <w:rsid w:val="00173F7A"/>
    <w:rsid w:val="00173FDC"/>
    <w:rsid w:val="001741B7"/>
    <w:rsid w:val="001744AF"/>
    <w:rsid w:val="00174999"/>
    <w:rsid w:val="001753B0"/>
    <w:rsid w:val="00175C54"/>
    <w:rsid w:val="00175F1F"/>
    <w:rsid w:val="00175F56"/>
    <w:rsid w:val="00176338"/>
    <w:rsid w:val="00176397"/>
    <w:rsid w:val="0017654D"/>
    <w:rsid w:val="0017690E"/>
    <w:rsid w:val="001769A5"/>
    <w:rsid w:val="0017706C"/>
    <w:rsid w:val="001771CD"/>
    <w:rsid w:val="00177220"/>
    <w:rsid w:val="00177444"/>
    <w:rsid w:val="0017778F"/>
    <w:rsid w:val="0017798C"/>
    <w:rsid w:val="00177F63"/>
    <w:rsid w:val="001800F3"/>
    <w:rsid w:val="00180872"/>
    <w:rsid w:val="001809A2"/>
    <w:rsid w:val="00181C0C"/>
    <w:rsid w:val="00181F2B"/>
    <w:rsid w:val="001822F2"/>
    <w:rsid w:val="0018286C"/>
    <w:rsid w:val="00182948"/>
    <w:rsid w:val="00182A34"/>
    <w:rsid w:val="00182AED"/>
    <w:rsid w:val="00182E5F"/>
    <w:rsid w:val="00182E7A"/>
    <w:rsid w:val="00182F37"/>
    <w:rsid w:val="001836F6"/>
    <w:rsid w:val="0018395D"/>
    <w:rsid w:val="00183F4E"/>
    <w:rsid w:val="001845A3"/>
    <w:rsid w:val="001848BB"/>
    <w:rsid w:val="00184D5B"/>
    <w:rsid w:val="0018525A"/>
    <w:rsid w:val="00185A19"/>
    <w:rsid w:val="00185FE5"/>
    <w:rsid w:val="00186303"/>
    <w:rsid w:val="00186BF0"/>
    <w:rsid w:val="00186E4A"/>
    <w:rsid w:val="00187049"/>
    <w:rsid w:val="00187795"/>
    <w:rsid w:val="00187F13"/>
    <w:rsid w:val="00190192"/>
    <w:rsid w:val="00190748"/>
    <w:rsid w:val="00190AF9"/>
    <w:rsid w:val="00190B49"/>
    <w:rsid w:val="00190D3C"/>
    <w:rsid w:val="00190E98"/>
    <w:rsid w:val="00191F1D"/>
    <w:rsid w:val="0019242F"/>
    <w:rsid w:val="0019281A"/>
    <w:rsid w:val="001929BE"/>
    <w:rsid w:val="00192FB4"/>
    <w:rsid w:val="001937BF"/>
    <w:rsid w:val="00193B88"/>
    <w:rsid w:val="00193D3D"/>
    <w:rsid w:val="001940EA"/>
    <w:rsid w:val="001945A8"/>
    <w:rsid w:val="00194837"/>
    <w:rsid w:val="0019498B"/>
    <w:rsid w:val="00194E84"/>
    <w:rsid w:val="00194F33"/>
    <w:rsid w:val="00194F63"/>
    <w:rsid w:val="0019557D"/>
    <w:rsid w:val="00195933"/>
    <w:rsid w:val="00195E90"/>
    <w:rsid w:val="00196264"/>
    <w:rsid w:val="001967BF"/>
    <w:rsid w:val="001967CE"/>
    <w:rsid w:val="00196895"/>
    <w:rsid w:val="0019693F"/>
    <w:rsid w:val="00196B26"/>
    <w:rsid w:val="00197B13"/>
    <w:rsid w:val="00197F2A"/>
    <w:rsid w:val="001A026F"/>
    <w:rsid w:val="001A0428"/>
    <w:rsid w:val="001A1000"/>
    <w:rsid w:val="001A148F"/>
    <w:rsid w:val="001A169D"/>
    <w:rsid w:val="001A1C82"/>
    <w:rsid w:val="001A29B5"/>
    <w:rsid w:val="001A2A1B"/>
    <w:rsid w:val="001A2B78"/>
    <w:rsid w:val="001A3A6B"/>
    <w:rsid w:val="001A4051"/>
    <w:rsid w:val="001A4A27"/>
    <w:rsid w:val="001A60D3"/>
    <w:rsid w:val="001A6564"/>
    <w:rsid w:val="001A669A"/>
    <w:rsid w:val="001A67CB"/>
    <w:rsid w:val="001A69EB"/>
    <w:rsid w:val="001A7A45"/>
    <w:rsid w:val="001B0070"/>
    <w:rsid w:val="001B016D"/>
    <w:rsid w:val="001B032B"/>
    <w:rsid w:val="001B0525"/>
    <w:rsid w:val="001B0BAF"/>
    <w:rsid w:val="001B0E9B"/>
    <w:rsid w:val="001B1D54"/>
    <w:rsid w:val="001B1EBF"/>
    <w:rsid w:val="001B1FAD"/>
    <w:rsid w:val="001B2110"/>
    <w:rsid w:val="001B39D8"/>
    <w:rsid w:val="001B3A13"/>
    <w:rsid w:val="001B3B81"/>
    <w:rsid w:val="001B3BDD"/>
    <w:rsid w:val="001B4098"/>
    <w:rsid w:val="001B4151"/>
    <w:rsid w:val="001B4513"/>
    <w:rsid w:val="001B4CF4"/>
    <w:rsid w:val="001B515F"/>
    <w:rsid w:val="001B580F"/>
    <w:rsid w:val="001B5B05"/>
    <w:rsid w:val="001B5F72"/>
    <w:rsid w:val="001B61BB"/>
    <w:rsid w:val="001B65BE"/>
    <w:rsid w:val="001B6BE3"/>
    <w:rsid w:val="001B6FF2"/>
    <w:rsid w:val="001B7237"/>
    <w:rsid w:val="001B7D85"/>
    <w:rsid w:val="001C04AB"/>
    <w:rsid w:val="001C09DC"/>
    <w:rsid w:val="001C0BC3"/>
    <w:rsid w:val="001C1BE1"/>
    <w:rsid w:val="001C2335"/>
    <w:rsid w:val="001C2EE5"/>
    <w:rsid w:val="001C3779"/>
    <w:rsid w:val="001C3D8C"/>
    <w:rsid w:val="001C4A47"/>
    <w:rsid w:val="001C505D"/>
    <w:rsid w:val="001C604A"/>
    <w:rsid w:val="001C6F28"/>
    <w:rsid w:val="001C7950"/>
    <w:rsid w:val="001D0BCF"/>
    <w:rsid w:val="001D0BE3"/>
    <w:rsid w:val="001D10B5"/>
    <w:rsid w:val="001D15F0"/>
    <w:rsid w:val="001D1627"/>
    <w:rsid w:val="001D16B8"/>
    <w:rsid w:val="001D1989"/>
    <w:rsid w:val="001D2AD0"/>
    <w:rsid w:val="001D341D"/>
    <w:rsid w:val="001D3544"/>
    <w:rsid w:val="001D3AFD"/>
    <w:rsid w:val="001D3E76"/>
    <w:rsid w:val="001D41FC"/>
    <w:rsid w:val="001D53F4"/>
    <w:rsid w:val="001D5CA3"/>
    <w:rsid w:val="001D5FF3"/>
    <w:rsid w:val="001D60D0"/>
    <w:rsid w:val="001D65E7"/>
    <w:rsid w:val="001D6967"/>
    <w:rsid w:val="001D6BD3"/>
    <w:rsid w:val="001D6C41"/>
    <w:rsid w:val="001D6D2F"/>
    <w:rsid w:val="001D6FC5"/>
    <w:rsid w:val="001D78E0"/>
    <w:rsid w:val="001E043C"/>
    <w:rsid w:val="001E05A6"/>
    <w:rsid w:val="001E1CE5"/>
    <w:rsid w:val="001E1D87"/>
    <w:rsid w:val="001E2667"/>
    <w:rsid w:val="001E2AA3"/>
    <w:rsid w:val="001E2DF6"/>
    <w:rsid w:val="001E2EA3"/>
    <w:rsid w:val="001E3186"/>
    <w:rsid w:val="001E3425"/>
    <w:rsid w:val="001E3493"/>
    <w:rsid w:val="001E357D"/>
    <w:rsid w:val="001E39BB"/>
    <w:rsid w:val="001E3A7C"/>
    <w:rsid w:val="001E3B58"/>
    <w:rsid w:val="001E3D04"/>
    <w:rsid w:val="001E405C"/>
    <w:rsid w:val="001E4F44"/>
    <w:rsid w:val="001E5366"/>
    <w:rsid w:val="001E53D9"/>
    <w:rsid w:val="001E58DC"/>
    <w:rsid w:val="001E5982"/>
    <w:rsid w:val="001E59A4"/>
    <w:rsid w:val="001E59C3"/>
    <w:rsid w:val="001E5AEA"/>
    <w:rsid w:val="001E60EA"/>
    <w:rsid w:val="001E6587"/>
    <w:rsid w:val="001E667B"/>
    <w:rsid w:val="001E6BD7"/>
    <w:rsid w:val="001E6F73"/>
    <w:rsid w:val="001E7924"/>
    <w:rsid w:val="001E7D62"/>
    <w:rsid w:val="001F0A9C"/>
    <w:rsid w:val="001F11F7"/>
    <w:rsid w:val="001F2153"/>
    <w:rsid w:val="001F25A4"/>
    <w:rsid w:val="001F2756"/>
    <w:rsid w:val="001F27D1"/>
    <w:rsid w:val="001F299B"/>
    <w:rsid w:val="001F2B79"/>
    <w:rsid w:val="001F346C"/>
    <w:rsid w:val="001F36C4"/>
    <w:rsid w:val="001F3C2D"/>
    <w:rsid w:val="001F4126"/>
    <w:rsid w:val="001F4C3C"/>
    <w:rsid w:val="001F4EA4"/>
    <w:rsid w:val="001F5061"/>
    <w:rsid w:val="001F5734"/>
    <w:rsid w:val="001F57CA"/>
    <w:rsid w:val="001F5DEF"/>
    <w:rsid w:val="001F60CE"/>
    <w:rsid w:val="001F633D"/>
    <w:rsid w:val="001F6532"/>
    <w:rsid w:val="001F7011"/>
    <w:rsid w:val="001F7B22"/>
    <w:rsid w:val="001F7FF5"/>
    <w:rsid w:val="002002CB"/>
    <w:rsid w:val="00200A8B"/>
    <w:rsid w:val="00200C96"/>
    <w:rsid w:val="00200D21"/>
    <w:rsid w:val="002010D7"/>
    <w:rsid w:val="0020128F"/>
    <w:rsid w:val="00201587"/>
    <w:rsid w:val="00201E2A"/>
    <w:rsid w:val="00202296"/>
    <w:rsid w:val="00202393"/>
    <w:rsid w:val="00202609"/>
    <w:rsid w:val="00202639"/>
    <w:rsid w:val="00202CE0"/>
    <w:rsid w:val="00203430"/>
    <w:rsid w:val="00203CC6"/>
    <w:rsid w:val="00203D02"/>
    <w:rsid w:val="002040BC"/>
    <w:rsid w:val="002040D1"/>
    <w:rsid w:val="0020410A"/>
    <w:rsid w:val="002043A7"/>
    <w:rsid w:val="002049EA"/>
    <w:rsid w:val="00204C11"/>
    <w:rsid w:val="00204D68"/>
    <w:rsid w:val="00204DB7"/>
    <w:rsid w:val="002050A4"/>
    <w:rsid w:val="0020520D"/>
    <w:rsid w:val="00205D39"/>
    <w:rsid w:val="00205EA9"/>
    <w:rsid w:val="00206382"/>
    <w:rsid w:val="00206A88"/>
    <w:rsid w:val="00206DA1"/>
    <w:rsid w:val="00206E9C"/>
    <w:rsid w:val="00207010"/>
    <w:rsid w:val="00207255"/>
    <w:rsid w:val="00207A63"/>
    <w:rsid w:val="00207C16"/>
    <w:rsid w:val="00207DE3"/>
    <w:rsid w:val="00210903"/>
    <w:rsid w:val="00210A30"/>
    <w:rsid w:val="00210A50"/>
    <w:rsid w:val="00212632"/>
    <w:rsid w:val="00212D2A"/>
    <w:rsid w:val="00212ECA"/>
    <w:rsid w:val="00213DBC"/>
    <w:rsid w:val="00213E13"/>
    <w:rsid w:val="002154A2"/>
    <w:rsid w:val="0021572A"/>
    <w:rsid w:val="002158B9"/>
    <w:rsid w:val="00215B2E"/>
    <w:rsid w:val="002161C4"/>
    <w:rsid w:val="0021675B"/>
    <w:rsid w:val="002172F6"/>
    <w:rsid w:val="002174D0"/>
    <w:rsid w:val="00217861"/>
    <w:rsid w:val="00217992"/>
    <w:rsid w:val="00217E96"/>
    <w:rsid w:val="0022009E"/>
    <w:rsid w:val="00221100"/>
    <w:rsid w:val="002211BB"/>
    <w:rsid w:val="00221698"/>
    <w:rsid w:val="00221746"/>
    <w:rsid w:val="00221F1E"/>
    <w:rsid w:val="0022205E"/>
    <w:rsid w:val="0022212E"/>
    <w:rsid w:val="00222184"/>
    <w:rsid w:val="002221F0"/>
    <w:rsid w:val="00222958"/>
    <w:rsid w:val="00222A3B"/>
    <w:rsid w:val="00222A6E"/>
    <w:rsid w:val="00223545"/>
    <w:rsid w:val="00223A89"/>
    <w:rsid w:val="00224733"/>
    <w:rsid w:val="0022473D"/>
    <w:rsid w:val="002256D5"/>
    <w:rsid w:val="00225D26"/>
    <w:rsid w:val="002265BD"/>
    <w:rsid w:val="0022686A"/>
    <w:rsid w:val="00226AC9"/>
    <w:rsid w:val="00227B86"/>
    <w:rsid w:val="00227EFD"/>
    <w:rsid w:val="00230DF9"/>
    <w:rsid w:val="00230F1B"/>
    <w:rsid w:val="0023152D"/>
    <w:rsid w:val="0023177A"/>
    <w:rsid w:val="00231A47"/>
    <w:rsid w:val="00231C80"/>
    <w:rsid w:val="00231F00"/>
    <w:rsid w:val="002321C4"/>
    <w:rsid w:val="00232538"/>
    <w:rsid w:val="00232667"/>
    <w:rsid w:val="0023291E"/>
    <w:rsid w:val="00232967"/>
    <w:rsid w:val="0023329F"/>
    <w:rsid w:val="00233A1F"/>
    <w:rsid w:val="00234258"/>
    <w:rsid w:val="00234541"/>
    <w:rsid w:val="00234672"/>
    <w:rsid w:val="00234701"/>
    <w:rsid w:val="00235641"/>
    <w:rsid w:val="00235C0B"/>
    <w:rsid w:val="00235E38"/>
    <w:rsid w:val="0023739D"/>
    <w:rsid w:val="0023757E"/>
    <w:rsid w:val="00237D72"/>
    <w:rsid w:val="00240B43"/>
    <w:rsid w:val="0024157B"/>
    <w:rsid w:val="00241C7A"/>
    <w:rsid w:val="00242027"/>
    <w:rsid w:val="00242332"/>
    <w:rsid w:val="002425CC"/>
    <w:rsid w:val="0024295E"/>
    <w:rsid w:val="002429EA"/>
    <w:rsid w:val="00242FD6"/>
    <w:rsid w:val="002432C7"/>
    <w:rsid w:val="002436F4"/>
    <w:rsid w:val="00243776"/>
    <w:rsid w:val="00243D9F"/>
    <w:rsid w:val="00243E38"/>
    <w:rsid w:val="0024536A"/>
    <w:rsid w:val="002458AE"/>
    <w:rsid w:val="00246A52"/>
    <w:rsid w:val="002479DE"/>
    <w:rsid w:val="00247F46"/>
    <w:rsid w:val="002503D4"/>
    <w:rsid w:val="00250426"/>
    <w:rsid w:val="0025122B"/>
    <w:rsid w:val="00251570"/>
    <w:rsid w:val="00251C2D"/>
    <w:rsid w:val="002522A4"/>
    <w:rsid w:val="00252584"/>
    <w:rsid w:val="00252B37"/>
    <w:rsid w:val="00252EF3"/>
    <w:rsid w:val="00252F5A"/>
    <w:rsid w:val="0025322A"/>
    <w:rsid w:val="00253409"/>
    <w:rsid w:val="0025380D"/>
    <w:rsid w:val="0025391F"/>
    <w:rsid w:val="00253972"/>
    <w:rsid w:val="00254385"/>
    <w:rsid w:val="00254989"/>
    <w:rsid w:val="002551BC"/>
    <w:rsid w:val="002569ED"/>
    <w:rsid w:val="00256D08"/>
    <w:rsid w:val="00257482"/>
    <w:rsid w:val="00257D47"/>
    <w:rsid w:val="0026010B"/>
    <w:rsid w:val="0026066F"/>
    <w:rsid w:val="00260706"/>
    <w:rsid w:val="00260E67"/>
    <w:rsid w:val="002616A3"/>
    <w:rsid w:val="00261BE1"/>
    <w:rsid w:val="0026256E"/>
    <w:rsid w:val="002628D9"/>
    <w:rsid w:val="00262A5D"/>
    <w:rsid w:val="00262C88"/>
    <w:rsid w:val="00263580"/>
    <w:rsid w:val="00264C48"/>
    <w:rsid w:val="00264C5E"/>
    <w:rsid w:val="00264D86"/>
    <w:rsid w:val="002651BE"/>
    <w:rsid w:val="002655D3"/>
    <w:rsid w:val="00265A34"/>
    <w:rsid w:val="00265A3C"/>
    <w:rsid w:val="00266025"/>
    <w:rsid w:val="00266ADB"/>
    <w:rsid w:val="00266D66"/>
    <w:rsid w:val="00266FDF"/>
    <w:rsid w:val="00267127"/>
    <w:rsid w:val="00267448"/>
    <w:rsid w:val="00267FF0"/>
    <w:rsid w:val="00270137"/>
    <w:rsid w:val="0027064C"/>
    <w:rsid w:val="00270A3C"/>
    <w:rsid w:val="00270C17"/>
    <w:rsid w:val="0027163C"/>
    <w:rsid w:val="00271648"/>
    <w:rsid w:val="0027195E"/>
    <w:rsid w:val="002721B4"/>
    <w:rsid w:val="00272D20"/>
    <w:rsid w:val="00273324"/>
    <w:rsid w:val="00273B05"/>
    <w:rsid w:val="00273E59"/>
    <w:rsid w:val="00274289"/>
    <w:rsid w:val="002745D7"/>
    <w:rsid w:val="002753EE"/>
    <w:rsid w:val="00275688"/>
    <w:rsid w:val="002759B4"/>
    <w:rsid w:val="00275BB1"/>
    <w:rsid w:val="00275C01"/>
    <w:rsid w:val="00275E75"/>
    <w:rsid w:val="00275EDA"/>
    <w:rsid w:val="00276175"/>
    <w:rsid w:val="00276279"/>
    <w:rsid w:val="002763D4"/>
    <w:rsid w:val="00276418"/>
    <w:rsid w:val="00276AF2"/>
    <w:rsid w:val="002770F6"/>
    <w:rsid w:val="002774E9"/>
    <w:rsid w:val="00277B48"/>
    <w:rsid w:val="0028031B"/>
    <w:rsid w:val="002805E1"/>
    <w:rsid w:val="002808AF"/>
    <w:rsid w:val="00281830"/>
    <w:rsid w:val="00281853"/>
    <w:rsid w:val="002818D5"/>
    <w:rsid w:val="00282408"/>
    <w:rsid w:val="0028260F"/>
    <w:rsid w:val="00282A51"/>
    <w:rsid w:val="00282A8C"/>
    <w:rsid w:val="0028306D"/>
    <w:rsid w:val="002830E0"/>
    <w:rsid w:val="002836E9"/>
    <w:rsid w:val="002844CD"/>
    <w:rsid w:val="002846B3"/>
    <w:rsid w:val="00284A69"/>
    <w:rsid w:val="0028588B"/>
    <w:rsid w:val="00286011"/>
    <w:rsid w:val="0028636D"/>
    <w:rsid w:val="002867DB"/>
    <w:rsid w:val="002868BE"/>
    <w:rsid w:val="00287263"/>
    <w:rsid w:val="00287BAC"/>
    <w:rsid w:val="00287C57"/>
    <w:rsid w:val="00287E67"/>
    <w:rsid w:val="0029019E"/>
    <w:rsid w:val="002903DB"/>
    <w:rsid w:val="00290D31"/>
    <w:rsid w:val="002911F9"/>
    <w:rsid w:val="0029278B"/>
    <w:rsid w:val="0029369C"/>
    <w:rsid w:val="002936CC"/>
    <w:rsid w:val="00293D9A"/>
    <w:rsid w:val="00293F85"/>
    <w:rsid w:val="002942C9"/>
    <w:rsid w:val="00294B8B"/>
    <w:rsid w:val="00295082"/>
    <w:rsid w:val="002955E8"/>
    <w:rsid w:val="00295CED"/>
    <w:rsid w:val="00296164"/>
    <w:rsid w:val="002963AE"/>
    <w:rsid w:val="002967D1"/>
    <w:rsid w:val="002969F9"/>
    <w:rsid w:val="00296C2A"/>
    <w:rsid w:val="00296CF6"/>
    <w:rsid w:val="00297085"/>
    <w:rsid w:val="00297BD8"/>
    <w:rsid w:val="00297D94"/>
    <w:rsid w:val="00297F33"/>
    <w:rsid w:val="002A0BE5"/>
    <w:rsid w:val="002A14DA"/>
    <w:rsid w:val="002A14E0"/>
    <w:rsid w:val="002A1576"/>
    <w:rsid w:val="002A1849"/>
    <w:rsid w:val="002A1B59"/>
    <w:rsid w:val="002A1D2B"/>
    <w:rsid w:val="002A21A1"/>
    <w:rsid w:val="002A247A"/>
    <w:rsid w:val="002A257B"/>
    <w:rsid w:val="002A2B5A"/>
    <w:rsid w:val="002A341E"/>
    <w:rsid w:val="002A348E"/>
    <w:rsid w:val="002A37F2"/>
    <w:rsid w:val="002A393B"/>
    <w:rsid w:val="002A44F5"/>
    <w:rsid w:val="002A4610"/>
    <w:rsid w:val="002A4C62"/>
    <w:rsid w:val="002A597D"/>
    <w:rsid w:val="002A61B4"/>
    <w:rsid w:val="002A61C6"/>
    <w:rsid w:val="002A61DC"/>
    <w:rsid w:val="002A652A"/>
    <w:rsid w:val="002A6A28"/>
    <w:rsid w:val="002A6BBF"/>
    <w:rsid w:val="002A6C86"/>
    <w:rsid w:val="002A6F4D"/>
    <w:rsid w:val="002A72DC"/>
    <w:rsid w:val="002B02BB"/>
    <w:rsid w:val="002B02C0"/>
    <w:rsid w:val="002B071A"/>
    <w:rsid w:val="002B084E"/>
    <w:rsid w:val="002B0C51"/>
    <w:rsid w:val="002B114C"/>
    <w:rsid w:val="002B160E"/>
    <w:rsid w:val="002B17FC"/>
    <w:rsid w:val="002B2178"/>
    <w:rsid w:val="002B2235"/>
    <w:rsid w:val="002B27FB"/>
    <w:rsid w:val="002B2872"/>
    <w:rsid w:val="002B2C9E"/>
    <w:rsid w:val="002B2EE9"/>
    <w:rsid w:val="002B3454"/>
    <w:rsid w:val="002B3548"/>
    <w:rsid w:val="002B3BD1"/>
    <w:rsid w:val="002B4064"/>
    <w:rsid w:val="002B42B6"/>
    <w:rsid w:val="002B4BA2"/>
    <w:rsid w:val="002B5406"/>
    <w:rsid w:val="002B5561"/>
    <w:rsid w:val="002B5FF1"/>
    <w:rsid w:val="002B615E"/>
    <w:rsid w:val="002B62F4"/>
    <w:rsid w:val="002B6331"/>
    <w:rsid w:val="002B66E2"/>
    <w:rsid w:val="002B6743"/>
    <w:rsid w:val="002B67A9"/>
    <w:rsid w:val="002B6AAD"/>
    <w:rsid w:val="002B75EE"/>
    <w:rsid w:val="002C0949"/>
    <w:rsid w:val="002C095F"/>
    <w:rsid w:val="002C0B1E"/>
    <w:rsid w:val="002C115A"/>
    <w:rsid w:val="002C1B02"/>
    <w:rsid w:val="002C1BA2"/>
    <w:rsid w:val="002C1C4C"/>
    <w:rsid w:val="002C2482"/>
    <w:rsid w:val="002C2C9F"/>
    <w:rsid w:val="002C3CFD"/>
    <w:rsid w:val="002C47C6"/>
    <w:rsid w:val="002C4A9F"/>
    <w:rsid w:val="002C4C78"/>
    <w:rsid w:val="002C54DC"/>
    <w:rsid w:val="002C5CF0"/>
    <w:rsid w:val="002C6906"/>
    <w:rsid w:val="002C695B"/>
    <w:rsid w:val="002C6CD2"/>
    <w:rsid w:val="002C6DB5"/>
    <w:rsid w:val="002C7004"/>
    <w:rsid w:val="002C7628"/>
    <w:rsid w:val="002C785F"/>
    <w:rsid w:val="002C78F3"/>
    <w:rsid w:val="002C7FD9"/>
    <w:rsid w:val="002D020F"/>
    <w:rsid w:val="002D055C"/>
    <w:rsid w:val="002D056D"/>
    <w:rsid w:val="002D0A9E"/>
    <w:rsid w:val="002D17E3"/>
    <w:rsid w:val="002D1BB7"/>
    <w:rsid w:val="002D1CA9"/>
    <w:rsid w:val="002D215A"/>
    <w:rsid w:val="002D23B3"/>
    <w:rsid w:val="002D2514"/>
    <w:rsid w:val="002D2560"/>
    <w:rsid w:val="002D2A58"/>
    <w:rsid w:val="002D3632"/>
    <w:rsid w:val="002D3864"/>
    <w:rsid w:val="002D3D75"/>
    <w:rsid w:val="002D427B"/>
    <w:rsid w:val="002D4341"/>
    <w:rsid w:val="002D4DC9"/>
    <w:rsid w:val="002D53FF"/>
    <w:rsid w:val="002D541E"/>
    <w:rsid w:val="002D591F"/>
    <w:rsid w:val="002D5A16"/>
    <w:rsid w:val="002D5ABF"/>
    <w:rsid w:val="002D5C58"/>
    <w:rsid w:val="002D61DD"/>
    <w:rsid w:val="002D63B9"/>
    <w:rsid w:val="002D65FA"/>
    <w:rsid w:val="002D6F82"/>
    <w:rsid w:val="002D761A"/>
    <w:rsid w:val="002D765D"/>
    <w:rsid w:val="002D7A46"/>
    <w:rsid w:val="002D7C50"/>
    <w:rsid w:val="002D7C5F"/>
    <w:rsid w:val="002E0484"/>
    <w:rsid w:val="002E0EF5"/>
    <w:rsid w:val="002E10A4"/>
    <w:rsid w:val="002E1510"/>
    <w:rsid w:val="002E1E7E"/>
    <w:rsid w:val="002E22AD"/>
    <w:rsid w:val="002E24DE"/>
    <w:rsid w:val="002E262A"/>
    <w:rsid w:val="002E2F96"/>
    <w:rsid w:val="002E31B6"/>
    <w:rsid w:val="002E4448"/>
    <w:rsid w:val="002E48AA"/>
    <w:rsid w:val="002E49A0"/>
    <w:rsid w:val="002E4C0E"/>
    <w:rsid w:val="002E4C86"/>
    <w:rsid w:val="002E4DB5"/>
    <w:rsid w:val="002E5319"/>
    <w:rsid w:val="002E5472"/>
    <w:rsid w:val="002E5561"/>
    <w:rsid w:val="002E6003"/>
    <w:rsid w:val="002E651F"/>
    <w:rsid w:val="002E6BEC"/>
    <w:rsid w:val="002E77BC"/>
    <w:rsid w:val="002E7C6D"/>
    <w:rsid w:val="002F01FB"/>
    <w:rsid w:val="002F02D3"/>
    <w:rsid w:val="002F08C4"/>
    <w:rsid w:val="002F11D3"/>
    <w:rsid w:val="002F1F6E"/>
    <w:rsid w:val="002F222C"/>
    <w:rsid w:val="002F2748"/>
    <w:rsid w:val="002F29D3"/>
    <w:rsid w:val="002F2B5B"/>
    <w:rsid w:val="002F31F7"/>
    <w:rsid w:val="002F3EED"/>
    <w:rsid w:val="002F47C6"/>
    <w:rsid w:val="002F4AD9"/>
    <w:rsid w:val="002F4CA4"/>
    <w:rsid w:val="002F4DC0"/>
    <w:rsid w:val="002F5110"/>
    <w:rsid w:val="002F537B"/>
    <w:rsid w:val="002F59A0"/>
    <w:rsid w:val="002F5CF7"/>
    <w:rsid w:val="002F655D"/>
    <w:rsid w:val="002F6FF3"/>
    <w:rsid w:val="002F7766"/>
    <w:rsid w:val="002F7999"/>
    <w:rsid w:val="0030030F"/>
    <w:rsid w:val="00300AE9"/>
    <w:rsid w:val="00301346"/>
    <w:rsid w:val="00301543"/>
    <w:rsid w:val="00301756"/>
    <w:rsid w:val="003029A9"/>
    <w:rsid w:val="00303211"/>
    <w:rsid w:val="00303391"/>
    <w:rsid w:val="00303544"/>
    <w:rsid w:val="00304169"/>
    <w:rsid w:val="0030450F"/>
    <w:rsid w:val="0030478A"/>
    <w:rsid w:val="00304CF0"/>
    <w:rsid w:val="00304E0D"/>
    <w:rsid w:val="00305B00"/>
    <w:rsid w:val="00305C0C"/>
    <w:rsid w:val="00305D66"/>
    <w:rsid w:val="003062A9"/>
    <w:rsid w:val="0030632D"/>
    <w:rsid w:val="00306926"/>
    <w:rsid w:val="00306AE8"/>
    <w:rsid w:val="0030702F"/>
    <w:rsid w:val="00307140"/>
    <w:rsid w:val="003075F3"/>
    <w:rsid w:val="00307906"/>
    <w:rsid w:val="00307DC2"/>
    <w:rsid w:val="00310189"/>
    <w:rsid w:val="00310C36"/>
    <w:rsid w:val="00310FE5"/>
    <w:rsid w:val="003112D6"/>
    <w:rsid w:val="003116CD"/>
    <w:rsid w:val="00311C9F"/>
    <w:rsid w:val="00311D10"/>
    <w:rsid w:val="00311F86"/>
    <w:rsid w:val="00312091"/>
    <w:rsid w:val="00312CFD"/>
    <w:rsid w:val="00312E33"/>
    <w:rsid w:val="00312F52"/>
    <w:rsid w:val="0031303E"/>
    <w:rsid w:val="003130C3"/>
    <w:rsid w:val="00313208"/>
    <w:rsid w:val="00313A74"/>
    <w:rsid w:val="003151EF"/>
    <w:rsid w:val="00315816"/>
    <w:rsid w:val="00315A81"/>
    <w:rsid w:val="00317202"/>
    <w:rsid w:val="00317A95"/>
    <w:rsid w:val="00317D55"/>
    <w:rsid w:val="00317F01"/>
    <w:rsid w:val="003203E4"/>
    <w:rsid w:val="00320818"/>
    <w:rsid w:val="00321361"/>
    <w:rsid w:val="00321763"/>
    <w:rsid w:val="00321FD8"/>
    <w:rsid w:val="003222E3"/>
    <w:rsid w:val="00322D04"/>
    <w:rsid w:val="00323213"/>
    <w:rsid w:val="00323350"/>
    <w:rsid w:val="0032346B"/>
    <w:rsid w:val="003234BD"/>
    <w:rsid w:val="003234F6"/>
    <w:rsid w:val="00323811"/>
    <w:rsid w:val="00323840"/>
    <w:rsid w:val="003238DC"/>
    <w:rsid w:val="00323F58"/>
    <w:rsid w:val="00324468"/>
    <w:rsid w:val="0032478D"/>
    <w:rsid w:val="003248C9"/>
    <w:rsid w:val="00324AA0"/>
    <w:rsid w:val="00324D1D"/>
    <w:rsid w:val="00324EA7"/>
    <w:rsid w:val="00324F0B"/>
    <w:rsid w:val="00325637"/>
    <w:rsid w:val="00325743"/>
    <w:rsid w:val="00325997"/>
    <w:rsid w:val="00325DF2"/>
    <w:rsid w:val="00325F2B"/>
    <w:rsid w:val="00326E4F"/>
    <w:rsid w:val="003303AA"/>
    <w:rsid w:val="003305CA"/>
    <w:rsid w:val="00330919"/>
    <w:rsid w:val="00330F15"/>
    <w:rsid w:val="0033180B"/>
    <w:rsid w:val="003319D7"/>
    <w:rsid w:val="003321C5"/>
    <w:rsid w:val="003322E5"/>
    <w:rsid w:val="003325DC"/>
    <w:rsid w:val="003328A0"/>
    <w:rsid w:val="00332B54"/>
    <w:rsid w:val="0033316F"/>
    <w:rsid w:val="00333369"/>
    <w:rsid w:val="00333515"/>
    <w:rsid w:val="00333577"/>
    <w:rsid w:val="0033400B"/>
    <w:rsid w:val="0033433D"/>
    <w:rsid w:val="00334941"/>
    <w:rsid w:val="00334952"/>
    <w:rsid w:val="00334F37"/>
    <w:rsid w:val="00335099"/>
    <w:rsid w:val="00335943"/>
    <w:rsid w:val="00335C4C"/>
    <w:rsid w:val="00335EA3"/>
    <w:rsid w:val="0033638F"/>
    <w:rsid w:val="00336463"/>
    <w:rsid w:val="00336493"/>
    <w:rsid w:val="0033656C"/>
    <w:rsid w:val="00336C18"/>
    <w:rsid w:val="00337AE8"/>
    <w:rsid w:val="00337B0D"/>
    <w:rsid w:val="00337F5A"/>
    <w:rsid w:val="003402AC"/>
    <w:rsid w:val="00340310"/>
    <w:rsid w:val="0034056B"/>
    <w:rsid w:val="00340628"/>
    <w:rsid w:val="00340B5A"/>
    <w:rsid w:val="00340BA2"/>
    <w:rsid w:val="00340C21"/>
    <w:rsid w:val="003410EA"/>
    <w:rsid w:val="00341FF5"/>
    <w:rsid w:val="0034229E"/>
    <w:rsid w:val="00342B6B"/>
    <w:rsid w:val="0034328E"/>
    <w:rsid w:val="003433CF"/>
    <w:rsid w:val="00343B6A"/>
    <w:rsid w:val="00343BBA"/>
    <w:rsid w:val="00344168"/>
    <w:rsid w:val="00344D4D"/>
    <w:rsid w:val="00344EE0"/>
    <w:rsid w:val="003451A0"/>
    <w:rsid w:val="00345668"/>
    <w:rsid w:val="00345D94"/>
    <w:rsid w:val="00346000"/>
    <w:rsid w:val="00346462"/>
    <w:rsid w:val="00346CB6"/>
    <w:rsid w:val="00346E12"/>
    <w:rsid w:val="00347B65"/>
    <w:rsid w:val="00347BCF"/>
    <w:rsid w:val="00347F2E"/>
    <w:rsid w:val="00350639"/>
    <w:rsid w:val="003508AB"/>
    <w:rsid w:val="00350F34"/>
    <w:rsid w:val="00351DD1"/>
    <w:rsid w:val="003522A9"/>
    <w:rsid w:val="0035241E"/>
    <w:rsid w:val="00352576"/>
    <w:rsid w:val="003526F7"/>
    <w:rsid w:val="00352ED5"/>
    <w:rsid w:val="00353A1A"/>
    <w:rsid w:val="00353E60"/>
    <w:rsid w:val="00353E99"/>
    <w:rsid w:val="00353EF1"/>
    <w:rsid w:val="00354337"/>
    <w:rsid w:val="0035471F"/>
    <w:rsid w:val="00354747"/>
    <w:rsid w:val="003547CC"/>
    <w:rsid w:val="00354BFC"/>
    <w:rsid w:val="00355AB9"/>
    <w:rsid w:val="00355CC1"/>
    <w:rsid w:val="00355F06"/>
    <w:rsid w:val="003571B9"/>
    <w:rsid w:val="003573C0"/>
    <w:rsid w:val="0036004E"/>
    <w:rsid w:val="003600B0"/>
    <w:rsid w:val="00360646"/>
    <w:rsid w:val="003608FE"/>
    <w:rsid w:val="00360A5E"/>
    <w:rsid w:val="00360FD2"/>
    <w:rsid w:val="00361026"/>
    <w:rsid w:val="00361277"/>
    <w:rsid w:val="00361477"/>
    <w:rsid w:val="00362305"/>
    <w:rsid w:val="00362541"/>
    <w:rsid w:val="00362757"/>
    <w:rsid w:val="0036286F"/>
    <w:rsid w:val="003636AF"/>
    <w:rsid w:val="00363DE7"/>
    <w:rsid w:val="00363FED"/>
    <w:rsid w:val="003643D4"/>
    <w:rsid w:val="003645F3"/>
    <w:rsid w:val="003647AF"/>
    <w:rsid w:val="00364D7C"/>
    <w:rsid w:val="003655A6"/>
    <w:rsid w:val="0036582F"/>
    <w:rsid w:val="00365A31"/>
    <w:rsid w:val="003666AC"/>
    <w:rsid w:val="00366DA9"/>
    <w:rsid w:val="00367126"/>
    <w:rsid w:val="003675AA"/>
    <w:rsid w:val="003709CD"/>
    <w:rsid w:val="00370D93"/>
    <w:rsid w:val="00370E4F"/>
    <w:rsid w:val="00371875"/>
    <w:rsid w:val="00371F03"/>
    <w:rsid w:val="0037230F"/>
    <w:rsid w:val="00372CC8"/>
    <w:rsid w:val="00373820"/>
    <w:rsid w:val="00373839"/>
    <w:rsid w:val="0037446B"/>
    <w:rsid w:val="00374ECD"/>
    <w:rsid w:val="00374FA2"/>
    <w:rsid w:val="00375352"/>
    <w:rsid w:val="00375695"/>
    <w:rsid w:val="00375ABD"/>
    <w:rsid w:val="0037612F"/>
    <w:rsid w:val="00376908"/>
    <w:rsid w:val="00376C0C"/>
    <w:rsid w:val="003772C1"/>
    <w:rsid w:val="003773F5"/>
    <w:rsid w:val="0037766F"/>
    <w:rsid w:val="003777D5"/>
    <w:rsid w:val="00377861"/>
    <w:rsid w:val="003778D4"/>
    <w:rsid w:val="0037798A"/>
    <w:rsid w:val="00380291"/>
    <w:rsid w:val="0038043C"/>
    <w:rsid w:val="003808C8"/>
    <w:rsid w:val="00380A41"/>
    <w:rsid w:val="00380C6B"/>
    <w:rsid w:val="00380D4D"/>
    <w:rsid w:val="003817F5"/>
    <w:rsid w:val="00381ABA"/>
    <w:rsid w:val="00381DCA"/>
    <w:rsid w:val="00381ECC"/>
    <w:rsid w:val="003824E2"/>
    <w:rsid w:val="003826BD"/>
    <w:rsid w:val="00382B84"/>
    <w:rsid w:val="00382D99"/>
    <w:rsid w:val="00383288"/>
    <w:rsid w:val="003833AD"/>
    <w:rsid w:val="00383564"/>
    <w:rsid w:val="003846EA"/>
    <w:rsid w:val="003851F4"/>
    <w:rsid w:val="003859D9"/>
    <w:rsid w:val="00386289"/>
    <w:rsid w:val="003862D7"/>
    <w:rsid w:val="00386ADD"/>
    <w:rsid w:val="00386CCF"/>
    <w:rsid w:val="00386FC3"/>
    <w:rsid w:val="00387B3D"/>
    <w:rsid w:val="00387FF0"/>
    <w:rsid w:val="003900E1"/>
    <w:rsid w:val="00390590"/>
    <w:rsid w:val="00390D45"/>
    <w:rsid w:val="0039113D"/>
    <w:rsid w:val="003912C5"/>
    <w:rsid w:val="00391311"/>
    <w:rsid w:val="00391C1D"/>
    <w:rsid w:val="00391D50"/>
    <w:rsid w:val="003921E0"/>
    <w:rsid w:val="003922C7"/>
    <w:rsid w:val="00392626"/>
    <w:rsid w:val="0039276D"/>
    <w:rsid w:val="00392B4E"/>
    <w:rsid w:val="00392E12"/>
    <w:rsid w:val="00393438"/>
    <w:rsid w:val="00393C9F"/>
    <w:rsid w:val="00393F1E"/>
    <w:rsid w:val="00393F5F"/>
    <w:rsid w:val="00393FB8"/>
    <w:rsid w:val="00394527"/>
    <w:rsid w:val="0039474C"/>
    <w:rsid w:val="0039484B"/>
    <w:rsid w:val="00394978"/>
    <w:rsid w:val="00394F60"/>
    <w:rsid w:val="00395370"/>
    <w:rsid w:val="00395693"/>
    <w:rsid w:val="00395C98"/>
    <w:rsid w:val="003967CD"/>
    <w:rsid w:val="00396DD4"/>
    <w:rsid w:val="00396E04"/>
    <w:rsid w:val="003A0152"/>
    <w:rsid w:val="003A03AB"/>
    <w:rsid w:val="003A07FD"/>
    <w:rsid w:val="003A0857"/>
    <w:rsid w:val="003A08CA"/>
    <w:rsid w:val="003A0972"/>
    <w:rsid w:val="003A0DA0"/>
    <w:rsid w:val="003A0DCB"/>
    <w:rsid w:val="003A0FF3"/>
    <w:rsid w:val="003A13EA"/>
    <w:rsid w:val="003A1A50"/>
    <w:rsid w:val="003A1E6B"/>
    <w:rsid w:val="003A1F1B"/>
    <w:rsid w:val="003A20A4"/>
    <w:rsid w:val="003A20CA"/>
    <w:rsid w:val="003A21A0"/>
    <w:rsid w:val="003A25D6"/>
    <w:rsid w:val="003A2F3D"/>
    <w:rsid w:val="003A3087"/>
    <w:rsid w:val="003A450A"/>
    <w:rsid w:val="003A4580"/>
    <w:rsid w:val="003A470B"/>
    <w:rsid w:val="003A47CB"/>
    <w:rsid w:val="003A557F"/>
    <w:rsid w:val="003A5EC4"/>
    <w:rsid w:val="003A6C39"/>
    <w:rsid w:val="003A7199"/>
    <w:rsid w:val="003A767F"/>
    <w:rsid w:val="003A7F4C"/>
    <w:rsid w:val="003A7FAF"/>
    <w:rsid w:val="003B02C9"/>
    <w:rsid w:val="003B05CC"/>
    <w:rsid w:val="003B1188"/>
    <w:rsid w:val="003B1428"/>
    <w:rsid w:val="003B1595"/>
    <w:rsid w:val="003B16BD"/>
    <w:rsid w:val="003B2477"/>
    <w:rsid w:val="003B3057"/>
    <w:rsid w:val="003B3283"/>
    <w:rsid w:val="003B3502"/>
    <w:rsid w:val="003B358D"/>
    <w:rsid w:val="003B3792"/>
    <w:rsid w:val="003B3C83"/>
    <w:rsid w:val="003B4736"/>
    <w:rsid w:val="003B48A6"/>
    <w:rsid w:val="003B4E30"/>
    <w:rsid w:val="003B5172"/>
    <w:rsid w:val="003B5633"/>
    <w:rsid w:val="003B5A11"/>
    <w:rsid w:val="003B5B6D"/>
    <w:rsid w:val="003B5B96"/>
    <w:rsid w:val="003B5EE5"/>
    <w:rsid w:val="003B6A5C"/>
    <w:rsid w:val="003B6C60"/>
    <w:rsid w:val="003B6DB9"/>
    <w:rsid w:val="003B7D17"/>
    <w:rsid w:val="003B7FC1"/>
    <w:rsid w:val="003C095F"/>
    <w:rsid w:val="003C10CE"/>
    <w:rsid w:val="003C23C8"/>
    <w:rsid w:val="003C30E2"/>
    <w:rsid w:val="003C3452"/>
    <w:rsid w:val="003C3518"/>
    <w:rsid w:val="003C3561"/>
    <w:rsid w:val="003C3842"/>
    <w:rsid w:val="003C3AF2"/>
    <w:rsid w:val="003C3F20"/>
    <w:rsid w:val="003C44FE"/>
    <w:rsid w:val="003C5A9D"/>
    <w:rsid w:val="003C5D23"/>
    <w:rsid w:val="003C601A"/>
    <w:rsid w:val="003C7175"/>
    <w:rsid w:val="003C770A"/>
    <w:rsid w:val="003C7A4A"/>
    <w:rsid w:val="003D0B23"/>
    <w:rsid w:val="003D1478"/>
    <w:rsid w:val="003D1848"/>
    <w:rsid w:val="003D1A09"/>
    <w:rsid w:val="003D1A3E"/>
    <w:rsid w:val="003D1BBE"/>
    <w:rsid w:val="003D1E00"/>
    <w:rsid w:val="003D2D65"/>
    <w:rsid w:val="003D3160"/>
    <w:rsid w:val="003D4DAD"/>
    <w:rsid w:val="003D50B7"/>
    <w:rsid w:val="003D57D5"/>
    <w:rsid w:val="003D5ACD"/>
    <w:rsid w:val="003D5B48"/>
    <w:rsid w:val="003D5FEC"/>
    <w:rsid w:val="003D6154"/>
    <w:rsid w:val="003D674B"/>
    <w:rsid w:val="003D6D93"/>
    <w:rsid w:val="003D7084"/>
    <w:rsid w:val="003D7B04"/>
    <w:rsid w:val="003D7E0F"/>
    <w:rsid w:val="003E044E"/>
    <w:rsid w:val="003E0566"/>
    <w:rsid w:val="003E08EC"/>
    <w:rsid w:val="003E0944"/>
    <w:rsid w:val="003E3243"/>
    <w:rsid w:val="003E3629"/>
    <w:rsid w:val="003E38F1"/>
    <w:rsid w:val="003E3FBC"/>
    <w:rsid w:val="003E428F"/>
    <w:rsid w:val="003E4530"/>
    <w:rsid w:val="003E4E61"/>
    <w:rsid w:val="003E57C2"/>
    <w:rsid w:val="003E5DA8"/>
    <w:rsid w:val="003E6A40"/>
    <w:rsid w:val="003E6AE5"/>
    <w:rsid w:val="003E6EB1"/>
    <w:rsid w:val="003E6FAB"/>
    <w:rsid w:val="003E71CD"/>
    <w:rsid w:val="003E748F"/>
    <w:rsid w:val="003E7F20"/>
    <w:rsid w:val="003F1C6F"/>
    <w:rsid w:val="003F227D"/>
    <w:rsid w:val="003F25EA"/>
    <w:rsid w:val="003F2715"/>
    <w:rsid w:val="003F3585"/>
    <w:rsid w:val="003F35FC"/>
    <w:rsid w:val="003F3ED0"/>
    <w:rsid w:val="003F4860"/>
    <w:rsid w:val="003F4AFB"/>
    <w:rsid w:val="003F4BAD"/>
    <w:rsid w:val="003F4C45"/>
    <w:rsid w:val="003F4E32"/>
    <w:rsid w:val="003F5D90"/>
    <w:rsid w:val="003F5E0C"/>
    <w:rsid w:val="003F5FEA"/>
    <w:rsid w:val="003F65A2"/>
    <w:rsid w:val="003F7B7B"/>
    <w:rsid w:val="003F7CFB"/>
    <w:rsid w:val="003F7F58"/>
    <w:rsid w:val="004001A6"/>
    <w:rsid w:val="004002EF"/>
    <w:rsid w:val="004003A5"/>
    <w:rsid w:val="0040068B"/>
    <w:rsid w:val="00400A21"/>
    <w:rsid w:val="00400B23"/>
    <w:rsid w:val="00400B7B"/>
    <w:rsid w:val="00400E4D"/>
    <w:rsid w:val="00401069"/>
    <w:rsid w:val="00401B68"/>
    <w:rsid w:val="00402A83"/>
    <w:rsid w:val="00402FC1"/>
    <w:rsid w:val="0040306A"/>
    <w:rsid w:val="00403307"/>
    <w:rsid w:val="00403606"/>
    <w:rsid w:val="00403DAA"/>
    <w:rsid w:val="00403E82"/>
    <w:rsid w:val="0040403B"/>
    <w:rsid w:val="0040477A"/>
    <w:rsid w:val="00404DB5"/>
    <w:rsid w:val="004050EB"/>
    <w:rsid w:val="00405736"/>
    <w:rsid w:val="00405C55"/>
    <w:rsid w:val="00405DD9"/>
    <w:rsid w:val="00406092"/>
    <w:rsid w:val="0040636B"/>
    <w:rsid w:val="004066FA"/>
    <w:rsid w:val="00406E58"/>
    <w:rsid w:val="00407E53"/>
    <w:rsid w:val="00410932"/>
    <w:rsid w:val="00410F4A"/>
    <w:rsid w:val="00411264"/>
    <w:rsid w:val="00412142"/>
    <w:rsid w:val="004123DC"/>
    <w:rsid w:val="004126D5"/>
    <w:rsid w:val="00412C64"/>
    <w:rsid w:val="00412CA6"/>
    <w:rsid w:val="00412FEA"/>
    <w:rsid w:val="00413125"/>
    <w:rsid w:val="004134A3"/>
    <w:rsid w:val="00413BC2"/>
    <w:rsid w:val="004148B4"/>
    <w:rsid w:val="00414D40"/>
    <w:rsid w:val="00415656"/>
    <w:rsid w:val="00415ECE"/>
    <w:rsid w:val="0041657B"/>
    <w:rsid w:val="0041676B"/>
    <w:rsid w:val="00416FD0"/>
    <w:rsid w:val="00417A56"/>
    <w:rsid w:val="00417AB5"/>
    <w:rsid w:val="00420061"/>
    <w:rsid w:val="004203C9"/>
    <w:rsid w:val="00420489"/>
    <w:rsid w:val="00420EEB"/>
    <w:rsid w:val="0042178D"/>
    <w:rsid w:val="00421A4A"/>
    <w:rsid w:val="00421BEA"/>
    <w:rsid w:val="00421DF8"/>
    <w:rsid w:val="00422B67"/>
    <w:rsid w:val="00422E19"/>
    <w:rsid w:val="004231D1"/>
    <w:rsid w:val="00423506"/>
    <w:rsid w:val="004239F4"/>
    <w:rsid w:val="0042489D"/>
    <w:rsid w:val="0042522C"/>
    <w:rsid w:val="0042548A"/>
    <w:rsid w:val="00425CAE"/>
    <w:rsid w:val="00425E04"/>
    <w:rsid w:val="00425F02"/>
    <w:rsid w:val="004265CA"/>
    <w:rsid w:val="00426C8E"/>
    <w:rsid w:val="00426CD7"/>
    <w:rsid w:val="004275D8"/>
    <w:rsid w:val="004279D6"/>
    <w:rsid w:val="00427AA5"/>
    <w:rsid w:val="00427DD8"/>
    <w:rsid w:val="004302EC"/>
    <w:rsid w:val="004303DB"/>
    <w:rsid w:val="004308E1"/>
    <w:rsid w:val="00430A19"/>
    <w:rsid w:val="00430C59"/>
    <w:rsid w:val="00430CCD"/>
    <w:rsid w:val="00431179"/>
    <w:rsid w:val="004315B0"/>
    <w:rsid w:val="004322D3"/>
    <w:rsid w:val="00432642"/>
    <w:rsid w:val="004326E2"/>
    <w:rsid w:val="00432AF9"/>
    <w:rsid w:val="00432E47"/>
    <w:rsid w:val="00432E85"/>
    <w:rsid w:val="00434482"/>
    <w:rsid w:val="00434649"/>
    <w:rsid w:val="00435026"/>
    <w:rsid w:val="00435AFD"/>
    <w:rsid w:val="00435F41"/>
    <w:rsid w:val="00436C2E"/>
    <w:rsid w:val="00437155"/>
    <w:rsid w:val="004371E9"/>
    <w:rsid w:val="00437D8E"/>
    <w:rsid w:val="004402D0"/>
    <w:rsid w:val="004415E0"/>
    <w:rsid w:val="004419F4"/>
    <w:rsid w:val="0044232C"/>
    <w:rsid w:val="0044239A"/>
    <w:rsid w:val="0044281A"/>
    <w:rsid w:val="00442A2C"/>
    <w:rsid w:val="00442B4B"/>
    <w:rsid w:val="004433F2"/>
    <w:rsid w:val="0044371B"/>
    <w:rsid w:val="00443A6F"/>
    <w:rsid w:val="00443A8D"/>
    <w:rsid w:val="00443E15"/>
    <w:rsid w:val="004440A7"/>
    <w:rsid w:val="00444258"/>
    <w:rsid w:val="0044437E"/>
    <w:rsid w:val="00444AEF"/>
    <w:rsid w:val="004456F2"/>
    <w:rsid w:val="00445A66"/>
    <w:rsid w:val="004460AC"/>
    <w:rsid w:val="0044615E"/>
    <w:rsid w:val="004462E6"/>
    <w:rsid w:val="00446BC1"/>
    <w:rsid w:val="0044710A"/>
    <w:rsid w:val="00447C5F"/>
    <w:rsid w:val="00450AFF"/>
    <w:rsid w:val="00450BF2"/>
    <w:rsid w:val="00450EF4"/>
    <w:rsid w:val="004518DD"/>
    <w:rsid w:val="0045219E"/>
    <w:rsid w:val="00452360"/>
    <w:rsid w:val="0045261A"/>
    <w:rsid w:val="00453C6F"/>
    <w:rsid w:val="00453DB1"/>
    <w:rsid w:val="00453EDC"/>
    <w:rsid w:val="0045439D"/>
    <w:rsid w:val="0045460A"/>
    <w:rsid w:val="00454A53"/>
    <w:rsid w:val="00454A77"/>
    <w:rsid w:val="00455554"/>
    <w:rsid w:val="00455CF9"/>
    <w:rsid w:val="00456E71"/>
    <w:rsid w:val="00456F0C"/>
    <w:rsid w:val="004573DB"/>
    <w:rsid w:val="0046174F"/>
    <w:rsid w:val="00461BC0"/>
    <w:rsid w:val="00461C71"/>
    <w:rsid w:val="004624A8"/>
    <w:rsid w:val="004625BB"/>
    <w:rsid w:val="0046326D"/>
    <w:rsid w:val="0046379B"/>
    <w:rsid w:val="00463C29"/>
    <w:rsid w:val="00463D03"/>
    <w:rsid w:val="00463FB9"/>
    <w:rsid w:val="0046494C"/>
    <w:rsid w:val="00464B31"/>
    <w:rsid w:val="00464E90"/>
    <w:rsid w:val="004653A9"/>
    <w:rsid w:val="00465477"/>
    <w:rsid w:val="004659EA"/>
    <w:rsid w:val="00465DB4"/>
    <w:rsid w:val="0046622C"/>
    <w:rsid w:val="004664D6"/>
    <w:rsid w:val="00466AC9"/>
    <w:rsid w:val="00466D0E"/>
    <w:rsid w:val="00466F93"/>
    <w:rsid w:val="004672AE"/>
    <w:rsid w:val="0046756A"/>
    <w:rsid w:val="00467E33"/>
    <w:rsid w:val="00470108"/>
    <w:rsid w:val="004701C0"/>
    <w:rsid w:val="00470279"/>
    <w:rsid w:val="004702F8"/>
    <w:rsid w:val="00470AEE"/>
    <w:rsid w:val="00470BAE"/>
    <w:rsid w:val="00470BF9"/>
    <w:rsid w:val="0047193B"/>
    <w:rsid w:val="00471CBC"/>
    <w:rsid w:val="004729C1"/>
    <w:rsid w:val="00472E94"/>
    <w:rsid w:val="004730BF"/>
    <w:rsid w:val="00473403"/>
    <w:rsid w:val="00473642"/>
    <w:rsid w:val="004738DF"/>
    <w:rsid w:val="00473A09"/>
    <w:rsid w:val="00473E1E"/>
    <w:rsid w:val="004741F3"/>
    <w:rsid w:val="0047431E"/>
    <w:rsid w:val="00474D3F"/>
    <w:rsid w:val="00475A1C"/>
    <w:rsid w:val="00475C6F"/>
    <w:rsid w:val="00476087"/>
    <w:rsid w:val="00476141"/>
    <w:rsid w:val="00476808"/>
    <w:rsid w:val="0047755D"/>
    <w:rsid w:val="00477623"/>
    <w:rsid w:val="00477A8D"/>
    <w:rsid w:val="004810F6"/>
    <w:rsid w:val="00481BA8"/>
    <w:rsid w:val="00481F63"/>
    <w:rsid w:val="00482341"/>
    <w:rsid w:val="00482464"/>
    <w:rsid w:val="00482EB3"/>
    <w:rsid w:val="00483517"/>
    <w:rsid w:val="00483CB8"/>
    <w:rsid w:val="00483E22"/>
    <w:rsid w:val="004849D8"/>
    <w:rsid w:val="00486827"/>
    <w:rsid w:val="00486B8D"/>
    <w:rsid w:val="00487033"/>
    <w:rsid w:val="00487426"/>
    <w:rsid w:val="0048748D"/>
    <w:rsid w:val="004877D3"/>
    <w:rsid w:val="00487EFE"/>
    <w:rsid w:val="0049008D"/>
    <w:rsid w:val="00490504"/>
    <w:rsid w:val="0049078C"/>
    <w:rsid w:val="00490DC8"/>
    <w:rsid w:val="00491207"/>
    <w:rsid w:val="0049182E"/>
    <w:rsid w:val="00491CC6"/>
    <w:rsid w:val="00491D6D"/>
    <w:rsid w:val="00491E17"/>
    <w:rsid w:val="00491F57"/>
    <w:rsid w:val="00492450"/>
    <w:rsid w:val="00492468"/>
    <w:rsid w:val="004924B2"/>
    <w:rsid w:val="00493148"/>
    <w:rsid w:val="004934EB"/>
    <w:rsid w:val="00493AD9"/>
    <w:rsid w:val="00493ED9"/>
    <w:rsid w:val="00494CD8"/>
    <w:rsid w:val="00494CE3"/>
    <w:rsid w:val="00494F11"/>
    <w:rsid w:val="00495B5E"/>
    <w:rsid w:val="00497228"/>
    <w:rsid w:val="00497505"/>
    <w:rsid w:val="0049769D"/>
    <w:rsid w:val="00497F7B"/>
    <w:rsid w:val="004A01F4"/>
    <w:rsid w:val="004A06E3"/>
    <w:rsid w:val="004A111C"/>
    <w:rsid w:val="004A1E87"/>
    <w:rsid w:val="004A25E1"/>
    <w:rsid w:val="004A29F8"/>
    <w:rsid w:val="004A3156"/>
    <w:rsid w:val="004A3270"/>
    <w:rsid w:val="004A3606"/>
    <w:rsid w:val="004A3AC2"/>
    <w:rsid w:val="004A3EB9"/>
    <w:rsid w:val="004A42E1"/>
    <w:rsid w:val="004A43EA"/>
    <w:rsid w:val="004A441F"/>
    <w:rsid w:val="004A4D79"/>
    <w:rsid w:val="004A5EAD"/>
    <w:rsid w:val="004A62B0"/>
    <w:rsid w:val="004A65A0"/>
    <w:rsid w:val="004A678C"/>
    <w:rsid w:val="004A6FDE"/>
    <w:rsid w:val="004A7BFF"/>
    <w:rsid w:val="004A7D21"/>
    <w:rsid w:val="004B0105"/>
    <w:rsid w:val="004B07F1"/>
    <w:rsid w:val="004B123D"/>
    <w:rsid w:val="004B17C0"/>
    <w:rsid w:val="004B1A3E"/>
    <w:rsid w:val="004B1F70"/>
    <w:rsid w:val="004B2A2A"/>
    <w:rsid w:val="004B2AF2"/>
    <w:rsid w:val="004B2F1F"/>
    <w:rsid w:val="004B334C"/>
    <w:rsid w:val="004B3E59"/>
    <w:rsid w:val="004B42E2"/>
    <w:rsid w:val="004B4795"/>
    <w:rsid w:val="004B4B9E"/>
    <w:rsid w:val="004B502C"/>
    <w:rsid w:val="004B5076"/>
    <w:rsid w:val="004B543D"/>
    <w:rsid w:val="004B5B25"/>
    <w:rsid w:val="004B5C69"/>
    <w:rsid w:val="004B5D8E"/>
    <w:rsid w:val="004B62EE"/>
    <w:rsid w:val="004B69BA"/>
    <w:rsid w:val="004B6C4B"/>
    <w:rsid w:val="004B76C3"/>
    <w:rsid w:val="004B7A11"/>
    <w:rsid w:val="004B7E6A"/>
    <w:rsid w:val="004C07E4"/>
    <w:rsid w:val="004C0942"/>
    <w:rsid w:val="004C1461"/>
    <w:rsid w:val="004C14C4"/>
    <w:rsid w:val="004C15A1"/>
    <w:rsid w:val="004C1690"/>
    <w:rsid w:val="004C1AA6"/>
    <w:rsid w:val="004C1F09"/>
    <w:rsid w:val="004C218F"/>
    <w:rsid w:val="004C25E4"/>
    <w:rsid w:val="004C28FC"/>
    <w:rsid w:val="004C2AEC"/>
    <w:rsid w:val="004C2D7C"/>
    <w:rsid w:val="004C2F5F"/>
    <w:rsid w:val="004C32FA"/>
    <w:rsid w:val="004C396A"/>
    <w:rsid w:val="004C3EA6"/>
    <w:rsid w:val="004C40BA"/>
    <w:rsid w:val="004C4309"/>
    <w:rsid w:val="004C432F"/>
    <w:rsid w:val="004C441F"/>
    <w:rsid w:val="004C4CDE"/>
    <w:rsid w:val="004C4D74"/>
    <w:rsid w:val="004C4F4E"/>
    <w:rsid w:val="004C54CA"/>
    <w:rsid w:val="004C5592"/>
    <w:rsid w:val="004C55F4"/>
    <w:rsid w:val="004C568D"/>
    <w:rsid w:val="004C66CD"/>
    <w:rsid w:val="004C6736"/>
    <w:rsid w:val="004C6844"/>
    <w:rsid w:val="004C68FB"/>
    <w:rsid w:val="004C6C3D"/>
    <w:rsid w:val="004C7308"/>
    <w:rsid w:val="004C78BF"/>
    <w:rsid w:val="004C7ACD"/>
    <w:rsid w:val="004C7EEA"/>
    <w:rsid w:val="004D0425"/>
    <w:rsid w:val="004D0C40"/>
    <w:rsid w:val="004D0E6C"/>
    <w:rsid w:val="004D1198"/>
    <w:rsid w:val="004D1FD3"/>
    <w:rsid w:val="004D2DAB"/>
    <w:rsid w:val="004D44AD"/>
    <w:rsid w:val="004D4BCD"/>
    <w:rsid w:val="004D4E1E"/>
    <w:rsid w:val="004D5577"/>
    <w:rsid w:val="004D5950"/>
    <w:rsid w:val="004D5B37"/>
    <w:rsid w:val="004D6339"/>
    <w:rsid w:val="004D645F"/>
    <w:rsid w:val="004D6C39"/>
    <w:rsid w:val="004D6D7F"/>
    <w:rsid w:val="004D73E2"/>
    <w:rsid w:val="004D7495"/>
    <w:rsid w:val="004D7CB3"/>
    <w:rsid w:val="004E0621"/>
    <w:rsid w:val="004E090D"/>
    <w:rsid w:val="004E1249"/>
    <w:rsid w:val="004E1561"/>
    <w:rsid w:val="004E19E8"/>
    <w:rsid w:val="004E1C87"/>
    <w:rsid w:val="004E283D"/>
    <w:rsid w:val="004E329A"/>
    <w:rsid w:val="004E3742"/>
    <w:rsid w:val="004E3A7A"/>
    <w:rsid w:val="004E413A"/>
    <w:rsid w:val="004E4960"/>
    <w:rsid w:val="004E4961"/>
    <w:rsid w:val="004E4DC9"/>
    <w:rsid w:val="004E4E17"/>
    <w:rsid w:val="004E529D"/>
    <w:rsid w:val="004E5304"/>
    <w:rsid w:val="004E55FD"/>
    <w:rsid w:val="004E59A2"/>
    <w:rsid w:val="004E5C14"/>
    <w:rsid w:val="004E5D1D"/>
    <w:rsid w:val="004E6747"/>
    <w:rsid w:val="004E6A0E"/>
    <w:rsid w:val="004E71BF"/>
    <w:rsid w:val="004E782A"/>
    <w:rsid w:val="004E79DB"/>
    <w:rsid w:val="004E79F1"/>
    <w:rsid w:val="004E7B0B"/>
    <w:rsid w:val="004E7DF4"/>
    <w:rsid w:val="004F0427"/>
    <w:rsid w:val="004F08CA"/>
    <w:rsid w:val="004F0D6B"/>
    <w:rsid w:val="004F0E7C"/>
    <w:rsid w:val="004F12EC"/>
    <w:rsid w:val="004F18CA"/>
    <w:rsid w:val="004F19FD"/>
    <w:rsid w:val="004F1B8D"/>
    <w:rsid w:val="004F1ED4"/>
    <w:rsid w:val="004F2A78"/>
    <w:rsid w:val="004F2C7D"/>
    <w:rsid w:val="004F2E67"/>
    <w:rsid w:val="004F3E07"/>
    <w:rsid w:val="004F4440"/>
    <w:rsid w:val="004F4548"/>
    <w:rsid w:val="004F4962"/>
    <w:rsid w:val="004F5940"/>
    <w:rsid w:val="004F602D"/>
    <w:rsid w:val="004F67EC"/>
    <w:rsid w:val="004F68B1"/>
    <w:rsid w:val="004F6A67"/>
    <w:rsid w:val="004F6FBC"/>
    <w:rsid w:val="004F7605"/>
    <w:rsid w:val="00500022"/>
    <w:rsid w:val="00500465"/>
    <w:rsid w:val="005008A8"/>
    <w:rsid w:val="005009D8"/>
    <w:rsid w:val="005009FF"/>
    <w:rsid w:val="00500EE1"/>
    <w:rsid w:val="005010D7"/>
    <w:rsid w:val="005011CA"/>
    <w:rsid w:val="00501371"/>
    <w:rsid w:val="00501AF3"/>
    <w:rsid w:val="00501B8E"/>
    <w:rsid w:val="005029F7"/>
    <w:rsid w:val="005034AC"/>
    <w:rsid w:val="00503BD0"/>
    <w:rsid w:val="00503DA6"/>
    <w:rsid w:val="00503EC2"/>
    <w:rsid w:val="0050420D"/>
    <w:rsid w:val="005042EF"/>
    <w:rsid w:val="005043C6"/>
    <w:rsid w:val="005051E5"/>
    <w:rsid w:val="0050533E"/>
    <w:rsid w:val="005055D9"/>
    <w:rsid w:val="00506245"/>
    <w:rsid w:val="00507676"/>
    <w:rsid w:val="0050795A"/>
    <w:rsid w:val="00510172"/>
    <w:rsid w:val="00510353"/>
    <w:rsid w:val="00510BBA"/>
    <w:rsid w:val="0051117E"/>
    <w:rsid w:val="00511812"/>
    <w:rsid w:val="00511941"/>
    <w:rsid w:val="00511C20"/>
    <w:rsid w:val="00511FFA"/>
    <w:rsid w:val="00512598"/>
    <w:rsid w:val="00512766"/>
    <w:rsid w:val="005135EA"/>
    <w:rsid w:val="00513720"/>
    <w:rsid w:val="00514240"/>
    <w:rsid w:val="00514862"/>
    <w:rsid w:val="00514962"/>
    <w:rsid w:val="00515258"/>
    <w:rsid w:val="0051595D"/>
    <w:rsid w:val="00515A1E"/>
    <w:rsid w:val="00515A61"/>
    <w:rsid w:val="00515D8C"/>
    <w:rsid w:val="00516E73"/>
    <w:rsid w:val="00517F1C"/>
    <w:rsid w:val="00520B27"/>
    <w:rsid w:val="00520BF7"/>
    <w:rsid w:val="00521016"/>
    <w:rsid w:val="0052131C"/>
    <w:rsid w:val="005219A8"/>
    <w:rsid w:val="00521A81"/>
    <w:rsid w:val="00521AA2"/>
    <w:rsid w:val="00521ABC"/>
    <w:rsid w:val="00521E5A"/>
    <w:rsid w:val="00522B87"/>
    <w:rsid w:val="00522E2E"/>
    <w:rsid w:val="00523689"/>
    <w:rsid w:val="00523724"/>
    <w:rsid w:val="00523850"/>
    <w:rsid w:val="00523863"/>
    <w:rsid w:val="00523DB4"/>
    <w:rsid w:val="0052433D"/>
    <w:rsid w:val="00524C44"/>
    <w:rsid w:val="00524CBA"/>
    <w:rsid w:val="00525ADA"/>
    <w:rsid w:val="00525AF6"/>
    <w:rsid w:val="00525BEF"/>
    <w:rsid w:val="0052628B"/>
    <w:rsid w:val="00526474"/>
    <w:rsid w:val="00526D9A"/>
    <w:rsid w:val="00527685"/>
    <w:rsid w:val="00527909"/>
    <w:rsid w:val="00527ADD"/>
    <w:rsid w:val="005303B7"/>
    <w:rsid w:val="0053088C"/>
    <w:rsid w:val="0053096F"/>
    <w:rsid w:val="00530AE7"/>
    <w:rsid w:val="00530C18"/>
    <w:rsid w:val="00530F0B"/>
    <w:rsid w:val="00531041"/>
    <w:rsid w:val="0053106A"/>
    <w:rsid w:val="00531446"/>
    <w:rsid w:val="00531776"/>
    <w:rsid w:val="00531963"/>
    <w:rsid w:val="00532122"/>
    <w:rsid w:val="00532242"/>
    <w:rsid w:val="00532D9D"/>
    <w:rsid w:val="0053342F"/>
    <w:rsid w:val="005337A6"/>
    <w:rsid w:val="0053499F"/>
    <w:rsid w:val="00534E58"/>
    <w:rsid w:val="00534F64"/>
    <w:rsid w:val="0053577F"/>
    <w:rsid w:val="005358A8"/>
    <w:rsid w:val="005358AA"/>
    <w:rsid w:val="00536D74"/>
    <w:rsid w:val="005375C6"/>
    <w:rsid w:val="005379DA"/>
    <w:rsid w:val="00537C5A"/>
    <w:rsid w:val="005410FE"/>
    <w:rsid w:val="0054134B"/>
    <w:rsid w:val="00541737"/>
    <w:rsid w:val="0054258D"/>
    <w:rsid w:val="00542A10"/>
    <w:rsid w:val="005435D5"/>
    <w:rsid w:val="0054368E"/>
    <w:rsid w:val="005436FB"/>
    <w:rsid w:val="00544436"/>
    <w:rsid w:val="00544BA3"/>
    <w:rsid w:val="0054567B"/>
    <w:rsid w:val="00545738"/>
    <w:rsid w:val="0054616E"/>
    <w:rsid w:val="00546459"/>
    <w:rsid w:val="005468ED"/>
    <w:rsid w:val="00546AC7"/>
    <w:rsid w:val="00546BDB"/>
    <w:rsid w:val="0054737B"/>
    <w:rsid w:val="005479CA"/>
    <w:rsid w:val="00547B45"/>
    <w:rsid w:val="00550495"/>
    <w:rsid w:val="0055089B"/>
    <w:rsid w:val="00550A77"/>
    <w:rsid w:val="005510E7"/>
    <w:rsid w:val="00551400"/>
    <w:rsid w:val="0055140B"/>
    <w:rsid w:val="005514CC"/>
    <w:rsid w:val="00551AFD"/>
    <w:rsid w:val="005520C7"/>
    <w:rsid w:val="00553B63"/>
    <w:rsid w:val="00553F01"/>
    <w:rsid w:val="00554A7F"/>
    <w:rsid w:val="005551C7"/>
    <w:rsid w:val="0055528E"/>
    <w:rsid w:val="00555BD2"/>
    <w:rsid w:val="00555CE0"/>
    <w:rsid w:val="00556424"/>
    <w:rsid w:val="00556E31"/>
    <w:rsid w:val="005574BB"/>
    <w:rsid w:val="00557552"/>
    <w:rsid w:val="00557A3D"/>
    <w:rsid w:val="00557C66"/>
    <w:rsid w:val="00557CE2"/>
    <w:rsid w:val="005600F3"/>
    <w:rsid w:val="00560C27"/>
    <w:rsid w:val="00560C2D"/>
    <w:rsid w:val="00560CAA"/>
    <w:rsid w:val="00560D14"/>
    <w:rsid w:val="00560F95"/>
    <w:rsid w:val="00561753"/>
    <w:rsid w:val="00562257"/>
    <w:rsid w:val="005630F7"/>
    <w:rsid w:val="005635BA"/>
    <w:rsid w:val="00564077"/>
    <w:rsid w:val="00565EC3"/>
    <w:rsid w:val="00566284"/>
    <w:rsid w:val="005662A5"/>
    <w:rsid w:val="00566723"/>
    <w:rsid w:val="005667C6"/>
    <w:rsid w:val="0056680D"/>
    <w:rsid w:val="00566C2E"/>
    <w:rsid w:val="00566F13"/>
    <w:rsid w:val="0056736C"/>
    <w:rsid w:val="005673B0"/>
    <w:rsid w:val="00567450"/>
    <w:rsid w:val="00570542"/>
    <w:rsid w:val="00570A36"/>
    <w:rsid w:val="005716A4"/>
    <w:rsid w:val="005716C9"/>
    <w:rsid w:val="0057192E"/>
    <w:rsid w:val="00571A3D"/>
    <w:rsid w:val="00572919"/>
    <w:rsid w:val="00572D40"/>
    <w:rsid w:val="00572E94"/>
    <w:rsid w:val="00572F26"/>
    <w:rsid w:val="00572F97"/>
    <w:rsid w:val="00573270"/>
    <w:rsid w:val="005740BD"/>
    <w:rsid w:val="00574118"/>
    <w:rsid w:val="0057435B"/>
    <w:rsid w:val="00574384"/>
    <w:rsid w:val="00574542"/>
    <w:rsid w:val="005748FF"/>
    <w:rsid w:val="00574A5F"/>
    <w:rsid w:val="00574B59"/>
    <w:rsid w:val="00574C9F"/>
    <w:rsid w:val="00575339"/>
    <w:rsid w:val="00575663"/>
    <w:rsid w:val="0057590B"/>
    <w:rsid w:val="005759BF"/>
    <w:rsid w:val="005767C8"/>
    <w:rsid w:val="00577C59"/>
    <w:rsid w:val="00577E43"/>
    <w:rsid w:val="00577E72"/>
    <w:rsid w:val="00577F07"/>
    <w:rsid w:val="00580859"/>
    <w:rsid w:val="00580B44"/>
    <w:rsid w:val="00580C3B"/>
    <w:rsid w:val="00580E58"/>
    <w:rsid w:val="00580FC5"/>
    <w:rsid w:val="00581430"/>
    <w:rsid w:val="00581DE0"/>
    <w:rsid w:val="005820F5"/>
    <w:rsid w:val="0058248A"/>
    <w:rsid w:val="005825ED"/>
    <w:rsid w:val="005828D8"/>
    <w:rsid w:val="005829B8"/>
    <w:rsid w:val="00582CB3"/>
    <w:rsid w:val="00582DFC"/>
    <w:rsid w:val="005831B1"/>
    <w:rsid w:val="00583317"/>
    <w:rsid w:val="0058341D"/>
    <w:rsid w:val="005834D5"/>
    <w:rsid w:val="00583B1B"/>
    <w:rsid w:val="00583B47"/>
    <w:rsid w:val="0058489F"/>
    <w:rsid w:val="005848FE"/>
    <w:rsid w:val="00584ABD"/>
    <w:rsid w:val="00584D2A"/>
    <w:rsid w:val="00584DF4"/>
    <w:rsid w:val="00584EA6"/>
    <w:rsid w:val="00585312"/>
    <w:rsid w:val="0058625C"/>
    <w:rsid w:val="005862E5"/>
    <w:rsid w:val="005866AD"/>
    <w:rsid w:val="005867BE"/>
    <w:rsid w:val="005870F0"/>
    <w:rsid w:val="005876B7"/>
    <w:rsid w:val="00587791"/>
    <w:rsid w:val="0058796D"/>
    <w:rsid w:val="005879A7"/>
    <w:rsid w:val="00587BEB"/>
    <w:rsid w:val="00587D75"/>
    <w:rsid w:val="00587F9A"/>
    <w:rsid w:val="00590101"/>
    <w:rsid w:val="00590116"/>
    <w:rsid w:val="00590C2D"/>
    <w:rsid w:val="00591250"/>
    <w:rsid w:val="00591768"/>
    <w:rsid w:val="0059176A"/>
    <w:rsid w:val="00591ABE"/>
    <w:rsid w:val="00592628"/>
    <w:rsid w:val="005927C0"/>
    <w:rsid w:val="005929A3"/>
    <w:rsid w:val="00593D8D"/>
    <w:rsid w:val="00593DDD"/>
    <w:rsid w:val="005942D0"/>
    <w:rsid w:val="0059439D"/>
    <w:rsid w:val="00594B23"/>
    <w:rsid w:val="00594E56"/>
    <w:rsid w:val="005950B4"/>
    <w:rsid w:val="0059515E"/>
    <w:rsid w:val="00596315"/>
    <w:rsid w:val="00596AF8"/>
    <w:rsid w:val="00596BD4"/>
    <w:rsid w:val="00596FED"/>
    <w:rsid w:val="0059702D"/>
    <w:rsid w:val="005A03E2"/>
    <w:rsid w:val="005A046D"/>
    <w:rsid w:val="005A0559"/>
    <w:rsid w:val="005A0755"/>
    <w:rsid w:val="005A07B8"/>
    <w:rsid w:val="005A0825"/>
    <w:rsid w:val="005A0FF5"/>
    <w:rsid w:val="005A12CB"/>
    <w:rsid w:val="005A1332"/>
    <w:rsid w:val="005A1980"/>
    <w:rsid w:val="005A1FF5"/>
    <w:rsid w:val="005A20A1"/>
    <w:rsid w:val="005A2CC7"/>
    <w:rsid w:val="005A2ECB"/>
    <w:rsid w:val="005A3477"/>
    <w:rsid w:val="005A3853"/>
    <w:rsid w:val="005A3D2F"/>
    <w:rsid w:val="005A3D80"/>
    <w:rsid w:val="005A4100"/>
    <w:rsid w:val="005A44D8"/>
    <w:rsid w:val="005A4A88"/>
    <w:rsid w:val="005A4DFC"/>
    <w:rsid w:val="005A4F71"/>
    <w:rsid w:val="005A52A7"/>
    <w:rsid w:val="005A5375"/>
    <w:rsid w:val="005A57AD"/>
    <w:rsid w:val="005A6915"/>
    <w:rsid w:val="005A6ACD"/>
    <w:rsid w:val="005A6BC8"/>
    <w:rsid w:val="005A6C22"/>
    <w:rsid w:val="005A74AB"/>
    <w:rsid w:val="005A7852"/>
    <w:rsid w:val="005A786B"/>
    <w:rsid w:val="005B05E4"/>
    <w:rsid w:val="005B05EA"/>
    <w:rsid w:val="005B0668"/>
    <w:rsid w:val="005B0B4E"/>
    <w:rsid w:val="005B0DD1"/>
    <w:rsid w:val="005B1217"/>
    <w:rsid w:val="005B139C"/>
    <w:rsid w:val="005B2075"/>
    <w:rsid w:val="005B20C1"/>
    <w:rsid w:val="005B2D3E"/>
    <w:rsid w:val="005B2F38"/>
    <w:rsid w:val="005B31E0"/>
    <w:rsid w:val="005B32DB"/>
    <w:rsid w:val="005B4DDC"/>
    <w:rsid w:val="005B5143"/>
    <w:rsid w:val="005B5A0F"/>
    <w:rsid w:val="005B5B1A"/>
    <w:rsid w:val="005B5C0B"/>
    <w:rsid w:val="005B5EE0"/>
    <w:rsid w:val="005B6386"/>
    <w:rsid w:val="005B667D"/>
    <w:rsid w:val="005B725C"/>
    <w:rsid w:val="005B7941"/>
    <w:rsid w:val="005B7DD7"/>
    <w:rsid w:val="005C0575"/>
    <w:rsid w:val="005C0E07"/>
    <w:rsid w:val="005C18D0"/>
    <w:rsid w:val="005C1907"/>
    <w:rsid w:val="005C27F9"/>
    <w:rsid w:val="005C2F1D"/>
    <w:rsid w:val="005C385E"/>
    <w:rsid w:val="005C3986"/>
    <w:rsid w:val="005C4390"/>
    <w:rsid w:val="005C4DDF"/>
    <w:rsid w:val="005C518A"/>
    <w:rsid w:val="005C53E7"/>
    <w:rsid w:val="005C53F2"/>
    <w:rsid w:val="005C5733"/>
    <w:rsid w:val="005C6453"/>
    <w:rsid w:val="005C69E3"/>
    <w:rsid w:val="005C6D09"/>
    <w:rsid w:val="005C6FC5"/>
    <w:rsid w:val="005C73C5"/>
    <w:rsid w:val="005C75AB"/>
    <w:rsid w:val="005C7BD0"/>
    <w:rsid w:val="005D067A"/>
    <w:rsid w:val="005D067E"/>
    <w:rsid w:val="005D12E2"/>
    <w:rsid w:val="005D17BE"/>
    <w:rsid w:val="005D196A"/>
    <w:rsid w:val="005D1B3A"/>
    <w:rsid w:val="005D1BBD"/>
    <w:rsid w:val="005D1CAD"/>
    <w:rsid w:val="005D2345"/>
    <w:rsid w:val="005D2755"/>
    <w:rsid w:val="005D292C"/>
    <w:rsid w:val="005D2AFD"/>
    <w:rsid w:val="005D2B4A"/>
    <w:rsid w:val="005D32E7"/>
    <w:rsid w:val="005D3988"/>
    <w:rsid w:val="005D3E1E"/>
    <w:rsid w:val="005D4303"/>
    <w:rsid w:val="005D434D"/>
    <w:rsid w:val="005D4E1A"/>
    <w:rsid w:val="005D4FB0"/>
    <w:rsid w:val="005D5003"/>
    <w:rsid w:val="005D5054"/>
    <w:rsid w:val="005D58E9"/>
    <w:rsid w:val="005D66F5"/>
    <w:rsid w:val="005D6898"/>
    <w:rsid w:val="005D6D10"/>
    <w:rsid w:val="005D72FC"/>
    <w:rsid w:val="005D7777"/>
    <w:rsid w:val="005D779D"/>
    <w:rsid w:val="005D7E80"/>
    <w:rsid w:val="005E02CF"/>
    <w:rsid w:val="005E0540"/>
    <w:rsid w:val="005E1798"/>
    <w:rsid w:val="005E2F8A"/>
    <w:rsid w:val="005E30EE"/>
    <w:rsid w:val="005E317C"/>
    <w:rsid w:val="005E360F"/>
    <w:rsid w:val="005E3759"/>
    <w:rsid w:val="005E3837"/>
    <w:rsid w:val="005E38D4"/>
    <w:rsid w:val="005E413F"/>
    <w:rsid w:val="005E4152"/>
    <w:rsid w:val="005E4995"/>
    <w:rsid w:val="005E4DE1"/>
    <w:rsid w:val="005E4E07"/>
    <w:rsid w:val="005E5306"/>
    <w:rsid w:val="005E5738"/>
    <w:rsid w:val="005E576A"/>
    <w:rsid w:val="005E6230"/>
    <w:rsid w:val="005E62DC"/>
    <w:rsid w:val="005E63A7"/>
    <w:rsid w:val="005E6446"/>
    <w:rsid w:val="005E64E2"/>
    <w:rsid w:val="005E66B6"/>
    <w:rsid w:val="005E6B0C"/>
    <w:rsid w:val="005E6BDA"/>
    <w:rsid w:val="005E6F79"/>
    <w:rsid w:val="005E6FD5"/>
    <w:rsid w:val="005E7AF1"/>
    <w:rsid w:val="005E7C26"/>
    <w:rsid w:val="005E7C83"/>
    <w:rsid w:val="005F00E3"/>
    <w:rsid w:val="005F0CEB"/>
    <w:rsid w:val="005F119D"/>
    <w:rsid w:val="005F1236"/>
    <w:rsid w:val="005F1307"/>
    <w:rsid w:val="005F168E"/>
    <w:rsid w:val="005F1BBD"/>
    <w:rsid w:val="005F2275"/>
    <w:rsid w:val="005F2A9D"/>
    <w:rsid w:val="005F2D01"/>
    <w:rsid w:val="005F2E04"/>
    <w:rsid w:val="005F2E1E"/>
    <w:rsid w:val="005F39D7"/>
    <w:rsid w:val="005F3CD2"/>
    <w:rsid w:val="005F3EA1"/>
    <w:rsid w:val="005F424E"/>
    <w:rsid w:val="005F46EB"/>
    <w:rsid w:val="005F4871"/>
    <w:rsid w:val="005F524F"/>
    <w:rsid w:val="005F5A36"/>
    <w:rsid w:val="005F6054"/>
    <w:rsid w:val="005F60B4"/>
    <w:rsid w:val="005F62A6"/>
    <w:rsid w:val="005F62B6"/>
    <w:rsid w:val="005F62E1"/>
    <w:rsid w:val="005F6926"/>
    <w:rsid w:val="005F6C43"/>
    <w:rsid w:val="005F6D2F"/>
    <w:rsid w:val="005F6FBE"/>
    <w:rsid w:val="005F7082"/>
    <w:rsid w:val="005F73AC"/>
    <w:rsid w:val="005F74B8"/>
    <w:rsid w:val="005F7E39"/>
    <w:rsid w:val="00600444"/>
    <w:rsid w:val="006007DD"/>
    <w:rsid w:val="00600A28"/>
    <w:rsid w:val="00600B4C"/>
    <w:rsid w:val="006016CF"/>
    <w:rsid w:val="00601B37"/>
    <w:rsid w:val="006027EA"/>
    <w:rsid w:val="00603E33"/>
    <w:rsid w:val="00603EA2"/>
    <w:rsid w:val="00604ADA"/>
    <w:rsid w:val="00604F70"/>
    <w:rsid w:val="00605217"/>
    <w:rsid w:val="00605A83"/>
    <w:rsid w:val="00605CEA"/>
    <w:rsid w:val="0060603B"/>
    <w:rsid w:val="00606498"/>
    <w:rsid w:val="006073EF"/>
    <w:rsid w:val="00607AB8"/>
    <w:rsid w:val="006105DB"/>
    <w:rsid w:val="00610A81"/>
    <w:rsid w:val="00611AAF"/>
    <w:rsid w:val="00611AEE"/>
    <w:rsid w:val="00612831"/>
    <w:rsid w:val="006128B7"/>
    <w:rsid w:val="00612CC7"/>
    <w:rsid w:val="00612DC4"/>
    <w:rsid w:val="00612E82"/>
    <w:rsid w:val="00613033"/>
    <w:rsid w:val="0061332B"/>
    <w:rsid w:val="00613A57"/>
    <w:rsid w:val="00613E96"/>
    <w:rsid w:val="00614371"/>
    <w:rsid w:val="00615257"/>
    <w:rsid w:val="006156CC"/>
    <w:rsid w:val="006157A3"/>
    <w:rsid w:val="00615863"/>
    <w:rsid w:val="00615CA7"/>
    <w:rsid w:val="00615E73"/>
    <w:rsid w:val="00615F29"/>
    <w:rsid w:val="00616485"/>
    <w:rsid w:val="0061688D"/>
    <w:rsid w:val="00616C9F"/>
    <w:rsid w:val="00616E63"/>
    <w:rsid w:val="00616F8E"/>
    <w:rsid w:val="006174D7"/>
    <w:rsid w:val="00617651"/>
    <w:rsid w:val="00617680"/>
    <w:rsid w:val="006176B9"/>
    <w:rsid w:val="006179F0"/>
    <w:rsid w:val="00617A85"/>
    <w:rsid w:val="00620371"/>
    <w:rsid w:val="006206AC"/>
    <w:rsid w:val="006208DF"/>
    <w:rsid w:val="00620D8F"/>
    <w:rsid w:val="00621362"/>
    <w:rsid w:val="0062163A"/>
    <w:rsid w:val="00621B86"/>
    <w:rsid w:val="00622012"/>
    <w:rsid w:val="006227E7"/>
    <w:rsid w:val="00622B9E"/>
    <w:rsid w:val="00622F65"/>
    <w:rsid w:val="00623368"/>
    <w:rsid w:val="00623AC3"/>
    <w:rsid w:val="00623BEE"/>
    <w:rsid w:val="00623D02"/>
    <w:rsid w:val="00623D29"/>
    <w:rsid w:val="006247BD"/>
    <w:rsid w:val="0062558A"/>
    <w:rsid w:val="0062567B"/>
    <w:rsid w:val="00625956"/>
    <w:rsid w:val="00626CF7"/>
    <w:rsid w:val="0062712D"/>
    <w:rsid w:val="006272B1"/>
    <w:rsid w:val="006276D4"/>
    <w:rsid w:val="00627852"/>
    <w:rsid w:val="00627E64"/>
    <w:rsid w:val="00627EB2"/>
    <w:rsid w:val="006301F1"/>
    <w:rsid w:val="006302C3"/>
    <w:rsid w:val="00630BC9"/>
    <w:rsid w:val="0063142B"/>
    <w:rsid w:val="0063174B"/>
    <w:rsid w:val="0063182C"/>
    <w:rsid w:val="00631855"/>
    <w:rsid w:val="00631937"/>
    <w:rsid w:val="00631A20"/>
    <w:rsid w:val="00631A74"/>
    <w:rsid w:val="00631D5D"/>
    <w:rsid w:val="00631F2E"/>
    <w:rsid w:val="006322F2"/>
    <w:rsid w:val="006326ED"/>
    <w:rsid w:val="006327B8"/>
    <w:rsid w:val="00632CFE"/>
    <w:rsid w:val="00632DB9"/>
    <w:rsid w:val="00633496"/>
    <w:rsid w:val="0063417B"/>
    <w:rsid w:val="00634CD9"/>
    <w:rsid w:val="00634FCF"/>
    <w:rsid w:val="0063500F"/>
    <w:rsid w:val="0063548D"/>
    <w:rsid w:val="00635EF8"/>
    <w:rsid w:val="00636121"/>
    <w:rsid w:val="006362C1"/>
    <w:rsid w:val="0063637A"/>
    <w:rsid w:val="0063682E"/>
    <w:rsid w:val="00636F81"/>
    <w:rsid w:val="00637311"/>
    <w:rsid w:val="00637438"/>
    <w:rsid w:val="006374A7"/>
    <w:rsid w:val="00637A6B"/>
    <w:rsid w:val="00637FD1"/>
    <w:rsid w:val="006400AE"/>
    <w:rsid w:val="006403F9"/>
    <w:rsid w:val="0064050D"/>
    <w:rsid w:val="006406D6"/>
    <w:rsid w:val="0064075D"/>
    <w:rsid w:val="0064079A"/>
    <w:rsid w:val="00640EC7"/>
    <w:rsid w:val="00640F5A"/>
    <w:rsid w:val="00641272"/>
    <w:rsid w:val="00641B4B"/>
    <w:rsid w:val="00642CAC"/>
    <w:rsid w:val="00642F8D"/>
    <w:rsid w:val="006445C5"/>
    <w:rsid w:val="006448EB"/>
    <w:rsid w:val="006450C2"/>
    <w:rsid w:val="0064515A"/>
    <w:rsid w:val="0064528B"/>
    <w:rsid w:val="006452B9"/>
    <w:rsid w:val="00645D47"/>
    <w:rsid w:val="00645F9E"/>
    <w:rsid w:val="00646346"/>
    <w:rsid w:val="006465CD"/>
    <w:rsid w:val="00646680"/>
    <w:rsid w:val="00647092"/>
    <w:rsid w:val="006470CA"/>
    <w:rsid w:val="006472A9"/>
    <w:rsid w:val="006475A4"/>
    <w:rsid w:val="00647B53"/>
    <w:rsid w:val="00647D3A"/>
    <w:rsid w:val="006504E8"/>
    <w:rsid w:val="0065055A"/>
    <w:rsid w:val="00650CA9"/>
    <w:rsid w:val="00650F9C"/>
    <w:rsid w:val="0065110A"/>
    <w:rsid w:val="00651CEA"/>
    <w:rsid w:val="00651D90"/>
    <w:rsid w:val="00652216"/>
    <w:rsid w:val="00652A1C"/>
    <w:rsid w:val="00652FE1"/>
    <w:rsid w:val="00654398"/>
    <w:rsid w:val="00654916"/>
    <w:rsid w:val="00654C19"/>
    <w:rsid w:val="00654C4B"/>
    <w:rsid w:val="00654E00"/>
    <w:rsid w:val="0065536D"/>
    <w:rsid w:val="006554D7"/>
    <w:rsid w:val="0065560A"/>
    <w:rsid w:val="006564DF"/>
    <w:rsid w:val="00656623"/>
    <w:rsid w:val="00656687"/>
    <w:rsid w:val="00656B0F"/>
    <w:rsid w:val="00656DB7"/>
    <w:rsid w:val="00657007"/>
    <w:rsid w:val="0066016F"/>
    <w:rsid w:val="00660601"/>
    <w:rsid w:val="00660DDA"/>
    <w:rsid w:val="00661175"/>
    <w:rsid w:val="00661B09"/>
    <w:rsid w:val="006627C8"/>
    <w:rsid w:val="006628B9"/>
    <w:rsid w:val="00662B37"/>
    <w:rsid w:val="006637D0"/>
    <w:rsid w:val="0066409A"/>
    <w:rsid w:val="00664106"/>
    <w:rsid w:val="00664D1F"/>
    <w:rsid w:val="00664E36"/>
    <w:rsid w:val="00665634"/>
    <w:rsid w:val="0066575D"/>
    <w:rsid w:val="00665E9C"/>
    <w:rsid w:val="00666360"/>
    <w:rsid w:val="00666718"/>
    <w:rsid w:val="00666754"/>
    <w:rsid w:val="00667083"/>
    <w:rsid w:val="006672F8"/>
    <w:rsid w:val="00667FCF"/>
    <w:rsid w:val="006700B5"/>
    <w:rsid w:val="0067056A"/>
    <w:rsid w:val="006725FC"/>
    <w:rsid w:val="00672A16"/>
    <w:rsid w:val="00672E88"/>
    <w:rsid w:val="006735D9"/>
    <w:rsid w:val="00674AA6"/>
    <w:rsid w:val="006753D1"/>
    <w:rsid w:val="00675A23"/>
    <w:rsid w:val="00675A71"/>
    <w:rsid w:val="00675B55"/>
    <w:rsid w:val="00675BB9"/>
    <w:rsid w:val="00675FA2"/>
    <w:rsid w:val="00675FF2"/>
    <w:rsid w:val="006760B6"/>
    <w:rsid w:val="006764ED"/>
    <w:rsid w:val="00676BE6"/>
    <w:rsid w:val="00676C1C"/>
    <w:rsid w:val="006770C6"/>
    <w:rsid w:val="0067710D"/>
    <w:rsid w:val="00677517"/>
    <w:rsid w:val="006775CA"/>
    <w:rsid w:val="00677E2E"/>
    <w:rsid w:val="0068089D"/>
    <w:rsid w:val="00680B4C"/>
    <w:rsid w:val="00680F05"/>
    <w:rsid w:val="006810F0"/>
    <w:rsid w:val="00681553"/>
    <w:rsid w:val="00681905"/>
    <w:rsid w:val="006821D6"/>
    <w:rsid w:val="0068303F"/>
    <w:rsid w:val="0068343D"/>
    <w:rsid w:val="0068359C"/>
    <w:rsid w:val="0068384F"/>
    <w:rsid w:val="006838D7"/>
    <w:rsid w:val="00683B24"/>
    <w:rsid w:val="00683F12"/>
    <w:rsid w:val="006849E1"/>
    <w:rsid w:val="00684A23"/>
    <w:rsid w:val="00684A5D"/>
    <w:rsid w:val="006851AB"/>
    <w:rsid w:val="006853B2"/>
    <w:rsid w:val="0068573E"/>
    <w:rsid w:val="00686042"/>
    <w:rsid w:val="006862FC"/>
    <w:rsid w:val="00686378"/>
    <w:rsid w:val="00686456"/>
    <w:rsid w:val="0068720C"/>
    <w:rsid w:val="006873AA"/>
    <w:rsid w:val="006878F8"/>
    <w:rsid w:val="00687F34"/>
    <w:rsid w:val="0069012B"/>
    <w:rsid w:val="006903E7"/>
    <w:rsid w:val="0069071A"/>
    <w:rsid w:val="00690783"/>
    <w:rsid w:val="00690825"/>
    <w:rsid w:val="00690BFA"/>
    <w:rsid w:val="00691B65"/>
    <w:rsid w:val="00691CE0"/>
    <w:rsid w:val="00691E61"/>
    <w:rsid w:val="00692405"/>
    <w:rsid w:val="00692751"/>
    <w:rsid w:val="00692E83"/>
    <w:rsid w:val="006930A5"/>
    <w:rsid w:val="0069368A"/>
    <w:rsid w:val="006936DB"/>
    <w:rsid w:val="00693927"/>
    <w:rsid w:val="00693D2B"/>
    <w:rsid w:val="00693DF9"/>
    <w:rsid w:val="00694B30"/>
    <w:rsid w:val="00694DFF"/>
    <w:rsid w:val="00694EA2"/>
    <w:rsid w:val="00695698"/>
    <w:rsid w:val="00695BB9"/>
    <w:rsid w:val="00695BFD"/>
    <w:rsid w:val="00695D25"/>
    <w:rsid w:val="00696253"/>
    <w:rsid w:val="00696274"/>
    <w:rsid w:val="0069645A"/>
    <w:rsid w:val="00696ECE"/>
    <w:rsid w:val="00697120"/>
    <w:rsid w:val="0069722A"/>
    <w:rsid w:val="00697278"/>
    <w:rsid w:val="006973BA"/>
    <w:rsid w:val="00697AB9"/>
    <w:rsid w:val="00697D3D"/>
    <w:rsid w:val="00697D83"/>
    <w:rsid w:val="00697E17"/>
    <w:rsid w:val="00697FD8"/>
    <w:rsid w:val="006A0554"/>
    <w:rsid w:val="006A06F1"/>
    <w:rsid w:val="006A0703"/>
    <w:rsid w:val="006A099A"/>
    <w:rsid w:val="006A152C"/>
    <w:rsid w:val="006A161D"/>
    <w:rsid w:val="006A19C5"/>
    <w:rsid w:val="006A2114"/>
    <w:rsid w:val="006A2203"/>
    <w:rsid w:val="006A283C"/>
    <w:rsid w:val="006A2F9D"/>
    <w:rsid w:val="006A3404"/>
    <w:rsid w:val="006A3624"/>
    <w:rsid w:val="006A369C"/>
    <w:rsid w:val="006A3FCA"/>
    <w:rsid w:val="006A4152"/>
    <w:rsid w:val="006A4624"/>
    <w:rsid w:val="006A49FD"/>
    <w:rsid w:val="006A4F41"/>
    <w:rsid w:val="006A587B"/>
    <w:rsid w:val="006A5BA3"/>
    <w:rsid w:val="006A622D"/>
    <w:rsid w:val="006A6565"/>
    <w:rsid w:val="006A7497"/>
    <w:rsid w:val="006A7E39"/>
    <w:rsid w:val="006B00F3"/>
    <w:rsid w:val="006B0981"/>
    <w:rsid w:val="006B1203"/>
    <w:rsid w:val="006B1880"/>
    <w:rsid w:val="006B19AF"/>
    <w:rsid w:val="006B1BB7"/>
    <w:rsid w:val="006B1D5B"/>
    <w:rsid w:val="006B22E9"/>
    <w:rsid w:val="006B2B55"/>
    <w:rsid w:val="006B2F64"/>
    <w:rsid w:val="006B318B"/>
    <w:rsid w:val="006B3FB3"/>
    <w:rsid w:val="006B4824"/>
    <w:rsid w:val="006B497E"/>
    <w:rsid w:val="006B5149"/>
    <w:rsid w:val="006B59A8"/>
    <w:rsid w:val="006B607D"/>
    <w:rsid w:val="006B629B"/>
    <w:rsid w:val="006B65BD"/>
    <w:rsid w:val="006B7488"/>
    <w:rsid w:val="006B77BB"/>
    <w:rsid w:val="006B7FA9"/>
    <w:rsid w:val="006C00A5"/>
    <w:rsid w:val="006C031D"/>
    <w:rsid w:val="006C0E04"/>
    <w:rsid w:val="006C11F2"/>
    <w:rsid w:val="006C1531"/>
    <w:rsid w:val="006C231A"/>
    <w:rsid w:val="006C267C"/>
    <w:rsid w:val="006C3CCE"/>
    <w:rsid w:val="006C4043"/>
    <w:rsid w:val="006C4212"/>
    <w:rsid w:val="006C498D"/>
    <w:rsid w:val="006C4CD1"/>
    <w:rsid w:val="006C4F77"/>
    <w:rsid w:val="006C4FCF"/>
    <w:rsid w:val="006C579C"/>
    <w:rsid w:val="006C57D9"/>
    <w:rsid w:val="006C5FDA"/>
    <w:rsid w:val="006C65EE"/>
    <w:rsid w:val="006C66DD"/>
    <w:rsid w:val="006C6A3C"/>
    <w:rsid w:val="006C6CC1"/>
    <w:rsid w:val="006C73F2"/>
    <w:rsid w:val="006C7597"/>
    <w:rsid w:val="006C7999"/>
    <w:rsid w:val="006C7FED"/>
    <w:rsid w:val="006D00C8"/>
    <w:rsid w:val="006D0142"/>
    <w:rsid w:val="006D0229"/>
    <w:rsid w:val="006D0446"/>
    <w:rsid w:val="006D0457"/>
    <w:rsid w:val="006D057F"/>
    <w:rsid w:val="006D0716"/>
    <w:rsid w:val="006D1523"/>
    <w:rsid w:val="006D1B04"/>
    <w:rsid w:val="006D1E33"/>
    <w:rsid w:val="006D29BF"/>
    <w:rsid w:val="006D32B0"/>
    <w:rsid w:val="006D3871"/>
    <w:rsid w:val="006D3969"/>
    <w:rsid w:val="006D3A55"/>
    <w:rsid w:val="006D3C8B"/>
    <w:rsid w:val="006D4093"/>
    <w:rsid w:val="006D42DC"/>
    <w:rsid w:val="006D490E"/>
    <w:rsid w:val="006D5029"/>
    <w:rsid w:val="006D5216"/>
    <w:rsid w:val="006D53D2"/>
    <w:rsid w:val="006D544A"/>
    <w:rsid w:val="006D5589"/>
    <w:rsid w:val="006D5DBD"/>
    <w:rsid w:val="006D6766"/>
    <w:rsid w:val="006D692B"/>
    <w:rsid w:val="006D6FFD"/>
    <w:rsid w:val="006D727C"/>
    <w:rsid w:val="006D74C3"/>
    <w:rsid w:val="006D76C9"/>
    <w:rsid w:val="006D7991"/>
    <w:rsid w:val="006D7AEB"/>
    <w:rsid w:val="006E00AC"/>
    <w:rsid w:val="006E0CB6"/>
    <w:rsid w:val="006E1061"/>
    <w:rsid w:val="006E16E2"/>
    <w:rsid w:val="006E1C82"/>
    <w:rsid w:val="006E20C5"/>
    <w:rsid w:val="006E21AC"/>
    <w:rsid w:val="006E2445"/>
    <w:rsid w:val="006E2470"/>
    <w:rsid w:val="006E29A3"/>
    <w:rsid w:val="006E345D"/>
    <w:rsid w:val="006E4817"/>
    <w:rsid w:val="006E4B50"/>
    <w:rsid w:val="006E4DD3"/>
    <w:rsid w:val="006E583B"/>
    <w:rsid w:val="006E6027"/>
    <w:rsid w:val="006E6481"/>
    <w:rsid w:val="006E6B45"/>
    <w:rsid w:val="006E6FC3"/>
    <w:rsid w:val="006E7BB4"/>
    <w:rsid w:val="006E7EA7"/>
    <w:rsid w:val="006F002C"/>
    <w:rsid w:val="006F0087"/>
    <w:rsid w:val="006F00FE"/>
    <w:rsid w:val="006F05F0"/>
    <w:rsid w:val="006F0ADD"/>
    <w:rsid w:val="006F0B12"/>
    <w:rsid w:val="006F0C9A"/>
    <w:rsid w:val="006F1ABC"/>
    <w:rsid w:val="006F1B23"/>
    <w:rsid w:val="006F29B4"/>
    <w:rsid w:val="006F2A6C"/>
    <w:rsid w:val="006F2C1B"/>
    <w:rsid w:val="006F2CF1"/>
    <w:rsid w:val="006F2F21"/>
    <w:rsid w:val="006F302F"/>
    <w:rsid w:val="006F312D"/>
    <w:rsid w:val="006F34A8"/>
    <w:rsid w:val="006F3682"/>
    <w:rsid w:val="006F3B08"/>
    <w:rsid w:val="006F3FCD"/>
    <w:rsid w:val="006F424B"/>
    <w:rsid w:val="006F4589"/>
    <w:rsid w:val="006F508F"/>
    <w:rsid w:val="006F5353"/>
    <w:rsid w:val="006F551B"/>
    <w:rsid w:val="006F586A"/>
    <w:rsid w:val="006F59F0"/>
    <w:rsid w:val="006F5BA2"/>
    <w:rsid w:val="006F5E44"/>
    <w:rsid w:val="006F66D0"/>
    <w:rsid w:val="006F6A63"/>
    <w:rsid w:val="006F6CEF"/>
    <w:rsid w:val="006F6D4A"/>
    <w:rsid w:val="006F72B3"/>
    <w:rsid w:val="007008ED"/>
    <w:rsid w:val="00700C06"/>
    <w:rsid w:val="00700DE4"/>
    <w:rsid w:val="00701131"/>
    <w:rsid w:val="0070161B"/>
    <w:rsid w:val="00701B19"/>
    <w:rsid w:val="00701DBE"/>
    <w:rsid w:val="007020A6"/>
    <w:rsid w:val="00702164"/>
    <w:rsid w:val="007022FA"/>
    <w:rsid w:val="00702674"/>
    <w:rsid w:val="00702FF2"/>
    <w:rsid w:val="0070342D"/>
    <w:rsid w:val="00703ECE"/>
    <w:rsid w:val="007044F1"/>
    <w:rsid w:val="00704975"/>
    <w:rsid w:val="00704A8E"/>
    <w:rsid w:val="0070533A"/>
    <w:rsid w:val="00705754"/>
    <w:rsid w:val="00706384"/>
    <w:rsid w:val="00706710"/>
    <w:rsid w:val="007068F4"/>
    <w:rsid w:val="00707109"/>
    <w:rsid w:val="00707131"/>
    <w:rsid w:val="007071CB"/>
    <w:rsid w:val="00707F16"/>
    <w:rsid w:val="007101D3"/>
    <w:rsid w:val="00710A39"/>
    <w:rsid w:val="00710C05"/>
    <w:rsid w:val="00710D98"/>
    <w:rsid w:val="00710FBA"/>
    <w:rsid w:val="00711554"/>
    <w:rsid w:val="007124A1"/>
    <w:rsid w:val="00712A53"/>
    <w:rsid w:val="00712B8E"/>
    <w:rsid w:val="00713232"/>
    <w:rsid w:val="0071369C"/>
    <w:rsid w:val="0071400E"/>
    <w:rsid w:val="0071437F"/>
    <w:rsid w:val="00714A68"/>
    <w:rsid w:val="00714B84"/>
    <w:rsid w:val="00714DA6"/>
    <w:rsid w:val="00714E27"/>
    <w:rsid w:val="00714F87"/>
    <w:rsid w:val="0071591C"/>
    <w:rsid w:val="00715A21"/>
    <w:rsid w:val="00715B8D"/>
    <w:rsid w:val="00716A55"/>
    <w:rsid w:val="007176EF"/>
    <w:rsid w:val="007178D6"/>
    <w:rsid w:val="007179BD"/>
    <w:rsid w:val="00717BF6"/>
    <w:rsid w:val="007202DE"/>
    <w:rsid w:val="007213A7"/>
    <w:rsid w:val="00721469"/>
    <w:rsid w:val="0072212F"/>
    <w:rsid w:val="007229CC"/>
    <w:rsid w:val="007230A8"/>
    <w:rsid w:val="00723174"/>
    <w:rsid w:val="00723909"/>
    <w:rsid w:val="00723B93"/>
    <w:rsid w:val="00723E6E"/>
    <w:rsid w:val="00724895"/>
    <w:rsid w:val="0072498B"/>
    <w:rsid w:val="007249FD"/>
    <w:rsid w:val="00724A0D"/>
    <w:rsid w:val="00725CF6"/>
    <w:rsid w:val="0072632B"/>
    <w:rsid w:val="00726399"/>
    <w:rsid w:val="00726572"/>
    <w:rsid w:val="007266C3"/>
    <w:rsid w:val="00726E43"/>
    <w:rsid w:val="00727564"/>
    <w:rsid w:val="007277F2"/>
    <w:rsid w:val="00727885"/>
    <w:rsid w:val="00727A01"/>
    <w:rsid w:val="0073102D"/>
    <w:rsid w:val="007317E7"/>
    <w:rsid w:val="00731950"/>
    <w:rsid w:val="00732A1F"/>
    <w:rsid w:val="00732B88"/>
    <w:rsid w:val="00732DB8"/>
    <w:rsid w:val="00733378"/>
    <w:rsid w:val="00733453"/>
    <w:rsid w:val="007334EC"/>
    <w:rsid w:val="00733A27"/>
    <w:rsid w:val="00733F6B"/>
    <w:rsid w:val="007342C7"/>
    <w:rsid w:val="00734530"/>
    <w:rsid w:val="00734829"/>
    <w:rsid w:val="00734885"/>
    <w:rsid w:val="00734ABB"/>
    <w:rsid w:val="00734BEB"/>
    <w:rsid w:val="00734F7E"/>
    <w:rsid w:val="00735010"/>
    <w:rsid w:val="007357B7"/>
    <w:rsid w:val="00735AF5"/>
    <w:rsid w:val="00736216"/>
    <w:rsid w:val="00736E4B"/>
    <w:rsid w:val="00736F87"/>
    <w:rsid w:val="0073764B"/>
    <w:rsid w:val="007376E5"/>
    <w:rsid w:val="007376FD"/>
    <w:rsid w:val="00737CF1"/>
    <w:rsid w:val="00740405"/>
    <w:rsid w:val="00740828"/>
    <w:rsid w:val="00741204"/>
    <w:rsid w:val="007418A4"/>
    <w:rsid w:val="007419D6"/>
    <w:rsid w:val="00741C4A"/>
    <w:rsid w:val="007420E9"/>
    <w:rsid w:val="007423D6"/>
    <w:rsid w:val="00742650"/>
    <w:rsid w:val="00742F59"/>
    <w:rsid w:val="00743721"/>
    <w:rsid w:val="0074394E"/>
    <w:rsid w:val="00743E10"/>
    <w:rsid w:val="00744761"/>
    <w:rsid w:val="00745624"/>
    <w:rsid w:val="00745647"/>
    <w:rsid w:val="00745A6C"/>
    <w:rsid w:val="00746241"/>
    <w:rsid w:val="0074647F"/>
    <w:rsid w:val="007467DD"/>
    <w:rsid w:val="00746E7B"/>
    <w:rsid w:val="00747178"/>
    <w:rsid w:val="00747B8C"/>
    <w:rsid w:val="00750B0D"/>
    <w:rsid w:val="007510A0"/>
    <w:rsid w:val="00753522"/>
    <w:rsid w:val="007536FB"/>
    <w:rsid w:val="00753C04"/>
    <w:rsid w:val="00753CAC"/>
    <w:rsid w:val="00754755"/>
    <w:rsid w:val="00754C00"/>
    <w:rsid w:val="007551BF"/>
    <w:rsid w:val="007555B1"/>
    <w:rsid w:val="00755729"/>
    <w:rsid w:val="00755792"/>
    <w:rsid w:val="007561F4"/>
    <w:rsid w:val="0075674E"/>
    <w:rsid w:val="00756805"/>
    <w:rsid w:val="00756CFF"/>
    <w:rsid w:val="00756D49"/>
    <w:rsid w:val="00757027"/>
    <w:rsid w:val="00757182"/>
    <w:rsid w:val="00757946"/>
    <w:rsid w:val="00757ADD"/>
    <w:rsid w:val="00760151"/>
    <w:rsid w:val="00761015"/>
    <w:rsid w:val="0076160B"/>
    <w:rsid w:val="0076161A"/>
    <w:rsid w:val="00761A74"/>
    <w:rsid w:val="00761B9F"/>
    <w:rsid w:val="0076282A"/>
    <w:rsid w:val="00762C51"/>
    <w:rsid w:val="007639C0"/>
    <w:rsid w:val="00763E23"/>
    <w:rsid w:val="00764311"/>
    <w:rsid w:val="007644AC"/>
    <w:rsid w:val="007644D1"/>
    <w:rsid w:val="00764658"/>
    <w:rsid w:val="00764F12"/>
    <w:rsid w:val="00765579"/>
    <w:rsid w:val="00765BA8"/>
    <w:rsid w:val="00765FAE"/>
    <w:rsid w:val="007668A9"/>
    <w:rsid w:val="00766B8F"/>
    <w:rsid w:val="007671E6"/>
    <w:rsid w:val="00767E45"/>
    <w:rsid w:val="00770267"/>
    <w:rsid w:val="007705E4"/>
    <w:rsid w:val="00770676"/>
    <w:rsid w:val="0077078C"/>
    <w:rsid w:val="00770A7A"/>
    <w:rsid w:val="00770DD6"/>
    <w:rsid w:val="00770F1B"/>
    <w:rsid w:val="0077112D"/>
    <w:rsid w:val="007714DD"/>
    <w:rsid w:val="00772082"/>
    <w:rsid w:val="00772277"/>
    <w:rsid w:val="007730A2"/>
    <w:rsid w:val="0077421D"/>
    <w:rsid w:val="00774320"/>
    <w:rsid w:val="00774C66"/>
    <w:rsid w:val="00774FAB"/>
    <w:rsid w:val="00775428"/>
    <w:rsid w:val="007756B4"/>
    <w:rsid w:val="0077598C"/>
    <w:rsid w:val="00775A40"/>
    <w:rsid w:val="00775BF5"/>
    <w:rsid w:val="00776180"/>
    <w:rsid w:val="00776194"/>
    <w:rsid w:val="00776C14"/>
    <w:rsid w:val="00776CCA"/>
    <w:rsid w:val="00776D36"/>
    <w:rsid w:val="007776A7"/>
    <w:rsid w:val="00777B9C"/>
    <w:rsid w:val="0078054C"/>
    <w:rsid w:val="00780E45"/>
    <w:rsid w:val="0078101A"/>
    <w:rsid w:val="00781977"/>
    <w:rsid w:val="00781A12"/>
    <w:rsid w:val="007825D7"/>
    <w:rsid w:val="00782B8E"/>
    <w:rsid w:val="00783D80"/>
    <w:rsid w:val="0078421E"/>
    <w:rsid w:val="007842D2"/>
    <w:rsid w:val="0078435A"/>
    <w:rsid w:val="00784DBB"/>
    <w:rsid w:val="00784E0D"/>
    <w:rsid w:val="00785207"/>
    <w:rsid w:val="00785242"/>
    <w:rsid w:val="007856A1"/>
    <w:rsid w:val="00785E5D"/>
    <w:rsid w:val="0078601E"/>
    <w:rsid w:val="007862D6"/>
    <w:rsid w:val="00786BB2"/>
    <w:rsid w:val="00786EC8"/>
    <w:rsid w:val="00786FF7"/>
    <w:rsid w:val="0078772D"/>
    <w:rsid w:val="00787F72"/>
    <w:rsid w:val="007903ED"/>
    <w:rsid w:val="00790434"/>
    <w:rsid w:val="007904B7"/>
    <w:rsid w:val="00791066"/>
    <w:rsid w:val="0079155F"/>
    <w:rsid w:val="007916C6"/>
    <w:rsid w:val="00791B96"/>
    <w:rsid w:val="00791C3D"/>
    <w:rsid w:val="00792063"/>
    <w:rsid w:val="0079266F"/>
    <w:rsid w:val="0079287B"/>
    <w:rsid w:val="00792A88"/>
    <w:rsid w:val="007931CE"/>
    <w:rsid w:val="007931EF"/>
    <w:rsid w:val="007932EA"/>
    <w:rsid w:val="00793A3D"/>
    <w:rsid w:val="00793EF6"/>
    <w:rsid w:val="00794013"/>
    <w:rsid w:val="0079479E"/>
    <w:rsid w:val="007947CA"/>
    <w:rsid w:val="007947F5"/>
    <w:rsid w:val="007948C2"/>
    <w:rsid w:val="00794961"/>
    <w:rsid w:val="00794C7A"/>
    <w:rsid w:val="00796B8A"/>
    <w:rsid w:val="00796E6F"/>
    <w:rsid w:val="00796EA5"/>
    <w:rsid w:val="00797204"/>
    <w:rsid w:val="00797448"/>
    <w:rsid w:val="00797B5D"/>
    <w:rsid w:val="007A040A"/>
    <w:rsid w:val="007A0418"/>
    <w:rsid w:val="007A08F6"/>
    <w:rsid w:val="007A0AE8"/>
    <w:rsid w:val="007A0CC6"/>
    <w:rsid w:val="007A0DA5"/>
    <w:rsid w:val="007A10B7"/>
    <w:rsid w:val="007A12F5"/>
    <w:rsid w:val="007A1477"/>
    <w:rsid w:val="007A16F7"/>
    <w:rsid w:val="007A1D98"/>
    <w:rsid w:val="007A1E39"/>
    <w:rsid w:val="007A2694"/>
    <w:rsid w:val="007A2903"/>
    <w:rsid w:val="007A29FB"/>
    <w:rsid w:val="007A2A4F"/>
    <w:rsid w:val="007A2AC3"/>
    <w:rsid w:val="007A2B83"/>
    <w:rsid w:val="007A2CE6"/>
    <w:rsid w:val="007A3281"/>
    <w:rsid w:val="007A34EE"/>
    <w:rsid w:val="007A35A2"/>
    <w:rsid w:val="007A3A94"/>
    <w:rsid w:val="007A3EC2"/>
    <w:rsid w:val="007A41E0"/>
    <w:rsid w:val="007A4669"/>
    <w:rsid w:val="007A4842"/>
    <w:rsid w:val="007A4AEE"/>
    <w:rsid w:val="007A4BB8"/>
    <w:rsid w:val="007A6270"/>
    <w:rsid w:val="007A6346"/>
    <w:rsid w:val="007A6A33"/>
    <w:rsid w:val="007A71BB"/>
    <w:rsid w:val="007A78F0"/>
    <w:rsid w:val="007A79D7"/>
    <w:rsid w:val="007A79F9"/>
    <w:rsid w:val="007A7EF8"/>
    <w:rsid w:val="007B066E"/>
    <w:rsid w:val="007B093B"/>
    <w:rsid w:val="007B0D7E"/>
    <w:rsid w:val="007B0FDF"/>
    <w:rsid w:val="007B1578"/>
    <w:rsid w:val="007B1D7A"/>
    <w:rsid w:val="007B2A03"/>
    <w:rsid w:val="007B3308"/>
    <w:rsid w:val="007B35BE"/>
    <w:rsid w:val="007B4276"/>
    <w:rsid w:val="007B48C9"/>
    <w:rsid w:val="007B4F0C"/>
    <w:rsid w:val="007B51FB"/>
    <w:rsid w:val="007B5438"/>
    <w:rsid w:val="007B5E0E"/>
    <w:rsid w:val="007B63B7"/>
    <w:rsid w:val="007B6999"/>
    <w:rsid w:val="007B6B14"/>
    <w:rsid w:val="007B6CBC"/>
    <w:rsid w:val="007B754B"/>
    <w:rsid w:val="007B7850"/>
    <w:rsid w:val="007B7A04"/>
    <w:rsid w:val="007C000C"/>
    <w:rsid w:val="007C0574"/>
    <w:rsid w:val="007C06A6"/>
    <w:rsid w:val="007C07D7"/>
    <w:rsid w:val="007C0B50"/>
    <w:rsid w:val="007C104D"/>
    <w:rsid w:val="007C132A"/>
    <w:rsid w:val="007C157C"/>
    <w:rsid w:val="007C17EE"/>
    <w:rsid w:val="007C190E"/>
    <w:rsid w:val="007C2C27"/>
    <w:rsid w:val="007C3365"/>
    <w:rsid w:val="007C360C"/>
    <w:rsid w:val="007C377A"/>
    <w:rsid w:val="007C3A3F"/>
    <w:rsid w:val="007C3BC2"/>
    <w:rsid w:val="007C4877"/>
    <w:rsid w:val="007C4ABC"/>
    <w:rsid w:val="007C5C0C"/>
    <w:rsid w:val="007C60FE"/>
    <w:rsid w:val="007C6B50"/>
    <w:rsid w:val="007C7081"/>
    <w:rsid w:val="007C780B"/>
    <w:rsid w:val="007D00B3"/>
    <w:rsid w:val="007D00B7"/>
    <w:rsid w:val="007D00C4"/>
    <w:rsid w:val="007D08F0"/>
    <w:rsid w:val="007D1718"/>
    <w:rsid w:val="007D1819"/>
    <w:rsid w:val="007D2768"/>
    <w:rsid w:val="007D2ADE"/>
    <w:rsid w:val="007D2B9E"/>
    <w:rsid w:val="007D30EC"/>
    <w:rsid w:val="007D3438"/>
    <w:rsid w:val="007D384B"/>
    <w:rsid w:val="007D396D"/>
    <w:rsid w:val="007D3D5E"/>
    <w:rsid w:val="007D3DE6"/>
    <w:rsid w:val="007D410D"/>
    <w:rsid w:val="007D53BF"/>
    <w:rsid w:val="007D5BEA"/>
    <w:rsid w:val="007D6F23"/>
    <w:rsid w:val="007D7F1C"/>
    <w:rsid w:val="007E0292"/>
    <w:rsid w:val="007E0833"/>
    <w:rsid w:val="007E0CBD"/>
    <w:rsid w:val="007E1171"/>
    <w:rsid w:val="007E153D"/>
    <w:rsid w:val="007E1BCA"/>
    <w:rsid w:val="007E2022"/>
    <w:rsid w:val="007E22F7"/>
    <w:rsid w:val="007E27C5"/>
    <w:rsid w:val="007E3119"/>
    <w:rsid w:val="007E373D"/>
    <w:rsid w:val="007E3B19"/>
    <w:rsid w:val="007E47D7"/>
    <w:rsid w:val="007E47DE"/>
    <w:rsid w:val="007E5016"/>
    <w:rsid w:val="007E5165"/>
    <w:rsid w:val="007E5EA7"/>
    <w:rsid w:val="007E6080"/>
    <w:rsid w:val="007E612E"/>
    <w:rsid w:val="007E65A8"/>
    <w:rsid w:val="007E6B7C"/>
    <w:rsid w:val="007E7020"/>
    <w:rsid w:val="007E71A6"/>
    <w:rsid w:val="007E7D83"/>
    <w:rsid w:val="007E7DC8"/>
    <w:rsid w:val="007F062C"/>
    <w:rsid w:val="007F1AD7"/>
    <w:rsid w:val="007F2BD9"/>
    <w:rsid w:val="007F2CB4"/>
    <w:rsid w:val="007F2DC6"/>
    <w:rsid w:val="007F2E16"/>
    <w:rsid w:val="007F2FC1"/>
    <w:rsid w:val="007F3651"/>
    <w:rsid w:val="007F42D9"/>
    <w:rsid w:val="007F4A33"/>
    <w:rsid w:val="007F5BD2"/>
    <w:rsid w:val="007F60B8"/>
    <w:rsid w:val="007F6225"/>
    <w:rsid w:val="007F646C"/>
    <w:rsid w:val="007F6B81"/>
    <w:rsid w:val="007F705C"/>
    <w:rsid w:val="007F7519"/>
    <w:rsid w:val="007F770D"/>
    <w:rsid w:val="007F7732"/>
    <w:rsid w:val="007F78C5"/>
    <w:rsid w:val="007F792E"/>
    <w:rsid w:val="0080002A"/>
    <w:rsid w:val="008004C2"/>
    <w:rsid w:val="00800849"/>
    <w:rsid w:val="00800EF8"/>
    <w:rsid w:val="00801124"/>
    <w:rsid w:val="00801DE3"/>
    <w:rsid w:val="00801EE9"/>
    <w:rsid w:val="008021D4"/>
    <w:rsid w:val="0080321E"/>
    <w:rsid w:val="008033E6"/>
    <w:rsid w:val="008034CD"/>
    <w:rsid w:val="008035FB"/>
    <w:rsid w:val="00803869"/>
    <w:rsid w:val="00803E9A"/>
    <w:rsid w:val="00804208"/>
    <w:rsid w:val="00804B89"/>
    <w:rsid w:val="00804BD6"/>
    <w:rsid w:val="00805174"/>
    <w:rsid w:val="0080564F"/>
    <w:rsid w:val="00805A13"/>
    <w:rsid w:val="0080602C"/>
    <w:rsid w:val="0080657E"/>
    <w:rsid w:val="00806B71"/>
    <w:rsid w:val="00807AC0"/>
    <w:rsid w:val="00807E3F"/>
    <w:rsid w:val="00807E6B"/>
    <w:rsid w:val="008107E2"/>
    <w:rsid w:val="0081090E"/>
    <w:rsid w:val="00810ACE"/>
    <w:rsid w:val="00810E36"/>
    <w:rsid w:val="00810EA5"/>
    <w:rsid w:val="008110B5"/>
    <w:rsid w:val="008113DA"/>
    <w:rsid w:val="00811502"/>
    <w:rsid w:val="008119F1"/>
    <w:rsid w:val="00811AA8"/>
    <w:rsid w:val="00812BE7"/>
    <w:rsid w:val="008142E5"/>
    <w:rsid w:val="0081458C"/>
    <w:rsid w:val="00814B10"/>
    <w:rsid w:val="00814B98"/>
    <w:rsid w:val="00816E39"/>
    <w:rsid w:val="00816EA0"/>
    <w:rsid w:val="0081718D"/>
    <w:rsid w:val="00817578"/>
    <w:rsid w:val="00817C30"/>
    <w:rsid w:val="00817EC1"/>
    <w:rsid w:val="00820907"/>
    <w:rsid w:val="00820A69"/>
    <w:rsid w:val="00820E2A"/>
    <w:rsid w:val="00820E9A"/>
    <w:rsid w:val="00820F16"/>
    <w:rsid w:val="00820F54"/>
    <w:rsid w:val="00821154"/>
    <w:rsid w:val="008212ED"/>
    <w:rsid w:val="00821329"/>
    <w:rsid w:val="0082133A"/>
    <w:rsid w:val="00821938"/>
    <w:rsid w:val="00821C8E"/>
    <w:rsid w:val="008220E5"/>
    <w:rsid w:val="00822119"/>
    <w:rsid w:val="00822E49"/>
    <w:rsid w:val="00824283"/>
    <w:rsid w:val="00824497"/>
    <w:rsid w:val="0082474A"/>
    <w:rsid w:val="00824CDD"/>
    <w:rsid w:val="00824D24"/>
    <w:rsid w:val="00825505"/>
    <w:rsid w:val="00826664"/>
    <w:rsid w:val="00826C02"/>
    <w:rsid w:val="00826C6C"/>
    <w:rsid w:val="0082784B"/>
    <w:rsid w:val="00827C34"/>
    <w:rsid w:val="0083012A"/>
    <w:rsid w:val="008302B8"/>
    <w:rsid w:val="00831482"/>
    <w:rsid w:val="00831491"/>
    <w:rsid w:val="00831E82"/>
    <w:rsid w:val="00831F2C"/>
    <w:rsid w:val="0083299D"/>
    <w:rsid w:val="00832B75"/>
    <w:rsid w:val="00832E0D"/>
    <w:rsid w:val="00833168"/>
    <w:rsid w:val="00833DC1"/>
    <w:rsid w:val="008343D7"/>
    <w:rsid w:val="00834402"/>
    <w:rsid w:val="008344C5"/>
    <w:rsid w:val="00834956"/>
    <w:rsid w:val="00834AE2"/>
    <w:rsid w:val="00834CA7"/>
    <w:rsid w:val="00835008"/>
    <w:rsid w:val="0083549F"/>
    <w:rsid w:val="00836227"/>
    <w:rsid w:val="00836385"/>
    <w:rsid w:val="00836469"/>
    <w:rsid w:val="008364F9"/>
    <w:rsid w:val="00836A36"/>
    <w:rsid w:val="00836BE3"/>
    <w:rsid w:val="00836C88"/>
    <w:rsid w:val="00836DA5"/>
    <w:rsid w:val="00836DC4"/>
    <w:rsid w:val="008371FA"/>
    <w:rsid w:val="0083733A"/>
    <w:rsid w:val="00837F9E"/>
    <w:rsid w:val="00840662"/>
    <w:rsid w:val="00840B5F"/>
    <w:rsid w:val="00840D7C"/>
    <w:rsid w:val="00840F15"/>
    <w:rsid w:val="00842899"/>
    <w:rsid w:val="00842B55"/>
    <w:rsid w:val="00842C2B"/>
    <w:rsid w:val="0084356F"/>
    <w:rsid w:val="008439C5"/>
    <w:rsid w:val="00843B49"/>
    <w:rsid w:val="0084430D"/>
    <w:rsid w:val="008445DE"/>
    <w:rsid w:val="00844D09"/>
    <w:rsid w:val="0084516F"/>
    <w:rsid w:val="008462CD"/>
    <w:rsid w:val="00846584"/>
    <w:rsid w:val="008471C6"/>
    <w:rsid w:val="008472C3"/>
    <w:rsid w:val="008477A5"/>
    <w:rsid w:val="00847822"/>
    <w:rsid w:val="00850265"/>
    <w:rsid w:val="008508DA"/>
    <w:rsid w:val="00850A7E"/>
    <w:rsid w:val="00850E72"/>
    <w:rsid w:val="00851A78"/>
    <w:rsid w:val="0085230A"/>
    <w:rsid w:val="008524B9"/>
    <w:rsid w:val="00852968"/>
    <w:rsid w:val="00853116"/>
    <w:rsid w:val="00853685"/>
    <w:rsid w:val="00853D16"/>
    <w:rsid w:val="0085411D"/>
    <w:rsid w:val="008552D9"/>
    <w:rsid w:val="008553C3"/>
    <w:rsid w:val="00855A09"/>
    <w:rsid w:val="00855EA7"/>
    <w:rsid w:val="008560C3"/>
    <w:rsid w:val="0085610F"/>
    <w:rsid w:val="0085612A"/>
    <w:rsid w:val="00856190"/>
    <w:rsid w:val="00856367"/>
    <w:rsid w:val="008564A5"/>
    <w:rsid w:val="008579D8"/>
    <w:rsid w:val="00857B7E"/>
    <w:rsid w:val="00857FF8"/>
    <w:rsid w:val="0086008E"/>
    <w:rsid w:val="0086032F"/>
    <w:rsid w:val="00860A16"/>
    <w:rsid w:val="00861345"/>
    <w:rsid w:val="00861604"/>
    <w:rsid w:val="00861A1C"/>
    <w:rsid w:val="00861D32"/>
    <w:rsid w:val="00861DA8"/>
    <w:rsid w:val="008627CA"/>
    <w:rsid w:val="0086297E"/>
    <w:rsid w:val="00862C9E"/>
    <w:rsid w:val="00862D28"/>
    <w:rsid w:val="008631AA"/>
    <w:rsid w:val="00863A39"/>
    <w:rsid w:val="00863B4A"/>
    <w:rsid w:val="00863BE4"/>
    <w:rsid w:val="0086489A"/>
    <w:rsid w:val="00864C19"/>
    <w:rsid w:val="00864D53"/>
    <w:rsid w:val="00864E4E"/>
    <w:rsid w:val="008652AC"/>
    <w:rsid w:val="0086617C"/>
    <w:rsid w:val="0086685F"/>
    <w:rsid w:val="00866CB5"/>
    <w:rsid w:val="008677A6"/>
    <w:rsid w:val="008677C1"/>
    <w:rsid w:val="008677E8"/>
    <w:rsid w:val="00867887"/>
    <w:rsid w:val="00867C72"/>
    <w:rsid w:val="00867D9E"/>
    <w:rsid w:val="0087097F"/>
    <w:rsid w:val="008710FF"/>
    <w:rsid w:val="00871146"/>
    <w:rsid w:val="008714D9"/>
    <w:rsid w:val="00871A32"/>
    <w:rsid w:val="00871B8B"/>
    <w:rsid w:val="00871F03"/>
    <w:rsid w:val="00872112"/>
    <w:rsid w:val="00872658"/>
    <w:rsid w:val="008726F5"/>
    <w:rsid w:val="00872C97"/>
    <w:rsid w:val="00872F95"/>
    <w:rsid w:val="008736D5"/>
    <w:rsid w:val="00874093"/>
    <w:rsid w:val="00874715"/>
    <w:rsid w:val="00874920"/>
    <w:rsid w:val="008749EC"/>
    <w:rsid w:val="00874B47"/>
    <w:rsid w:val="00874E31"/>
    <w:rsid w:val="00875966"/>
    <w:rsid w:val="00875B77"/>
    <w:rsid w:val="00875CE2"/>
    <w:rsid w:val="0087710C"/>
    <w:rsid w:val="00877722"/>
    <w:rsid w:val="00877D88"/>
    <w:rsid w:val="008805C0"/>
    <w:rsid w:val="008805F1"/>
    <w:rsid w:val="008811A6"/>
    <w:rsid w:val="00881973"/>
    <w:rsid w:val="00881DDB"/>
    <w:rsid w:val="0088442A"/>
    <w:rsid w:val="0088467D"/>
    <w:rsid w:val="008849FE"/>
    <w:rsid w:val="008865A0"/>
    <w:rsid w:val="00887032"/>
    <w:rsid w:val="00887688"/>
    <w:rsid w:val="00887A1E"/>
    <w:rsid w:val="0089089F"/>
    <w:rsid w:val="00890937"/>
    <w:rsid w:val="00890F89"/>
    <w:rsid w:val="00891781"/>
    <w:rsid w:val="008917E8"/>
    <w:rsid w:val="0089196F"/>
    <w:rsid w:val="00891995"/>
    <w:rsid w:val="00891DA5"/>
    <w:rsid w:val="0089239A"/>
    <w:rsid w:val="0089252A"/>
    <w:rsid w:val="00892EFA"/>
    <w:rsid w:val="00893041"/>
    <w:rsid w:val="00893967"/>
    <w:rsid w:val="008941F3"/>
    <w:rsid w:val="00894775"/>
    <w:rsid w:val="00894ABE"/>
    <w:rsid w:val="00895217"/>
    <w:rsid w:val="008956DC"/>
    <w:rsid w:val="008969CE"/>
    <w:rsid w:val="00896C01"/>
    <w:rsid w:val="00896C6E"/>
    <w:rsid w:val="008970EA"/>
    <w:rsid w:val="00897188"/>
    <w:rsid w:val="00897302"/>
    <w:rsid w:val="00897D7B"/>
    <w:rsid w:val="008A0177"/>
    <w:rsid w:val="008A0BCF"/>
    <w:rsid w:val="008A1174"/>
    <w:rsid w:val="008A1440"/>
    <w:rsid w:val="008A1B92"/>
    <w:rsid w:val="008A1D74"/>
    <w:rsid w:val="008A1D96"/>
    <w:rsid w:val="008A1ED4"/>
    <w:rsid w:val="008A205C"/>
    <w:rsid w:val="008A2345"/>
    <w:rsid w:val="008A24D4"/>
    <w:rsid w:val="008A27E4"/>
    <w:rsid w:val="008A2D04"/>
    <w:rsid w:val="008A32E3"/>
    <w:rsid w:val="008A355D"/>
    <w:rsid w:val="008A42B4"/>
    <w:rsid w:val="008A46AF"/>
    <w:rsid w:val="008A4905"/>
    <w:rsid w:val="008A4D3F"/>
    <w:rsid w:val="008A4EC9"/>
    <w:rsid w:val="008A51A8"/>
    <w:rsid w:val="008A5330"/>
    <w:rsid w:val="008A6029"/>
    <w:rsid w:val="008A60C4"/>
    <w:rsid w:val="008A6335"/>
    <w:rsid w:val="008A6844"/>
    <w:rsid w:val="008A6C80"/>
    <w:rsid w:val="008A724D"/>
    <w:rsid w:val="008A7303"/>
    <w:rsid w:val="008B0663"/>
    <w:rsid w:val="008B15F4"/>
    <w:rsid w:val="008B216A"/>
    <w:rsid w:val="008B2655"/>
    <w:rsid w:val="008B2739"/>
    <w:rsid w:val="008B27F8"/>
    <w:rsid w:val="008B2A4A"/>
    <w:rsid w:val="008B2A7D"/>
    <w:rsid w:val="008B2C92"/>
    <w:rsid w:val="008B2D6F"/>
    <w:rsid w:val="008B3CA8"/>
    <w:rsid w:val="008B47AD"/>
    <w:rsid w:val="008B4839"/>
    <w:rsid w:val="008B5613"/>
    <w:rsid w:val="008B577C"/>
    <w:rsid w:val="008B5ABD"/>
    <w:rsid w:val="008B5CC7"/>
    <w:rsid w:val="008B699C"/>
    <w:rsid w:val="008B69B7"/>
    <w:rsid w:val="008B6FA9"/>
    <w:rsid w:val="008B73B5"/>
    <w:rsid w:val="008B740C"/>
    <w:rsid w:val="008B78E8"/>
    <w:rsid w:val="008B78F2"/>
    <w:rsid w:val="008B7BD2"/>
    <w:rsid w:val="008B7E96"/>
    <w:rsid w:val="008C01EF"/>
    <w:rsid w:val="008C0633"/>
    <w:rsid w:val="008C09B6"/>
    <w:rsid w:val="008C0AA9"/>
    <w:rsid w:val="008C0DB7"/>
    <w:rsid w:val="008C1891"/>
    <w:rsid w:val="008C1985"/>
    <w:rsid w:val="008C1FE0"/>
    <w:rsid w:val="008C2527"/>
    <w:rsid w:val="008C2A40"/>
    <w:rsid w:val="008C2D3C"/>
    <w:rsid w:val="008C2EBD"/>
    <w:rsid w:val="008C38C5"/>
    <w:rsid w:val="008C3C7E"/>
    <w:rsid w:val="008C408B"/>
    <w:rsid w:val="008C41EC"/>
    <w:rsid w:val="008C4438"/>
    <w:rsid w:val="008C5428"/>
    <w:rsid w:val="008C557F"/>
    <w:rsid w:val="008C5583"/>
    <w:rsid w:val="008C6140"/>
    <w:rsid w:val="008C6146"/>
    <w:rsid w:val="008C6589"/>
    <w:rsid w:val="008C6EDF"/>
    <w:rsid w:val="008C6FAD"/>
    <w:rsid w:val="008C70E9"/>
    <w:rsid w:val="008C754D"/>
    <w:rsid w:val="008C7D44"/>
    <w:rsid w:val="008C7EAB"/>
    <w:rsid w:val="008C7F6A"/>
    <w:rsid w:val="008D0852"/>
    <w:rsid w:val="008D09AF"/>
    <w:rsid w:val="008D0DA0"/>
    <w:rsid w:val="008D0E4B"/>
    <w:rsid w:val="008D0E6F"/>
    <w:rsid w:val="008D0EE8"/>
    <w:rsid w:val="008D1584"/>
    <w:rsid w:val="008D181B"/>
    <w:rsid w:val="008D1E67"/>
    <w:rsid w:val="008D1F1E"/>
    <w:rsid w:val="008D212D"/>
    <w:rsid w:val="008D2569"/>
    <w:rsid w:val="008D2972"/>
    <w:rsid w:val="008D38AA"/>
    <w:rsid w:val="008D3E4B"/>
    <w:rsid w:val="008D3EA6"/>
    <w:rsid w:val="008D42ED"/>
    <w:rsid w:val="008D4504"/>
    <w:rsid w:val="008D4514"/>
    <w:rsid w:val="008D462F"/>
    <w:rsid w:val="008D4957"/>
    <w:rsid w:val="008D4AAA"/>
    <w:rsid w:val="008D4F64"/>
    <w:rsid w:val="008D5167"/>
    <w:rsid w:val="008D523C"/>
    <w:rsid w:val="008D546F"/>
    <w:rsid w:val="008D568F"/>
    <w:rsid w:val="008D61D6"/>
    <w:rsid w:val="008D63BE"/>
    <w:rsid w:val="008D6DDE"/>
    <w:rsid w:val="008D723C"/>
    <w:rsid w:val="008D72CB"/>
    <w:rsid w:val="008E00C6"/>
    <w:rsid w:val="008E00FC"/>
    <w:rsid w:val="008E025E"/>
    <w:rsid w:val="008E02E5"/>
    <w:rsid w:val="008E0B2F"/>
    <w:rsid w:val="008E113D"/>
    <w:rsid w:val="008E194E"/>
    <w:rsid w:val="008E1F71"/>
    <w:rsid w:val="008E2728"/>
    <w:rsid w:val="008E273E"/>
    <w:rsid w:val="008E2C37"/>
    <w:rsid w:val="008E3251"/>
    <w:rsid w:val="008E35E8"/>
    <w:rsid w:val="008E3659"/>
    <w:rsid w:val="008E40C9"/>
    <w:rsid w:val="008E42D4"/>
    <w:rsid w:val="008E469F"/>
    <w:rsid w:val="008E4819"/>
    <w:rsid w:val="008E4C7D"/>
    <w:rsid w:val="008E5B34"/>
    <w:rsid w:val="008E6784"/>
    <w:rsid w:val="008E69FE"/>
    <w:rsid w:val="008E745A"/>
    <w:rsid w:val="008E7780"/>
    <w:rsid w:val="008E7F10"/>
    <w:rsid w:val="008E7FB7"/>
    <w:rsid w:val="008F0989"/>
    <w:rsid w:val="008F0BBD"/>
    <w:rsid w:val="008F0D4F"/>
    <w:rsid w:val="008F19E6"/>
    <w:rsid w:val="008F1C61"/>
    <w:rsid w:val="008F2186"/>
    <w:rsid w:val="008F2382"/>
    <w:rsid w:val="008F23B6"/>
    <w:rsid w:val="008F258C"/>
    <w:rsid w:val="008F2BEC"/>
    <w:rsid w:val="008F2F12"/>
    <w:rsid w:val="008F309C"/>
    <w:rsid w:val="008F3117"/>
    <w:rsid w:val="008F33E4"/>
    <w:rsid w:val="008F37EA"/>
    <w:rsid w:val="008F415B"/>
    <w:rsid w:val="008F4721"/>
    <w:rsid w:val="008F4F18"/>
    <w:rsid w:val="008F51A0"/>
    <w:rsid w:val="008F5311"/>
    <w:rsid w:val="008F5338"/>
    <w:rsid w:val="008F538A"/>
    <w:rsid w:val="008F5566"/>
    <w:rsid w:val="008F5EC0"/>
    <w:rsid w:val="008F5EFB"/>
    <w:rsid w:val="008F5F16"/>
    <w:rsid w:val="008F690A"/>
    <w:rsid w:val="008F6A01"/>
    <w:rsid w:val="008F6A7C"/>
    <w:rsid w:val="008F6D76"/>
    <w:rsid w:val="00900267"/>
    <w:rsid w:val="0090037C"/>
    <w:rsid w:val="00900671"/>
    <w:rsid w:val="0090131D"/>
    <w:rsid w:val="00901AE4"/>
    <w:rsid w:val="00901F2A"/>
    <w:rsid w:val="00902897"/>
    <w:rsid w:val="00902D64"/>
    <w:rsid w:val="00902E4B"/>
    <w:rsid w:val="00902EB8"/>
    <w:rsid w:val="00903760"/>
    <w:rsid w:val="00904663"/>
    <w:rsid w:val="0090488F"/>
    <w:rsid w:val="009052D2"/>
    <w:rsid w:val="009054CE"/>
    <w:rsid w:val="00905733"/>
    <w:rsid w:val="009066AE"/>
    <w:rsid w:val="009066ED"/>
    <w:rsid w:val="00906EAC"/>
    <w:rsid w:val="009075EE"/>
    <w:rsid w:val="00907C94"/>
    <w:rsid w:val="00907D47"/>
    <w:rsid w:val="00910A8E"/>
    <w:rsid w:val="00910CBE"/>
    <w:rsid w:val="00910F30"/>
    <w:rsid w:val="009114F2"/>
    <w:rsid w:val="009114F5"/>
    <w:rsid w:val="0091324B"/>
    <w:rsid w:val="009135C8"/>
    <w:rsid w:val="00913829"/>
    <w:rsid w:val="00914AC2"/>
    <w:rsid w:val="00914F5F"/>
    <w:rsid w:val="00914F8E"/>
    <w:rsid w:val="0091598C"/>
    <w:rsid w:val="00915B3D"/>
    <w:rsid w:val="00915D60"/>
    <w:rsid w:val="00915ED6"/>
    <w:rsid w:val="00915F87"/>
    <w:rsid w:val="00916323"/>
    <w:rsid w:val="009164BB"/>
    <w:rsid w:val="00916527"/>
    <w:rsid w:val="00916534"/>
    <w:rsid w:val="00917AE7"/>
    <w:rsid w:val="00917B6D"/>
    <w:rsid w:val="00917F4E"/>
    <w:rsid w:val="0092008C"/>
    <w:rsid w:val="0092020C"/>
    <w:rsid w:val="00920287"/>
    <w:rsid w:val="009203E7"/>
    <w:rsid w:val="00920B0A"/>
    <w:rsid w:val="00920C16"/>
    <w:rsid w:val="00920FEE"/>
    <w:rsid w:val="009211A5"/>
    <w:rsid w:val="00921649"/>
    <w:rsid w:val="009219EF"/>
    <w:rsid w:val="00921AA3"/>
    <w:rsid w:val="00922556"/>
    <w:rsid w:val="00922BD9"/>
    <w:rsid w:val="00922F44"/>
    <w:rsid w:val="00923A0D"/>
    <w:rsid w:val="009240C8"/>
    <w:rsid w:val="00924220"/>
    <w:rsid w:val="00924EB9"/>
    <w:rsid w:val="00925554"/>
    <w:rsid w:val="009263FF"/>
    <w:rsid w:val="009268BC"/>
    <w:rsid w:val="00926C8B"/>
    <w:rsid w:val="00926CD8"/>
    <w:rsid w:val="0092705C"/>
    <w:rsid w:val="00927063"/>
    <w:rsid w:val="00927314"/>
    <w:rsid w:val="00927690"/>
    <w:rsid w:val="00927986"/>
    <w:rsid w:val="0092799B"/>
    <w:rsid w:val="009302FF"/>
    <w:rsid w:val="009304A1"/>
    <w:rsid w:val="009304B4"/>
    <w:rsid w:val="0093055C"/>
    <w:rsid w:val="00930B7D"/>
    <w:rsid w:val="009314AB"/>
    <w:rsid w:val="0093164E"/>
    <w:rsid w:val="009317FA"/>
    <w:rsid w:val="009319B7"/>
    <w:rsid w:val="00931DA0"/>
    <w:rsid w:val="0093264E"/>
    <w:rsid w:val="009328C6"/>
    <w:rsid w:val="00932B47"/>
    <w:rsid w:val="00932E1E"/>
    <w:rsid w:val="00932EA5"/>
    <w:rsid w:val="0093319A"/>
    <w:rsid w:val="009332C2"/>
    <w:rsid w:val="0093367E"/>
    <w:rsid w:val="00933A7C"/>
    <w:rsid w:val="00933BE2"/>
    <w:rsid w:val="009345C5"/>
    <w:rsid w:val="00934C26"/>
    <w:rsid w:val="00934CE3"/>
    <w:rsid w:val="00934F35"/>
    <w:rsid w:val="009355CA"/>
    <w:rsid w:val="00935C5A"/>
    <w:rsid w:val="00935CD8"/>
    <w:rsid w:val="00936DF4"/>
    <w:rsid w:val="00936EEA"/>
    <w:rsid w:val="0093733E"/>
    <w:rsid w:val="00937DDE"/>
    <w:rsid w:val="009404E4"/>
    <w:rsid w:val="00940679"/>
    <w:rsid w:val="009408EF"/>
    <w:rsid w:val="00940CAA"/>
    <w:rsid w:val="00941622"/>
    <w:rsid w:val="009418B1"/>
    <w:rsid w:val="00941BFC"/>
    <w:rsid w:val="00941E80"/>
    <w:rsid w:val="00942121"/>
    <w:rsid w:val="009422C2"/>
    <w:rsid w:val="00942B31"/>
    <w:rsid w:val="00942C9E"/>
    <w:rsid w:val="009431D0"/>
    <w:rsid w:val="00943423"/>
    <w:rsid w:val="00944DA1"/>
    <w:rsid w:val="00944DE9"/>
    <w:rsid w:val="0094541F"/>
    <w:rsid w:val="009459C1"/>
    <w:rsid w:val="009459D2"/>
    <w:rsid w:val="00945B77"/>
    <w:rsid w:val="00945B93"/>
    <w:rsid w:val="00945BD1"/>
    <w:rsid w:val="00945D96"/>
    <w:rsid w:val="00945F62"/>
    <w:rsid w:val="0094652E"/>
    <w:rsid w:val="009465A0"/>
    <w:rsid w:val="0094742F"/>
    <w:rsid w:val="00947683"/>
    <w:rsid w:val="00947825"/>
    <w:rsid w:val="00947BA3"/>
    <w:rsid w:val="009503DB"/>
    <w:rsid w:val="00950E12"/>
    <w:rsid w:val="0095182C"/>
    <w:rsid w:val="00951A83"/>
    <w:rsid w:val="00951C4E"/>
    <w:rsid w:val="0095246D"/>
    <w:rsid w:val="00952698"/>
    <w:rsid w:val="00952C21"/>
    <w:rsid w:val="00952ED3"/>
    <w:rsid w:val="00953587"/>
    <w:rsid w:val="00953681"/>
    <w:rsid w:val="009537AA"/>
    <w:rsid w:val="009538C0"/>
    <w:rsid w:val="00953A4A"/>
    <w:rsid w:val="00953B2B"/>
    <w:rsid w:val="00953C23"/>
    <w:rsid w:val="00953ECC"/>
    <w:rsid w:val="00954008"/>
    <w:rsid w:val="00954B26"/>
    <w:rsid w:val="00954F94"/>
    <w:rsid w:val="009553D0"/>
    <w:rsid w:val="009554E8"/>
    <w:rsid w:val="0095556E"/>
    <w:rsid w:val="00955BAE"/>
    <w:rsid w:val="00955CF0"/>
    <w:rsid w:val="00957417"/>
    <w:rsid w:val="00957732"/>
    <w:rsid w:val="00957868"/>
    <w:rsid w:val="00957C5A"/>
    <w:rsid w:val="00957CD2"/>
    <w:rsid w:val="009601B0"/>
    <w:rsid w:val="009607E1"/>
    <w:rsid w:val="00960F47"/>
    <w:rsid w:val="00961FF7"/>
    <w:rsid w:val="00962523"/>
    <w:rsid w:val="009626DB"/>
    <w:rsid w:val="00963C89"/>
    <w:rsid w:val="009641C5"/>
    <w:rsid w:val="00964A8E"/>
    <w:rsid w:val="00964E9B"/>
    <w:rsid w:val="00965120"/>
    <w:rsid w:val="00965698"/>
    <w:rsid w:val="00965813"/>
    <w:rsid w:val="00965876"/>
    <w:rsid w:val="00966660"/>
    <w:rsid w:val="0096673C"/>
    <w:rsid w:val="0096696F"/>
    <w:rsid w:val="00966F57"/>
    <w:rsid w:val="00966FA5"/>
    <w:rsid w:val="00967245"/>
    <w:rsid w:val="00967F05"/>
    <w:rsid w:val="00967F6C"/>
    <w:rsid w:val="009701B0"/>
    <w:rsid w:val="009705B1"/>
    <w:rsid w:val="00970B1C"/>
    <w:rsid w:val="009711C1"/>
    <w:rsid w:val="009712A1"/>
    <w:rsid w:val="00971567"/>
    <w:rsid w:val="009716B1"/>
    <w:rsid w:val="00972083"/>
    <w:rsid w:val="0097242C"/>
    <w:rsid w:val="00972503"/>
    <w:rsid w:val="00972C8D"/>
    <w:rsid w:val="00972EFA"/>
    <w:rsid w:val="009730E7"/>
    <w:rsid w:val="00973213"/>
    <w:rsid w:val="009734A2"/>
    <w:rsid w:val="00973612"/>
    <w:rsid w:val="0097388C"/>
    <w:rsid w:val="00973C2D"/>
    <w:rsid w:val="00974704"/>
    <w:rsid w:val="00974DDF"/>
    <w:rsid w:val="00975DBC"/>
    <w:rsid w:val="0097602D"/>
    <w:rsid w:val="0097615C"/>
    <w:rsid w:val="00976735"/>
    <w:rsid w:val="00976801"/>
    <w:rsid w:val="00976A1B"/>
    <w:rsid w:val="00976C72"/>
    <w:rsid w:val="00976CE9"/>
    <w:rsid w:val="00976D66"/>
    <w:rsid w:val="00976DDE"/>
    <w:rsid w:val="00976E1F"/>
    <w:rsid w:val="00976ED3"/>
    <w:rsid w:val="0097734D"/>
    <w:rsid w:val="0097793D"/>
    <w:rsid w:val="00977981"/>
    <w:rsid w:val="009779E7"/>
    <w:rsid w:val="00977B9E"/>
    <w:rsid w:val="00977E34"/>
    <w:rsid w:val="009802AA"/>
    <w:rsid w:val="0098042C"/>
    <w:rsid w:val="00980709"/>
    <w:rsid w:val="00980795"/>
    <w:rsid w:val="009807E1"/>
    <w:rsid w:val="00980DD0"/>
    <w:rsid w:val="00981A87"/>
    <w:rsid w:val="00982223"/>
    <w:rsid w:val="00982528"/>
    <w:rsid w:val="00982892"/>
    <w:rsid w:val="00982FC1"/>
    <w:rsid w:val="00983228"/>
    <w:rsid w:val="009835B2"/>
    <w:rsid w:val="009835F5"/>
    <w:rsid w:val="00983815"/>
    <w:rsid w:val="0098387B"/>
    <w:rsid w:val="00983913"/>
    <w:rsid w:val="00983EE4"/>
    <w:rsid w:val="0098441E"/>
    <w:rsid w:val="0098503B"/>
    <w:rsid w:val="00985FAC"/>
    <w:rsid w:val="009864CA"/>
    <w:rsid w:val="009865A3"/>
    <w:rsid w:val="00987311"/>
    <w:rsid w:val="0099003F"/>
    <w:rsid w:val="00990320"/>
    <w:rsid w:val="0099064C"/>
    <w:rsid w:val="00990973"/>
    <w:rsid w:val="00990F2A"/>
    <w:rsid w:val="0099190E"/>
    <w:rsid w:val="009919A2"/>
    <w:rsid w:val="009927E8"/>
    <w:rsid w:val="00992842"/>
    <w:rsid w:val="00992A49"/>
    <w:rsid w:val="00993D64"/>
    <w:rsid w:val="009940EE"/>
    <w:rsid w:val="00994CD1"/>
    <w:rsid w:val="0099509C"/>
    <w:rsid w:val="009953F0"/>
    <w:rsid w:val="009959BD"/>
    <w:rsid w:val="00995FD0"/>
    <w:rsid w:val="0099617D"/>
    <w:rsid w:val="0099712E"/>
    <w:rsid w:val="00997AF9"/>
    <w:rsid w:val="00997D9F"/>
    <w:rsid w:val="009A009C"/>
    <w:rsid w:val="009A01A7"/>
    <w:rsid w:val="009A0825"/>
    <w:rsid w:val="009A08CF"/>
    <w:rsid w:val="009A0B68"/>
    <w:rsid w:val="009A1189"/>
    <w:rsid w:val="009A11A5"/>
    <w:rsid w:val="009A1B35"/>
    <w:rsid w:val="009A23A5"/>
    <w:rsid w:val="009A23ED"/>
    <w:rsid w:val="009A2CAD"/>
    <w:rsid w:val="009A2EB5"/>
    <w:rsid w:val="009A3288"/>
    <w:rsid w:val="009A34C0"/>
    <w:rsid w:val="009A382F"/>
    <w:rsid w:val="009A4335"/>
    <w:rsid w:val="009A467F"/>
    <w:rsid w:val="009A4BD9"/>
    <w:rsid w:val="009A4E1B"/>
    <w:rsid w:val="009A50AF"/>
    <w:rsid w:val="009A5CCF"/>
    <w:rsid w:val="009A61FB"/>
    <w:rsid w:val="009A6323"/>
    <w:rsid w:val="009A757D"/>
    <w:rsid w:val="009A7AE1"/>
    <w:rsid w:val="009A7F9B"/>
    <w:rsid w:val="009B00E2"/>
    <w:rsid w:val="009B08F3"/>
    <w:rsid w:val="009B148D"/>
    <w:rsid w:val="009B1C0D"/>
    <w:rsid w:val="009B1CDF"/>
    <w:rsid w:val="009B1DDC"/>
    <w:rsid w:val="009B254F"/>
    <w:rsid w:val="009B2727"/>
    <w:rsid w:val="009B2BF9"/>
    <w:rsid w:val="009B45E8"/>
    <w:rsid w:val="009B4740"/>
    <w:rsid w:val="009B4ABD"/>
    <w:rsid w:val="009B4AF9"/>
    <w:rsid w:val="009B4BEB"/>
    <w:rsid w:val="009B4CEC"/>
    <w:rsid w:val="009B5D0E"/>
    <w:rsid w:val="009B731D"/>
    <w:rsid w:val="009B7C0E"/>
    <w:rsid w:val="009B7C12"/>
    <w:rsid w:val="009C0153"/>
    <w:rsid w:val="009C02E6"/>
    <w:rsid w:val="009C061B"/>
    <w:rsid w:val="009C087D"/>
    <w:rsid w:val="009C0B86"/>
    <w:rsid w:val="009C197C"/>
    <w:rsid w:val="009C1F25"/>
    <w:rsid w:val="009C2609"/>
    <w:rsid w:val="009C4069"/>
    <w:rsid w:val="009C43BE"/>
    <w:rsid w:val="009C4B0A"/>
    <w:rsid w:val="009C5689"/>
    <w:rsid w:val="009C59CA"/>
    <w:rsid w:val="009C5A3E"/>
    <w:rsid w:val="009C5F72"/>
    <w:rsid w:val="009C5FEE"/>
    <w:rsid w:val="009C60D3"/>
    <w:rsid w:val="009C6155"/>
    <w:rsid w:val="009C624C"/>
    <w:rsid w:val="009C6623"/>
    <w:rsid w:val="009C6F41"/>
    <w:rsid w:val="009C7B56"/>
    <w:rsid w:val="009C7F71"/>
    <w:rsid w:val="009D02DA"/>
    <w:rsid w:val="009D0F9C"/>
    <w:rsid w:val="009D10EC"/>
    <w:rsid w:val="009D11E5"/>
    <w:rsid w:val="009D12B1"/>
    <w:rsid w:val="009D148B"/>
    <w:rsid w:val="009D1562"/>
    <w:rsid w:val="009D1657"/>
    <w:rsid w:val="009D1910"/>
    <w:rsid w:val="009D1F77"/>
    <w:rsid w:val="009D2405"/>
    <w:rsid w:val="009D292E"/>
    <w:rsid w:val="009D2DFF"/>
    <w:rsid w:val="009D347A"/>
    <w:rsid w:val="009D3B4D"/>
    <w:rsid w:val="009D3D8D"/>
    <w:rsid w:val="009D3E0B"/>
    <w:rsid w:val="009D416B"/>
    <w:rsid w:val="009D4C3F"/>
    <w:rsid w:val="009D4F70"/>
    <w:rsid w:val="009D542C"/>
    <w:rsid w:val="009D56CA"/>
    <w:rsid w:val="009D5D13"/>
    <w:rsid w:val="009D5F00"/>
    <w:rsid w:val="009D606D"/>
    <w:rsid w:val="009D6132"/>
    <w:rsid w:val="009D6562"/>
    <w:rsid w:val="009D68FC"/>
    <w:rsid w:val="009D75C5"/>
    <w:rsid w:val="009D76AD"/>
    <w:rsid w:val="009D7849"/>
    <w:rsid w:val="009E03DB"/>
    <w:rsid w:val="009E12E6"/>
    <w:rsid w:val="009E1310"/>
    <w:rsid w:val="009E1838"/>
    <w:rsid w:val="009E1AAC"/>
    <w:rsid w:val="009E265D"/>
    <w:rsid w:val="009E276A"/>
    <w:rsid w:val="009E2861"/>
    <w:rsid w:val="009E3016"/>
    <w:rsid w:val="009E3156"/>
    <w:rsid w:val="009E473F"/>
    <w:rsid w:val="009E475E"/>
    <w:rsid w:val="009E4A5E"/>
    <w:rsid w:val="009E4C19"/>
    <w:rsid w:val="009E4DAA"/>
    <w:rsid w:val="009E4EA1"/>
    <w:rsid w:val="009E540B"/>
    <w:rsid w:val="009E5419"/>
    <w:rsid w:val="009E5792"/>
    <w:rsid w:val="009E5FE2"/>
    <w:rsid w:val="009E6424"/>
    <w:rsid w:val="009E6697"/>
    <w:rsid w:val="009E7114"/>
    <w:rsid w:val="009E74D5"/>
    <w:rsid w:val="009E7698"/>
    <w:rsid w:val="009E76C5"/>
    <w:rsid w:val="009E78F1"/>
    <w:rsid w:val="009F0334"/>
    <w:rsid w:val="009F07EF"/>
    <w:rsid w:val="009F11B5"/>
    <w:rsid w:val="009F196E"/>
    <w:rsid w:val="009F1B44"/>
    <w:rsid w:val="009F1E3B"/>
    <w:rsid w:val="009F207C"/>
    <w:rsid w:val="009F2091"/>
    <w:rsid w:val="009F22A3"/>
    <w:rsid w:val="009F2A25"/>
    <w:rsid w:val="009F360F"/>
    <w:rsid w:val="009F39E9"/>
    <w:rsid w:val="009F4290"/>
    <w:rsid w:val="009F4391"/>
    <w:rsid w:val="009F4671"/>
    <w:rsid w:val="009F4765"/>
    <w:rsid w:val="009F5006"/>
    <w:rsid w:val="009F55B8"/>
    <w:rsid w:val="009F5B56"/>
    <w:rsid w:val="009F6484"/>
    <w:rsid w:val="009F64CD"/>
    <w:rsid w:val="009F7048"/>
    <w:rsid w:val="009F748E"/>
    <w:rsid w:val="009F7729"/>
    <w:rsid w:val="009F7B4D"/>
    <w:rsid w:val="009F7D2F"/>
    <w:rsid w:val="00A00757"/>
    <w:rsid w:val="00A00887"/>
    <w:rsid w:val="00A01803"/>
    <w:rsid w:val="00A01886"/>
    <w:rsid w:val="00A02151"/>
    <w:rsid w:val="00A02432"/>
    <w:rsid w:val="00A0295E"/>
    <w:rsid w:val="00A02E10"/>
    <w:rsid w:val="00A02FE4"/>
    <w:rsid w:val="00A0312D"/>
    <w:rsid w:val="00A0333C"/>
    <w:rsid w:val="00A038DF"/>
    <w:rsid w:val="00A0478B"/>
    <w:rsid w:val="00A04868"/>
    <w:rsid w:val="00A05090"/>
    <w:rsid w:val="00A051A4"/>
    <w:rsid w:val="00A05692"/>
    <w:rsid w:val="00A0577B"/>
    <w:rsid w:val="00A05A8E"/>
    <w:rsid w:val="00A05C6E"/>
    <w:rsid w:val="00A066A2"/>
    <w:rsid w:val="00A067B1"/>
    <w:rsid w:val="00A06ACF"/>
    <w:rsid w:val="00A06CA0"/>
    <w:rsid w:val="00A06E69"/>
    <w:rsid w:val="00A06FAA"/>
    <w:rsid w:val="00A06FC3"/>
    <w:rsid w:val="00A07BEF"/>
    <w:rsid w:val="00A07CF6"/>
    <w:rsid w:val="00A1001C"/>
    <w:rsid w:val="00A10654"/>
    <w:rsid w:val="00A10BD0"/>
    <w:rsid w:val="00A10D44"/>
    <w:rsid w:val="00A11528"/>
    <w:rsid w:val="00A12412"/>
    <w:rsid w:val="00A1348F"/>
    <w:rsid w:val="00A13A65"/>
    <w:rsid w:val="00A143BE"/>
    <w:rsid w:val="00A14B77"/>
    <w:rsid w:val="00A14C4C"/>
    <w:rsid w:val="00A15117"/>
    <w:rsid w:val="00A161E4"/>
    <w:rsid w:val="00A16654"/>
    <w:rsid w:val="00A17AA4"/>
    <w:rsid w:val="00A20534"/>
    <w:rsid w:val="00A211EC"/>
    <w:rsid w:val="00A21FCF"/>
    <w:rsid w:val="00A221CD"/>
    <w:rsid w:val="00A22E85"/>
    <w:rsid w:val="00A23448"/>
    <w:rsid w:val="00A23C28"/>
    <w:rsid w:val="00A23CD3"/>
    <w:rsid w:val="00A24CC7"/>
    <w:rsid w:val="00A250A3"/>
    <w:rsid w:val="00A25199"/>
    <w:rsid w:val="00A25ECD"/>
    <w:rsid w:val="00A2631F"/>
    <w:rsid w:val="00A26A91"/>
    <w:rsid w:val="00A26C32"/>
    <w:rsid w:val="00A26F2F"/>
    <w:rsid w:val="00A27B01"/>
    <w:rsid w:val="00A27CC8"/>
    <w:rsid w:val="00A30118"/>
    <w:rsid w:val="00A30429"/>
    <w:rsid w:val="00A304C6"/>
    <w:rsid w:val="00A308FE"/>
    <w:rsid w:val="00A31467"/>
    <w:rsid w:val="00A31C17"/>
    <w:rsid w:val="00A31F60"/>
    <w:rsid w:val="00A32434"/>
    <w:rsid w:val="00A325C0"/>
    <w:rsid w:val="00A32951"/>
    <w:rsid w:val="00A32B90"/>
    <w:rsid w:val="00A32BC3"/>
    <w:rsid w:val="00A32C3E"/>
    <w:rsid w:val="00A3381F"/>
    <w:rsid w:val="00A33B54"/>
    <w:rsid w:val="00A33BF2"/>
    <w:rsid w:val="00A33E05"/>
    <w:rsid w:val="00A33E5F"/>
    <w:rsid w:val="00A33F9D"/>
    <w:rsid w:val="00A342F1"/>
    <w:rsid w:val="00A344A0"/>
    <w:rsid w:val="00A34740"/>
    <w:rsid w:val="00A347CC"/>
    <w:rsid w:val="00A35086"/>
    <w:rsid w:val="00A3517D"/>
    <w:rsid w:val="00A35375"/>
    <w:rsid w:val="00A35431"/>
    <w:rsid w:val="00A354DF"/>
    <w:rsid w:val="00A354FA"/>
    <w:rsid w:val="00A35656"/>
    <w:rsid w:val="00A35A0C"/>
    <w:rsid w:val="00A35A9F"/>
    <w:rsid w:val="00A35B00"/>
    <w:rsid w:val="00A35B6E"/>
    <w:rsid w:val="00A35CE1"/>
    <w:rsid w:val="00A35D32"/>
    <w:rsid w:val="00A36475"/>
    <w:rsid w:val="00A36605"/>
    <w:rsid w:val="00A36A29"/>
    <w:rsid w:val="00A36B07"/>
    <w:rsid w:val="00A36B71"/>
    <w:rsid w:val="00A36ECB"/>
    <w:rsid w:val="00A37790"/>
    <w:rsid w:val="00A378E0"/>
    <w:rsid w:val="00A37B24"/>
    <w:rsid w:val="00A37DCA"/>
    <w:rsid w:val="00A400A8"/>
    <w:rsid w:val="00A40100"/>
    <w:rsid w:val="00A40186"/>
    <w:rsid w:val="00A402F3"/>
    <w:rsid w:val="00A406BF"/>
    <w:rsid w:val="00A40A3A"/>
    <w:rsid w:val="00A40BB9"/>
    <w:rsid w:val="00A41222"/>
    <w:rsid w:val="00A419D2"/>
    <w:rsid w:val="00A41AD2"/>
    <w:rsid w:val="00A41DA3"/>
    <w:rsid w:val="00A428A6"/>
    <w:rsid w:val="00A42AFB"/>
    <w:rsid w:val="00A436A7"/>
    <w:rsid w:val="00A44006"/>
    <w:rsid w:val="00A44664"/>
    <w:rsid w:val="00A4471F"/>
    <w:rsid w:val="00A44A9F"/>
    <w:rsid w:val="00A4582D"/>
    <w:rsid w:val="00A46207"/>
    <w:rsid w:val="00A46C4B"/>
    <w:rsid w:val="00A46D92"/>
    <w:rsid w:val="00A4700A"/>
    <w:rsid w:val="00A47627"/>
    <w:rsid w:val="00A4794E"/>
    <w:rsid w:val="00A501DA"/>
    <w:rsid w:val="00A50238"/>
    <w:rsid w:val="00A504C4"/>
    <w:rsid w:val="00A50E76"/>
    <w:rsid w:val="00A513D3"/>
    <w:rsid w:val="00A51AE5"/>
    <w:rsid w:val="00A520B6"/>
    <w:rsid w:val="00A5242F"/>
    <w:rsid w:val="00A5252A"/>
    <w:rsid w:val="00A528BB"/>
    <w:rsid w:val="00A52C7E"/>
    <w:rsid w:val="00A53088"/>
    <w:rsid w:val="00A530D1"/>
    <w:rsid w:val="00A53D5C"/>
    <w:rsid w:val="00A54EEB"/>
    <w:rsid w:val="00A55077"/>
    <w:rsid w:val="00A553C7"/>
    <w:rsid w:val="00A55402"/>
    <w:rsid w:val="00A5577D"/>
    <w:rsid w:val="00A55B59"/>
    <w:rsid w:val="00A55ED5"/>
    <w:rsid w:val="00A56706"/>
    <w:rsid w:val="00A567F9"/>
    <w:rsid w:val="00A56A8B"/>
    <w:rsid w:val="00A5726C"/>
    <w:rsid w:val="00A57AEF"/>
    <w:rsid w:val="00A57FDC"/>
    <w:rsid w:val="00A6047A"/>
    <w:rsid w:val="00A614B9"/>
    <w:rsid w:val="00A62859"/>
    <w:rsid w:val="00A633AF"/>
    <w:rsid w:val="00A6356C"/>
    <w:rsid w:val="00A635E7"/>
    <w:rsid w:val="00A63764"/>
    <w:rsid w:val="00A63DE7"/>
    <w:rsid w:val="00A64168"/>
    <w:rsid w:val="00A644DA"/>
    <w:rsid w:val="00A64A3D"/>
    <w:rsid w:val="00A64F74"/>
    <w:rsid w:val="00A658C8"/>
    <w:rsid w:val="00A65A8D"/>
    <w:rsid w:val="00A65AD8"/>
    <w:rsid w:val="00A65EE3"/>
    <w:rsid w:val="00A66AD6"/>
    <w:rsid w:val="00A6728D"/>
    <w:rsid w:val="00A6739E"/>
    <w:rsid w:val="00A67CB9"/>
    <w:rsid w:val="00A67DA3"/>
    <w:rsid w:val="00A70123"/>
    <w:rsid w:val="00A70F16"/>
    <w:rsid w:val="00A70F58"/>
    <w:rsid w:val="00A7144B"/>
    <w:rsid w:val="00A71918"/>
    <w:rsid w:val="00A71C08"/>
    <w:rsid w:val="00A72F96"/>
    <w:rsid w:val="00A7411C"/>
    <w:rsid w:val="00A742AF"/>
    <w:rsid w:val="00A74740"/>
    <w:rsid w:val="00A74F67"/>
    <w:rsid w:val="00A75197"/>
    <w:rsid w:val="00A75436"/>
    <w:rsid w:val="00A75464"/>
    <w:rsid w:val="00A75985"/>
    <w:rsid w:val="00A759E9"/>
    <w:rsid w:val="00A75CB2"/>
    <w:rsid w:val="00A75D98"/>
    <w:rsid w:val="00A764D1"/>
    <w:rsid w:val="00A76ED4"/>
    <w:rsid w:val="00A77687"/>
    <w:rsid w:val="00A778EA"/>
    <w:rsid w:val="00A8072C"/>
    <w:rsid w:val="00A80961"/>
    <w:rsid w:val="00A80D38"/>
    <w:rsid w:val="00A8127E"/>
    <w:rsid w:val="00A8160D"/>
    <w:rsid w:val="00A81E56"/>
    <w:rsid w:val="00A820D2"/>
    <w:rsid w:val="00A82770"/>
    <w:rsid w:val="00A83165"/>
    <w:rsid w:val="00A83356"/>
    <w:rsid w:val="00A83451"/>
    <w:rsid w:val="00A835EB"/>
    <w:rsid w:val="00A83A4C"/>
    <w:rsid w:val="00A84066"/>
    <w:rsid w:val="00A84B72"/>
    <w:rsid w:val="00A84BCA"/>
    <w:rsid w:val="00A85BC4"/>
    <w:rsid w:val="00A867E2"/>
    <w:rsid w:val="00A86C6F"/>
    <w:rsid w:val="00A86E78"/>
    <w:rsid w:val="00A87257"/>
    <w:rsid w:val="00A8743E"/>
    <w:rsid w:val="00A878E3"/>
    <w:rsid w:val="00A87A5C"/>
    <w:rsid w:val="00A87B82"/>
    <w:rsid w:val="00A9018D"/>
    <w:rsid w:val="00A902F8"/>
    <w:rsid w:val="00A9043F"/>
    <w:rsid w:val="00A914BA"/>
    <w:rsid w:val="00A916C1"/>
    <w:rsid w:val="00A922F2"/>
    <w:rsid w:val="00A92772"/>
    <w:rsid w:val="00A93475"/>
    <w:rsid w:val="00A93BAB"/>
    <w:rsid w:val="00A93FDA"/>
    <w:rsid w:val="00A94415"/>
    <w:rsid w:val="00A945B7"/>
    <w:rsid w:val="00A94737"/>
    <w:rsid w:val="00A94912"/>
    <w:rsid w:val="00A95E59"/>
    <w:rsid w:val="00A96353"/>
    <w:rsid w:val="00A964C2"/>
    <w:rsid w:val="00A9676D"/>
    <w:rsid w:val="00A97208"/>
    <w:rsid w:val="00A972DF"/>
    <w:rsid w:val="00A9748B"/>
    <w:rsid w:val="00A97617"/>
    <w:rsid w:val="00A97D5B"/>
    <w:rsid w:val="00AA003A"/>
    <w:rsid w:val="00AA0882"/>
    <w:rsid w:val="00AA09D5"/>
    <w:rsid w:val="00AA0E04"/>
    <w:rsid w:val="00AA0E82"/>
    <w:rsid w:val="00AA13EA"/>
    <w:rsid w:val="00AA1405"/>
    <w:rsid w:val="00AA16DB"/>
    <w:rsid w:val="00AA183E"/>
    <w:rsid w:val="00AA1B1C"/>
    <w:rsid w:val="00AA2029"/>
    <w:rsid w:val="00AA2A99"/>
    <w:rsid w:val="00AA2AA9"/>
    <w:rsid w:val="00AA2B3D"/>
    <w:rsid w:val="00AA2B5D"/>
    <w:rsid w:val="00AA3274"/>
    <w:rsid w:val="00AA32C3"/>
    <w:rsid w:val="00AA3ED4"/>
    <w:rsid w:val="00AA46D0"/>
    <w:rsid w:val="00AA4975"/>
    <w:rsid w:val="00AA519E"/>
    <w:rsid w:val="00AA5444"/>
    <w:rsid w:val="00AA5569"/>
    <w:rsid w:val="00AA56F1"/>
    <w:rsid w:val="00AA5775"/>
    <w:rsid w:val="00AA5D1F"/>
    <w:rsid w:val="00AA625A"/>
    <w:rsid w:val="00AA65F7"/>
    <w:rsid w:val="00AA6B93"/>
    <w:rsid w:val="00AA74E8"/>
    <w:rsid w:val="00AA7B71"/>
    <w:rsid w:val="00AA7F5B"/>
    <w:rsid w:val="00AB0790"/>
    <w:rsid w:val="00AB080A"/>
    <w:rsid w:val="00AB0FA3"/>
    <w:rsid w:val="00AB1020"/>
    <w:rsid w:val="00AB1184"/>
    <w:rsid w:val="00AB1385"/>
    <w:rsid w:val="00AB1513"/>
    <w:rsid w:val="00AB21A3"/>
    <w:rsid w:val="00AB2D50"/>
    <w:rsid w:val="00AB35BE"/>
    <w:rsid w:val="00AB38CB"/>
    <w:rsid w:val="00AB3A3A"/>
    <w:rsid w:val="00AB4B35"/>
    <w:rsid w:val="00AB5308"/>
    <w:rsid w:val="00AB56B7"/>
    <w:rsid w:val="00AB56C6"/>
    <w:rsid w:val="00AB5D66"/>
    <w:rsid w:val="00AB5F35"/>
    <w:rsid w:val="00AB5FEC"/>
    <w:rsid w:val="00AB6068"/>
    <w:rsid w:val="00AB6BF5"/>
    <w:rsid w:val="00AB7128"/>
    <w:rsid w:val="00AB7999"/>
    <w:rsid w:val="00AB7A45"/>
    <w:rsid w:val="00AB7D16"/>
    <w:rsid w:val="00AC03E5"/>
    <w:rsid w:val="00AC1876"/>
    <w:rsid w:val="00AC1987"/>
    <w:rsid w:val="00AC1B3D"/>
    <w:rsid w:val="00AC1BA2"/>
    <w:rsid w:val="00AC20D8"/>
    <w:rsid w:val="00AC2107"/>
    <w:rsid w:val="00AC24A0"/>
    <w:rsid w:val="00AC2B66"/>
    <w:rsid w:val="00AC2CD6"/>
    <w:rsid w:val="00AC3473"/>
    <w:rsid w:val="00AC3D7C"/>
    <w:rsid w:val="00AC4E33"/>
    <w:rsid w:val="00AC4F1C"/>
    <w:rsid w:val="00AC5067"/>
    <w:rsid w:val="00AC5425"/>
    <w:rsid w:val="00AC574E"/>
    <w:rsid w:val="00AC6268"/>
    <w:rsid w:val="00AC662A"/>
    <w:rsid w:val="00AC6637"/>
    <w:rsid w:val="00AC674C"/>
    <w:rsid w:val="00AC6A36"/>
    <w:rsid w:val="00AC6DBD"/>
    <w:rsid w:val="00AC6F1D"/>
    <w:rsid w:val="00AC72D4"/>
    <w:rsid w:val="00AC7859"/>
    <w:rsid w:val="00AC7EC8"/>
    <w:rsid w:val="00AD061A"/>
    <w:rsid w:val="00AD0D3E"/>
    <w:rsid w:val="00AD1114"/>
    <w:rsid w:val="00AD1261"/>
    <w:rsid w:val="00AD14A4"/>
    <w:rsid w:val="00AD15ED"/>
    <w:rsid w:val="00AD16DE"/>
    <w:rsid w:val="00AD1A01"/>
    <w:rsid w:val="00AD1CCB"/>
    <w:rsid w:val="00AD23B5"/>
    <w:rsid w:val="00AD26C2"/>
    <w:rsid w:val="00AD2B06"/>
    <w:rsid w:val="00AD2E1D"/>
    <w:rsid w:val="00AD2FFF"/>
    <w:rsid w:val="00AD3100"/>
    <w:rsid w:val="00AD335B"/>
    <w:rsid w:val="00AD39D9"/>
    <w:rsid w:val="00AD3B16"/>
    <w:rsid w:val="00AD3C74"/>
    <w:rsid w:val="00AD46A0"/>
    <w:rsid w:val="00AD4A3F"/>
    <w:rsid w:val="00AD4B19"/>
    <w:rsid w:val="00AD4D54"/>
    <w:rsid w:val="00AD4E7F"/>
    <w:rsid w:val="00AD50BE"/>
    <w:rsid w:val="00AD5827"/>
    <w:rsid w:val="00AD5B80"/>
    <w:rsid w:val="00AD5BF0"/>
    <w:rsid w:val="00AD5F1F"/>
    <w:rsid w:val="00AD5F62"/>
    <w:rsid w:val="00AD6E1F"/>
    <w:rsid w:val="00AD7190"/>
    <w:rsid w:val="00AD7935"/>
    <w:rsid w:val="00AE0F55"/>
    <w:rsid w:val="00AE126E"/>
    <w:rsid w:val="00AE13B8"/>
    <w:rsid w:val="00AE1EF5"/>
    <w:rsid w:val="00AE21E0"/>
    <w:rsid w:val="00AE24DF"/>
    <w:rsid w:val="00AE2580"/>
    <w:rsid w:val="00AE2A20"/>
    <w:rsid w:val="00AE2F10"/>
    <w:rsid w:val="00AE2F41"/>
    <w:rsid w:val="00AE31A1"/>
    <w:rsid w:val="00AE32C4"/>
    <w:rsid w:val="00AE3EDF"/>
    <w:rsid w:val="00AE4081"/>
    <w:rsid w:val="00AE458F"/>
    <w:rsid w:val="00AE46DC"/>
    <w:rsid w:val="00AE4BDA"/>
    <w:rsid w:val="00AE4C31"/>
    <w:rsid w:val="00AE53FB"/>
    <w:rsid w:val="00AE54A5"/>
    <w:rsid w:val="00AE59C4"/>
    <w:rsid w:val="00AE6D70"/>
    <w:rsid w:val="00AE7AD9"/>
    <w:rsid w:val="00AE7E51"/>
    <w:rsid w:val="00AF0325"/>
    <w:rsid w:val="00AF0643"/>
    <w:rsid w:val="00AF069E"/>
    <w:rsid w:val="00AF1169"/>
    <w:rsid w:val="00AF11F5"/>
    <w:rsid w:val="00AF13A1"/>
    <w:rsid w:val="00AF157C"/>
    <w:rsid w:val="00AF1621"/>
    <w:rsid w:val="00AF29C0"/>
    <w:rsid w:val="00AF2B47"/>
    <w:rsid w:val="00AF2E23"/>
    <w:rsid w:val="00AF32ED"/>
    <w:rsid w:val="00AF32FC"/>
    <w:rsid w:val="00AF331A"/>
    <w:rsid w:val="00AF38BF"/>
    <w:rsid w:val="00AF437A"/>
    <w:rsid w:val="00AF46A1"/>
    <w:rsid w:val="00AF5552"/>
    <w:rsid w:val="00AF5F05"/>
    <w:rsid w:val="00AF6313"/>
    <w:rsid w:val="00AF6459"/>
    <w:rsid w:val="00AF696B"/>
    <w:rsid w:val="00AF6FEC"/>
    <w:rsid w:val="00AF71D9"/>
    <w:rsid w:val="00AF72FA"/>
    <w:rsid w:val="00AF7730"/>
    <w:rsid w:val="00AF7759"/>
    <w:rsid w:val="00B001C1"/>
    <w:rsid w:val="00B0093E"/>
    <w:rsid w:val="00B013B5"/>
    <w:rsid w:val="00B022CB"/>
    <w:rsid w:val="00B02414"/>
    <w:rsid w:val="00B026AF"/>
    <w:rsid w:val="00B02CBF"/>
    <w:rsid w:val="00B035CB"/>
    <w:rsid w:val="00B04161"/>
    <w:rsid w:val="00B052C6"/>
    <w:rsid w:val="00B05A84"/>
    <w:rsid w:val="00B05EAA"/>
    <w:rsid w:val="00B06816"/>
    <w:rsid w:val="00B06C94"/>
    <w:rsid w:val="00B07078"/>
    <w:rsid w:val="00B07889"/>
    <w:rsid w:val="00B07CAC"/>
    <w:rsid w:val="00B07D83"/>
    <w:rsid w:val="00B103AB"/>
    <w:rsid w:val="00B10575"/>
    <w:rsid w:val="00B1068B"/>
    <w:rsid w:val="00B10846"/>
    <w:rsid w:val="00B10C78"/>
    <w:rsid w:val="00B111EA"/>
    <w:rsid w:val="00B124AC"/>
    <w:rsid w:val="00B124C0"/>
    <w:rsid w:val="00B1263A"/>
    <w:rsid w:val="00B12AB1"/>
    <w:rsid w:val="00B13076"/>
    <w:rsid w:val="00B1319A"/>
    <w:rsid w:val="00B132A6"/>
    <w:rsid w:val="00B132E7"/>
    <w:rsid w:val="00B138A9"/>
    <w:rsid w:val="00B13D96"/>
    <w:rsid w:val="00B13FFD"/>
    <w:rsid w:val="00B146A9"/>
    <w:rsid w:val="00B14A72"/>
    <w:rsid w:val="00B14AD2"/>
    <w:rsid w:val="00B14CDB"/>
    <w:rsid w:val="00B14CF8"/>
    <w:rsid w:val="00B15105"/>
    <w:rsid w:val="00B151AB"/>
    <w:rsid w:val="00B1536A"/>
    <w:rsid w:val="00B15662"/>
    <w:rsid w:val="00B15F43"/>
    <w:rsid w:val="00B16197"/>
    <w:rsid w:val="00B16C4B"/>
    <w:rsid w:val="00B1789B"/>
    <w:rsid w:val="00B17A66"/>
    <w:rsid w:val="00B17C73"/>
    <w:rsid w:val="00B17E7C"/>
    <w:rsid w:val="00B17EFB"/>
    <w:rsid w:val="00B204A6"/>
    <w:rsid w:val="00B204D7"/>
    <w:rsid w:val="00B206EF"/>
    <w:rsid w:val="00B20D4B"/>
    <w:rsid w:val="00B20F00"/>
    <w:rsid w:val="00B214BC"/>
    <w:rsid w:val="00B21FD2"/>
    <w:rsid w:val="00B2210C"/>
    <w:rsid w:val="00B229FE"/>
    <w:rsid w:val="00B22B85"/>
    <w:rsid w:val="00B232A1"/>
    <w:rsid w:val="00B23492"/>
    <w:rsid w:val="00B2367E"/>
    <w:rsid w:val="00B2372F"/>
    <w:rsid w:val="00B2381C"/>
    <w:rsid w:val="00B23C8E"/>
    <w:rsid w:val="00B23E73"/>
    <w:rsid w:val="00B242D8"/>
    <w:rsid w:val="00B24925"/>
    <w:rsid w:val="00B24B2D"/>
    <w:rsid w:val="00B24DEB"/>
    <w:rsid w:val="00B258C1"/>
    <w:rsid w:val="00B25900"/>
    <w:rsid w:val="00B25B39"/>
    <w:rsid w:val="00B26534"/>
    <w:rsid w:val="00B26912"/>
    <w:rsid w:val="00B2696B"/>
    <w:rsid w:val="00B26BC7"/>
    <w:rsid w:val="00B27A20"/>
    <w:rsid w:val="00B27D71"/>
    <w:rsid w:val="00B30738"/>
    <w:rsid w:val="00B30B9C"/>
    <w:rsid w:val="00B30FCF"/>
    <w:rsid w:val="00B3116B"/>
    <w:rsid w:val="00B31350"/>
    <w:rsid w:val="00B3136A"/>
    <w:rsid w:val="00B31516"/>
    <w:rsid w:val="00B316C1"/>
    <w:rsid w:val="00B31A92"/>
    <w:rsid w:val="00B31BC9"/>
    <w:rsid w:val="00B31D42"/>
    <w:rsid w:val="00B3249C"/>
    <w:rsid w:val="00B32BD8"/>
    <w:rsid w:val="00B33096"/>
    <w:rsid w:val="00B34019"/>
    <w:rsid w:val="00B34284"/>
    <w:rsid w:val="00B35753"/>
    <w:rsid w:val="00B35769"/>
    <w:rsid w:val="00B35D33"/>
    <w:rsid w:val="00B35DA0"/>
    <w:rsid w:val="00B360C1"/>
    <w:rsid w:val="00B37348"/>
    <w:rsid w:val="00B373E2"/>
    <w:rsid w:val="00B37572"/>
    <w:rsid w:val="00B378C8"/>
    <w:rsid w:val="00B3794D"/>
    <w:rsid w:val="00B37BFF"/>
    <w:rsid w:val="00B409F2"/>
    <w:rsid w:val="00B40BB2"/>
    <w:rsid w:val="00B411CD"/>
    <w:rsid w:val="00B4187B"/>
    <w:rsid w:val="00B426FC"/>
    <w:rsid w:val="00B42BB0"/>
    <w:rsid w:val="00B42BFE"/>
    <w:rsid w:val="00B4356E"/>
    <w:rsid w:val="00B435E8"/>
    <w:rsid w:val="00B448E6"/>
    <w:rsid w:val="00B4493E"/>
    <w:rsid w:val="00B4498B"/>
    <w:rsid w:val="00B44CA5"/>
    <w:rsid w:val="00B45154"/>
    <w:rsid w:val="00B452A4"/>
    <w:rsid w:val="00B45CD3"/>
    <w:rsid w:val="00B45EB8"/>
    <w:rsid w:val="00B461CC"/>
    <w:rsid w:val="00B46CDA"/>
    <w:rsid w:val="00B4769C"/>
    <w:rsid w:val="00B477E5"/>
    <w:rsid w:val="00B504D2"/>
    <w:rsid w:val="00B5059D"/>
    <w:rsid w:val="00B508F5"/>
    <w:rsid w:val="00B50D74"/>
    <w:rsid w:val="00B50F40"/>
    <w:rsid w:val="00B51266"/>
    <w:rsid w:val="00B5198F"/>
    <w:rsid w:val="00B52736"/>
    <w:rsid w:val="00B5302F"/>
    <w:rsid w:val="00B531BD"/>
    <w:rsid w:val="00B53222"/>
    <w:rsid w:val="00B53307"/>
    <w:rsid w:val="00B53794"/>
    <w:rsid w:val="00B53878"/>
    <w:rsid w:val="00B53DAE"/>
    <w:rsid w:val="00B53EA9"/>
    <w:rsid w:val="00B545F9"/>
    <w:rsid w:val="00B546E6"/>
    <w:rsid w:val="00B5632C"/>
    <w:rsid w:val="00B5691D"/>
    <w:rsid w:val="00B56A9E"/>
    <w:rsid w:val="00B57FCF"/>
    <w:rsid w:val="00B60A1C"/>
    <w:rsid w:val="00B6123F"/>
    <w:rsid w:val="00B61B4C"/>
    <w:rsid w:val="00B61F21"/>
    <w:rsid w:val="00B6203D"/>
    <w:rsid w:val="00B6204E"/>
    <w:rsid w:val="00B62573"/>
    <w:rsid w:val="00B6265D"/>
    <w:rsid w:val="00B62B65"/>
    <w:rsid w:val="00B63B85"/>
    <w:rsid w:val="00B64075"/>
    <w:rsid w:val="00B64506"/>
    <w:rsid w:val="00B64A48"/>
    <w:rsid w:val="00B64F2D"/>
    <w:rsid w:val="00B65088"/>
    <w:rsid w:val="00B65B23"/>
    <w:rsid w:val="00B663F8"/>
    <w:rsid w:val="00B66D77"/>
    <w:rsid w:val="00B678A2"/>
    <w:rsid w:val="00B70801"/>
    <w:rsid w:val="00B70D0E"/>
    <w:rsid w:val="00B715DA"/>
    <w:rsid w:val="00B71AAC"/>
    <w:rsid w:val="00B71B60"/>
    <w:rsid w:val="00B72830"/>
    <w:rsid w:val="00B72883"/>
    <w:rsid w:val="00B72D1B"/>
    <w:rsid w:val="00B730A6"/>
    <w:rsid w:val="00B73BC0"/>
    <w:rsid w:val="00B7432D"/>
    <w:rsid w:val="00B74E12"/>
    <w:rsid w:val="00B7644F"/>
    <w:rsid w:val="00B764FC"/>
    <w:rsid w:val="00B76AE7"/>
    <w:rsid w:val="00B76E07"/>
    <w:rsid w:val="00B76E0D"/>
    <w:rsid w:val="00B772A7"/>
    <w:rsid w:val="00B77431"/>
    <w:rsid w:val="00B774EA"/>
    <w:rsid w:val="00B77CC6"/>
    <w:rsid w:val="00B77DC4"/>
    <w:rsid w:val="00B77E0C"/>
    <w:rsid w:val="00B8008D"/>
    <w:rsid w:val="00B807EE"/>
    <w:rsid w:val="00B8091B"/>
    <w:rsid w:val="00B80BCE"/>
    <w:rsid w:val="00B80D15"/>
    <w:rsid w:val="00B80E91"/>
    <w:rsid w:val="00B8136A"/>
    <w:rsid w:val="00B816F1"/>
    <w:rsid w:val="00B8225C"/>
    <w:rsid w:val="00B82469"/>
    <w:rsid w:val="00B825D4"/>
    <w:rsid w:val="00B82C37"/>
    <w:rsid w:val="00B830CD"/>
    <w:rsid w:val="00B83441"/>
    <w:rsid w:val="00B83750"/>
    <w:rsid w:val="00B837E1"/>
    <w:rsid w:val="00B83FEA"/>
    <w:rsid w:val="00B840FF"/>
    <w:rsid w:val="00B84FAE"/>
    <w:rsid w:val="00B85357"/>
    <w:rsid w:val="00B8554F"/>
    <w:rsid w:val="00B85DC2"/>
    <w:rsid w:val="00B85DDC"/>
    <w:rsid w:val="00B85E4C"/>
    <w:rsid w:val="00B860A2"/>
    <w:rsid w:val="00B86A03"/>
    <w:rsid w:val="00B86AAF"/>
    <w:rsid w:val="00B87A60"/>
    <w:rsid w:val="00B905F1"/>
    <w:rsid w:val="00B90E6D"/>
    <w:rsid w:val="00B91075"/>
    <w:rsid w:val="00B91176"/>
    <w:rsid w:val="00B9142D"/>
    <w:rsid w:val="00B91F9B"/>
    <w:rsid w:val="00B92130"/>
    <w:rsid w:val="00B92A7A"/>
    <w:rsid w:val="00B92C00"/>
    <w:rsid w:val="00B932B4"/>
    <w:rsid w:val="00B936F0"/>
    <w:rsid w:val="00B939D8"/>
    <w:rsid w:val="00B93A26"/>
    <w:rsid w:val="00B9463C"/>
    <w:rsid w:val="00B94855"/>
    <w:rsid w:val="00B94F03"/>
    <w:rsid w:val="00B9503E"/>
    <w:rsid w:val="00B95093"/>
    <w:rsid w:val="00B95384"/>
    <w:rsid w:val="00B95E1B"/>
    <w:rsid w:val="00B966F1"/>
    <w:rsid w:val="00B967F8"/>
    <w:rsid w:val="00B97342"/>
    <w:rsid w:val="00B97D3B"/>
    <w:rsid w:val="00B97DDF"/>
    <w:rsid w:val="00BA0585"/>
    <w:rsid w:val="00BA1450"/>
    <w:rsid w:val="00BA167D"/>
    <w:rsid w:val="00BA1757"/>
    <w:rsid w:val="00BA18EF"/>
    <w:rsid w:val="00BA198A"/>
    <w:rsid w:val="00BA1CA8"/>
    <w:rsid w:val="00BA24DB"/>
    <w:rsid w:val="00BA2600"/>
    <w:rsid w:val="00BA2769"/>
    <w:rsid w:val="00BA2976"/>
    <w:rsid w:val="00BA3BB1"/>
    <w:rsid w:val="00BA3C7A"/>
    <w:rsid w:val="00BA3E49"/>
    <w:rsid w:val="00BA416D"/>
    <w:rsid w:val="00BA41A7"/>
    <w:rsid w:val="00BA4368"/>
    <w:rsid w:val="00BA4E96"/>
    <w:rsid w:val="00BA501E"/>
    <w:rsid w:val="00BA51D7"/>
    <w:rsid w:val="00BA5A0C"/>
    <w:rsid w:val="00BA608E"/>
    <w:rsid w:val="00BA62BF"/>
    <w:rsid w:val="00BA64CF"/>
    <w:rsid w:val="00BA6C00"/>
    <w:rsid w:val="00BB0B2A"/>
    <w:rsid w:val="00BB0E26"/>
    <w:rsid w:val="00BB1130"/>
    <w:rsid w:val="00BB128E"/>
    <w:rsid w:val="00BB198A"/>
    <w:rsid w:val="00BB1A45"/>
    <w:rsid w:val="00BB1D07"/>
    <w:rsid w:val="00BB1D6E"/>
    <w:rsid w:val="00BB221C"/>
    <w:rsid w:val="00BB239A"/>
    <w:rsid w:val="00BB2838"/>
    <w:rsid w:val="00BB290B"/>
    <w:rsid w:val="00BB2D98"/>
    <w:rsid w:val="00BB2DF3"/>
    <w:rsid w:val="00BB3226"/>
    <w:rsid w:val="00BB34A2"/>
    <w:rsid w:val="00BB38F1"/>
    <w:rsid w:val="00BB3DA7"/>
    <w:rsid w:val="00BB418F"/>
    <w:rsid w:val="00BB4701"/>
    <w:rsid w:val="00BB4719"/>
    <w:rsid w:val="00BB4CFE"/>
    <w:rsid w:val="00BB50B2"/>
    <w:rsid w:val="00BB5111"/>
    <w:rsid w:val="00BB5258"/>
    <w:rsid w:val="00BB636D"/>
    <w:rsid w:val="00BB6CE7"/>
    <w:rsid w:val="00BB6DFF"/>
    <w:rsid w:val="00BB719D"/>
    <w:rsid w:val="00BB78DE"/>
    <w:rsid w:val="00BB7A84"/>
    <w:rsid w:val="00BB7A8F"/>
    <w:rsid w:val="00BB7BAC"/>
    <w:rsid w:val="00BB7C51"/>
    <w:rsid w:val="00BB7C90"/>
    <w:rsid w:val="00BC0328"/>
    <w:rsid w:val="00BC0598"/>
    <w:rsid w:val="00BC07AF"/>
    <w:rsid w:val="00BC1603"/>
    <w:rsid w:val="00BC1BF3"/>
    <w:rsid w:val="00BC1EA1"/>
    <w:rsid w:val="00BC1EAF"/>
    <w:rsid w:val="00BC205C"/>
    <w:rsid w:val="00BC20F5"/>
    <w:rsid w:val="00BC2186"/>
    <w:rsid w:val="00BC241A"/>
    <w:rsid w:val="00BC270C"/>
    <w:rsid w:val="00BC2F19"/>
    <w:rsid w:val="00BC334A"/>
    <w:rsid w:val="00BC3532"/>
    <w:rsid w:val="00BC4303"/>
    <w:rsid w:val="00BC4348"/>
    <w:rsid w:val="00BC46B9"/>
    <w:rsid w:val="00BC4D14"/>
    <w:rsid w:val="00BC4F85"/>
    <w:rsid w:val="00BC530A"/>
    <w:rsid w:val="00BC5AB6"/>
    <w:rsid w:val="00BC6784"/>
    <w:rsid w:val="00BC683F"/>
    <w:rsid w:val="00BC7427"/>
    <w:rsid w:val="00BC7888"/>
    <w:rsid w:val="00BC7CFC"/>
    <w:rsid w:val="00BD04E8"/>
    <w:rsid w:val="00BD091B"/>
    <w:rsid w:val="00BD09C6"/>
    <w:rsid w:val="00BD0B78"/>
    <w:rsid w:val="00BD11D8"/>
    <w:rsid w:val="00BD22E0"/>
    <w:rsid w:val="00BD29BB"/>
    <w:rsid w:val="00BD2E85"/>
    <w:rsid w:val="00BD2ED4"/>
    <w:rsid w:val="00BD2FAC"/>
    <w:rsid w:val="00BD3B00"/>
    <w:rsid w:val="00BD3EF0"/>
    <w:rsid w:val="00BD452A"/>
    <w:rsid w:val="00BD4AF4"/>
    <w:rsid w:val="00BD4CD4"/>
    <w:rsid w:val="00BD52D2"/>
    <w:rsid w:val="00BD5800"/>
    <w:rsid w:val="00BD59F5"/>
    <w:rsid w:val="00BD64B0"/>
    <w:rsid w:val="00BD6557"/>
    <w:rsid w:val="00BD69FE"/>
    <w:rsid w:val="00BD6B13"/>
    <w:rsid w:val="00BD6D37"/>
    <w:rsid w:val="00BD6D8C"/>
    <w:rsid w:val="00BD7551"/>
    <w:rsid w:val="00BD7AD0"/>
    <w:rsid w:val="00BE0809"/>
    <w:rsid w:val="00BE0A4C"/>
    <w:rsid w:val="00BE0E1B"/>
    <w:rsid w:val="00BE145F"/>
    <w:rsid w:val="00BE1499"/>
    <w:rsid w:val="00BE1BAC"/>
    <w:rsid w:val="00BE27C4"/>
    <w:rsid w:val="00BE27CC"/>
    <w:rsid w:val="00BE2A56"/>
    <w:rsid w:val="00BE2AA1"/>
    <w:rsid w:val="00BE376C"/>
    <w:rsid w:val="00BE3AC3"/>
    <w:rsid w:val="00BE3D52"/>
    <w:rsid w:val="00BE3ED5"/>
    <w:rsid w:val="00BE527F"/>
    <w:rsid w:val="00BE62A7"/>
    <w:rsid w:val="00BE63E8"/>
    <w:rsid w:val="00BE68B2"/>
    <w:rsid w:val="00BE72EE"/>
    <w:rsid w:val="00BE7C3D"/>
    <w:rsid w:val="00BF0BDC"/>
    <w:rsid w:val="00BF1F48"/>
    <w:rsid w:val="00BF2693"/>
    <w:rsid w:val="00BF2C50"/>
    <w:rsid w:val="00BF2FC1"/>
    <w:rsid w:val="00BF3207"/>
    <w:rsid w:val="00BF34EF"/>
    <w:rsid w:val="00BF39E1"/>
    <w:rsid w:val="00BF3BBC"/>
    <w:rsid w:val="00BF3E66"/>
    <w:rsid w:val="00BF45EF"/>
    <w:rsid w:val="00BF47CB"/>
    <w:rsid w:val="00BF480D"/>
    <w:rsid w:val="00BF48B7"/>
    <w:rsid w:val="00BF5792"/>
    <w:rsid w:val="00BF5798"/>
    <w:rsid w:val="00BF5E4B"/>
    <w:rsid w:val="00BF6312"/>
    <w:rsid w:val="00BF63B9"/>
    <w:rsid w:val="00BF64A9"/>
    <w:rsid w:val="00BF6743"/>
    <w:rsid w:val="00BF6ADD"/>
    <w:rsid w:val="00BF741F"/>
    <w:rsid w:val="00BF7467"/>
    <w:rsid w:val="00BF79C4"/>
    <w:rsid w:val="00BF7FE7"/>
    <w:rsid w:val="00C0056E"/>
    <w:rsid w:val="00C00580"/>
    <w:rsid w:val="00C00737"/>
    <w:rsid w:val="00C009C5"/>
    <w:rsid w:val="00C00D10"/>
    <w:rsid w:val="00C00FA2"/>
    <w:rsid w:val="00C01468"/>
    <w:rsid w:val="00C015AB"/>
    <w:rsid w:val="00C01BE9"/>
    <w:rsid w:val="00C0276C"/>
    <w:rsid w:val="00C02B54"/>
    <w:rsid w:val="00C02BB4"/>
    <w:rsid w:val="00C02CB9"/>
    <w:rsid w:val="00C031E0"/>
    <w:rsid w:val="00C037B8"/>
    <w:rsid w:val="00C03BF3"/>
    <w:rsid w:val="00C03F2D"/>
    <w:rsid w:val="00C0430F"/>
    <w:rsid w:val="00C044CC"/>
    <w:rsid w:val="00C0486E"/>
    <w:rsid w:val="00C05B2B"/>
    <w:rsid w:val="00C05E18"/>
    <w:rsid w:val="00C0680F"/>
    <w:rsid w:val="00C0718E"/>
    <w:rsid w:val="00C077C1"/>
    <w:rsid w:val="00C07803"/>
    <w:rsid w:val="00C102DD"/>
    <w:rsid w:val="00C1057C"/>
    <w:rsid w:val="00C10E90"/>
    <w:rsid w:val="00C1101F"/>
    <w:rsid w:val="00C112A3"/>
    <w:rsid w:val="00C114CC"/>
    <w:rsid w:val="00C11540"/>
    <w:rsid w:val="00C1184B"/>
    <w:rsid w:val="00C11913"/>
    <w:rsid w:val="00C1216E"/>
    <w:rsid w:val="00C12274"/>
    <w:rsid w:val="00C1228D"/>
    <w:rsid w:val="00C1283B"/>
    <w:rsid w:val="00C12E17"/>
    <w:rsid w:val="00C12F16"/>
    <w:rsid w:val="00C13203"/>
    <w:rsid w:val="00C13248"/>
    <w:rsid w:val="00C132BF"/>
    <w:rsid w:val="00C13695"/>
    <w:rsid w:val="00C139F4"/>
    <w:rsid w:val="00C13E77"/>
    <w:rsid w:val="00C13EC1"/>
    <w:rsid w:val="00C144D4"/>
    <w:rsid w:val="00C144EF"/>
    <w:rsid w:val="00C148A4"/>
    <w:rsid w:val="00C15138"/>
    <w:rsid w:val="00C152EC"/>
    <w:rsid w:val="00C153E5"/>
    <w:rsid w:val="00C15986"/>
    <w:rsid w:val="00C162B2"/>
    <w:rsid w:val="00C16453"/>
    <w:rsid w:val="00C16566"/>
    <w:rsid w:val="00C16822"/>
    <w:rsid w:val="00C17105"/>
    <w:rsid w:val="00C176A7"/>
    <w:rsid w:val="00C2025B"/>
    <w:rsid w:val="00C20836"/>
    <w:rsid w:val="00C2089A"/>
    <w:rsid w:val="00C209F4"/>
    <w:rsid w:val="00C20C18"/>
    <w:rsid w:val="00C20E22"/>
    <w:rsid w:val="00C213CA"/>
    <w:rsid w:val="00C21F5B"/>
    <w:rsid w:val="00C220CC"/>
    <w:rsid w:val="00C2216D"/>
    <w:rsid w:val="00C22B75"/>
    <w:rsid w:val="00C23008"/>
    <w:rsid w:val="00C2430D"/>
    <w:rsid w:val="00C244D7"/>
    <w:rsid w:val="00C253F3"/>
    <w:rsid w:val="00C256EA"/>
    <w:rsid w:val="00C25E1E"/>
    <w:rsid w:val="00C2622C"/>
    <w:rsid w:val="00C2628C"/>
    <w:rsid w:val="00C2652B"/>
    <w:rsid w:val="00C26A61"/>
    <w:rsid w:val="00C27096"/>
    <w:rsid w:val="00C27BCB"/>
    <w:rsid w:val="00C27E1C"/>
    <w:rsid w:val="00C30560"/>
    <w:rsid w:val="00C3073D"/>
    <w:rsid w:val="00C30764"/>
    <w:rsid w:val="00C30950"/>
    <w:rsid w:val="00C31735"/>
    <w:rsid w:val="00C31892"/>
    <w:rsid w:val="00C3200E"/>
    <w:rsid w:val="00C320B8"/>
    <w:rsid w:val="00C322A0"/>
    <w:rsid w:val="00C32DB6"/>
    <w:rsid w:val="00C32FDF"/>
    <w:rsid w:val="00C33235"/>
    <w:rsid w:val="00C33444"/>
    <w:rsid w:val="00C33588"/>
    <w:rsid w:val="00C335AA"/>
    <w:rsid w:val="00C346CD"/>
    <w:rsid w:val="00C3470C"/>
    <w:rsid w:val="00C352CB"/>
    <w:rsid w:val="00C36144"/>
    <w:rsid w:val="00C36593"/>
    <w:rsid w:val="00C36CB0"/>
    <w:rsid w:val="00C37032"/>
    <w:rsid w:val="00C37149"/>
    <w:rsid w:val="00C379F0"/>
    <w:rsid w:val="00C402B1"/>
    <w:rsid w:val="00C40587"/>
    <w:rsid w:val="00C40704"/>
    <w:rsid w:val="00C4097B"/>
    <w:rsid w:val="00C40A4B"/>
    <w:rsid w:val="00C40AC7"/>
    <w:rsid w:val="00C417E7"/>
    <w:rsid w:val="00C41AD9"/>
    <w:rsid w:val="00C425AE"/>
    <w:rsid w:val="00C42DCD"/>
    <w:rsid w:val="00C42FED"/>
    <w:rsid w:val="00C434E3"/>
    <w:rsid w:val="00C43756"/>
    <w:rsid w:val="00C43FFF"/>
    <w:rsid w:val="00C44ED4"/>
    <w:rsid w:val="00C45CDE"/>
    <w:rsid w:val="00C47106"/>
    <w:rsid w:val="00C47230"/>
    <w:rsid w:val="00C474A2"/>
    <w:rsid w:val="00C47DEC"/>
    <w:rsid w:val="00C512E5"/>
    <w:rsid w:val="00C5159D"/>
    <w:rsid w:val="00C5176E"/>
    <w:rsid w:val="00C51782"/>
    <w:rsid w:val="00C51F2F"/>
    <w:rsid w:val="00C5227D"/>
    <w:rsid w:val="00C533B7"/>
    <w:rsid w:val="00C5362F"/>
    <w:rsid w:val="00C53631"/>
    <w:rsid w:val="00C538E3"/>
    <w:rsid w:val="00C5453F"/>
    <w:rsid w:val="00C548A2"/>
    <w:rsid w:val="00C55190"/>
    <w:rsid w:val="00C55220"/>
    <w:rsid w:val="00C55239"/>
    <w:rsid w:val="00C55745"/>
    <w:rsid w:val="00C55929"/>
    <w:rsid w:val="00C55C82"/>
    <w:rsid w:val="00C56162"/>
    <w:rsid w:val="00C56323"/>
    <w:rsid w:val="00C563AF"/>
    <w:rsid w:val="00C575EE"/>
    <w:rsid w:val="00C57841"/>
    <w:rsid w:val="00C57E66"/>
    <w:rsid w:val="00C57F84"/>
    <w:rsid w:val="00C60E86"/>
    <w:rsid w:val="00C6112C"/>
    <w:rsid w:val="00C6113C"/>
    <w:rsid w:val="00C61566"/>
    <w:rsid w:val="00C6197B"/>
    <w:rsid w:val="00C62954"/>
    <w:rsid w:val="00C62A72"/>
    <w:rsid w:val="00C634D2"/>
    <w:rsid w:val="00C63FE4"/>
    <w:rsid w:val="00C641E3"/>
    <w:rsid w:val="00C64574"/>
    <w:rsid w:val="00C64811"/>
    <w:rsid w:val="00C648C5"/>
    <w:rsid w:val="00C64A3F"/>
    <w:rsid w:val="00C65064"/>
    <w:rsid w:val="00C652EE"/>
    <w:rsid w:val="00C65312"/>
    <w:rsid w:val="00C653CE"/>
    <w:rsid w:val="00C65B95"/>
    <w:rsid w:val="00C661B2"/>
    <w:rsid w:val="00C665CE"/>
    <w:rsid w:val="00C674B1"/>
    <w:rsid w:val="00C678A5"/>
    <w:rsid w:val="00C67962"/>
    <w:rsid w:val="00C67BA0"/>
    <w:rsid w:val="00C70172"/>
    <w:rsid w:val="00C701AB"/>
    <w:rsid w:val="00C714BC"/>
    <w:rsid w:val="00C71D77"/>
    <w:rsid w:val="00C71F18"/>
    <w:rsid w:val="00C720A9"/>
    <w:rsid w:val="00C724AE"/>
    <w:rsid w:val="00C726C2"/>
    <w:rsid w:val="00C72717"/>
    <w:rsid w:val="00C72834"/>
    <w:rsid w:val="00C72913"/>
    <w:rsid w:val="00C72A64"/>
    <w:rsid w:val="00C72D3A"/>
    <w:rsid w:val="00C73609"/>
    <w:rsid w:val="00C73B75"/>
    <w:rsid w:val="00C73BDE"/>
    <w:rsid w:val="00C742EE"/>
    <w:rsid w:val="00C74B95"/>
    <w:rsid w:val="00C74C3F"/>
    <w:rsid w:val="00C74F82"/>
    <w:rsid w:val="00C75740"/>
    <w:rsid w:val="00C75E27"/>
    <w:rsid w:val="00C7656B"/>
    <w:rsid w:val="00C76728"/>
    <w:rsid w:val="00C77000"/>
    <w:rsid w:val="00C77913"/>
    <w:rsid w:val="00C77A39"/>
    <w:rsid w:val="00C801A6"/>
    <w:rsid w:val="00C802B3"/>
    <w:rsid w:val="00C80317"/>
    <w:rsid w:val="00C803DE"/>
    <w:rsid w:val="00C80478"/>
    <w:rsid w:val="00C80600"/>
    <w:rsid w:val="00C80E88"/>
    <w:rsid w:val="00C81252"/>
    <w:rsid w:val="00C81471"/>
    <w:rsid w:val="00C81E8B"/>
    <w:rsid w:val="00C82521"/>
    <w:rsid w:val="00C8342D"/>
    <w:rsid w:val="00C835A8"/>
    <w:rsid w:val="00C83BC7"/>
    <w:rsid w:val="00C83E36"/>
    <w:rsid w:val="00C840A4"/>
    <w:rsid w:val="00C842BA"/>
    <w:rsid w:val="00C843E8"/>
    <w:rsid w:val="00C845B2"/>
    <w:rsid w:val="00C84B9A"/>
    <w:rsid w:val="00C85DA8"/>
    <w:rsid w:val="00C865B9"/>
    <w:rsid w:val="00C866EC"/>
    <w:rsid w:val="00C86B1B"/>
    <w:rsid w:val="00C86ED4"/>
    <w:rsid w:val="00C872C5"/>
    <w:rsid w:val="00C87641"/>
    <w:rsid w:val="00C876A7"/>
    <w:rsid w:val="00C91967"/>
    <w:rsid w:val="00C91A3D"/>
    <w:rsid w:val="00C92408"/>
    <w:rsid w:val="00C925D4"/>
    <w:rsid w:val="00C93459"/>
    <w:rsid w:val="00C94099"/>
    <w:rsid w:val="00C94B28"/>
    <w:rsid w:val="00C95215"/>
    <w:rsid w:val="00C954E5"/>
    <w:rsid w:val="00C959B6"/>
    <w:rsid w:val="00C96827"/>
    <w:rsid w:val="00C96901"/>
    <w:rsid w:val="00C97179"/>
    <w:rsid w:val="00C9754F"/>
    <w:rsid w:val="00C9798E"/>
    <w:rsid w:val="00CA1C6C"/>
    <w:rsid w:val="00CA1C9F"/>
    <w:rsid w:val="00CA1CC1"/>
    <w:rsid w:val="00CA1E7E"/>
    <w:rsid w:val="00CA20A5"/>
    <w:rsid w:val="00CA2F86"/>
    <w:rsid w:val="00CA3398"/>
    <w:rsid w:val="00CA38ED"/>
    <w:rsid w:val="00CA3E48"/>
    <w:rsid w:val="00CA4762"/>
    <w:rsid w:val="00CA4ADB"/>
    <w:rsid w:val="00CA510F"/>
    <w:rsid w:val="00CA5281"/>
    <w:rsid w:val="00CA54C0"/>
    <w:rsid w:val="00CA5F59"/>
    <w:rsid w:val="00CA6593"/>
    <w:rsid w:val="00CA69B9"/>
    <w:rsid w:val="00CA6A98"/>
    <w:rsid w:val="00CA734A"/>
    <w:rsid w:val="00CA7996"/>
    <w:rsid w:val="00CA7DF1"/>
    <w:rsid w:val="00CB052A"/>
    <w:rsid w:val="00CB11E1"/>
    <w:rsid w:val="00CB167F"/>
    <w:rsid w:val="00CB187D"/>
    <w:rsid w:val="00CB1B7A"/>
    <w:rsid w:val="00CB1E06"/>
    <w:rsid w:val="00CB1ECB"/>
    <w:rsid w:val="00CB2DA5"/>
    <w:rsid w:val="00CB3343"/>
    <w:rsid w:val="00CB357A"/>
    <w:rsid w:val="00CB36CC"/>
    <w:rsid w:val="00CB43EC"/>
    <w:rsid w:val="00CB45DF"/>
    <w:rsid w:val="00CB45F5"/>
    <w:rsid w:val="00CB4E5E"/>
    <w:rsid w:val="00CB520A"/>
    <w:rsid w:val="00CB545D"/>
    <w:rsid w:val="00CB55C7"/>
    <w:rsid w:val="00CB5659"/>
    <w:rsid w:val="00CB5BB3"/>
    <w:rsid w:val="00CB65A3"/>
    <w:rsid w:val="00CB6670"/>
    <w:rsid w:val="00CB6761"/>
    <w:rsid w:val="00CB7140"/>
    <w:rsid w:val="00CB7531"/>
    <w:rsid w:val="00CB76DB"/>
    <w:rsid w:val="00CC006C"/>
    <w:rsid w:val="00CC025C"/>
    <w:rsid w:val="00CC0AFF"/>
    <w:rsid w:val="00CC0DE2"/>
    <w:rsid w:val="00CC0EAC"/>
    <w:rsid w:val="00CC146E"/>
    <w:rsid w:val="00CC1F1A"/>
    <w:rsid w:val="00CC2379"/>
    <w:rsid w:val="00CC2CC5"/>
    <w:rsid w:val="00CC3C44"/>
    <w:rsid w:val="00CC404A"/>
    <w:rsid w:val="00CC42DB"/>
    <w:rsid w:val="00CC45BE"/>
    <w:rsid w:val="00CC4EC5"/>
    <w:rsid w:val="00CC555E"/>
    <w:rsid w:val="00CC55F5"/>
    <w:rsid w:val="00CC5740"/>
    <w:rsid w:val="00CC63D2"/>
    <w:rsid w:val="00CC6E35"/>
    <w:rsid w:val="00CC7388"/>
    <w:rsid w:val="00CC75EB"/>
    <w:rsid w:val="00CD03C2"/>
    <w:rsid w:val="00CD0649"/>
    <w:rsid w:val="00CD07D5"/>
    <w:rsid w:val="00CD0F2B"/>
    <w:rsid w:val="00CD18FA"/>
    <w:rsid w:val="00CD1D49"/>
    <w:rsid w:val="00CD1F0C"/>
    <w:rsid w:val="00CD20E7"/>
    <w:rsid w:val="00CD2E3F"/>
    <w:rsid w:val="00CD3285"/>
    <w:rsid w:val="00CD3334"/>
    <w:rsid w:val="00CD3870"/>
    <w:rsid w:val="00CD40E1"/>
    <w:rsid w:val="00CD4314"/>
    <w:rsid w:val="00CD46EF"/>
    <w:rsid w:val="00CD4877"/>
    <w:rsid w:val="00CD56A2"/>
    <w:rsid w:val="00CD5DEC"/>
    <w:rsid w:val="00CD6337"/>
    <w:rsid w:val="00CD63C3"/>
    <w:rsid w:val="00CD686D"/>
    <w:rsid w:val="00CD6DA3"/>
    <w:rsid w:val="00CD6E07"/>
    <w:rsid w:val="00CD6F8E"/>
    <w:rsid w:val="00CD78B2"/>
    <w:rsid w:val="00CD7E91"/>
    <w:rsid w:val="00CE04E8"/>
    <w:rsid w:val="00CE0733"/>
    <w:rsid w:val="00CE0CC6"/>
    <w:rsid w:val="00CE0D6C"/>
    <w:rsid w:val="00CE1076"/>
    <w:rsid w:val="00CE1711"/>
    <w:rsid w:val="00CE1850"/>
    <w:rsid w:val="00CE23F8"/>
    <w:rsid w:val="00CE2983"/>
    <w:rsid w:val="00CE2A86"/>
    <w:rsid w:val="00CE2BC7"/>
    <w:rsid w:val="00CE3127"/>
    <w:rsid w:val="00CE3550"/>
    <w:rsid w:val="00CE37FA"/>
    <w:rsid w:val="00CE3AE8"/>
    <w:rsid w:val="00CE3B8D"/>
    <w:rsid w:val="00CE3FEA"/>
    <w:rsid w:val="00CE4859"/>
    <w:rsid w:val="00CE4EB1"/>
    <w:rsid w:val="00CE5A4B"/>
    <w:rsid w:val="00CE5BAE"/>
    <w:rsid w:val="00CE5DAE"/>
    <w:rsid w:val="00CE6049"/>
    <w:rsid w:val="00CE6E91"/>
    <w:rsid w:val="00CE6EF4"/>
    <w:rsid w:val="00CE7F98"/>
    <w:rsid w:val="00CF04AB"/>
    <w:rsid w:val="00CF06D3"/>
    <w:rsid w:val="00CF08D2"/>
    <w:rsid w:val="00CF09A3"/>
    <w:rsid w:val="00CF0F19"/>
    <w:rsid w:val="00CF1625"/>
    <w:rsid w:val="00CF166E"/>
    <w:rsid w:val="00CF1779"/>
    <w:rsid w:val="00CF235A"/>
    <w:rsid w:val="00CF2955"/>
    <w:rsid w:val="00CF2A19"/>
    <w:rsid w:val="00CF2FC2"/>
    <w:rsid w:val="00CF3564"/>
    <w:rsid w:val="00CF387E"/>
    <w:rsid w:val="00CF3E3F"/>
    <w:rsid w:val="00CF4444"/>
    <w:rsid w:val="00CF4829"/>
    <w:rsid w:val="00CF4B57"/>
    <w:rsid w:val="00CF53C1"/>
    <w:rsid w:val="00CF5678"/>
    <w:rsid w:val="00CF5A72"/>
    <w:rsid w:val="00CF680C"/>
    <w:rsid w:val="00CF6A07"/>
    <w:rsid w:val="00CF6BB8"/>
    <w:rsid w:val="00CF6C77"/>
    <w:rsid w:val="00CF72E6"/>
    <w:rsid w:val="00CF7301"/>
    <w:rsid w:val="00CF76E7"/>
    <w:rsid w:val="00CF7D59"/>
    <w:rsid w:val="00D000C4"/>
    <w:rsid w:val="00D0024A"/>
    <w:rsid w:val="00D0079F"/>
    <w:rsid w:val="00D012E7"/>
    <w:rsid w:val="00D0161D"/>
    <w:rsid w:val="00D01B8D"/>
    <w:rsid w:val="00D02966"/>
    <w:rsid w:val="00D02E85"/>
    <w:rsid w:val="00D03746"/>
    <w:rsid w:val="00D03C98"/>
    <w:rsid w:val="00D040DE"/>
    <w:rsid w:val="00D046AC"/>
    <w:rsid w:val="00D0470F"/>
    <w:rsid w:val="00D04C4C"/>
    <w:rsid w:val="00D04DE2"/>
    <w:rsid w:val="00D04E94"/>
    <w:rsid w:val="00D05D6E"/>
    <w:rsid w:val="00D062A5"/>
    <w:rsid w:val="00D067EF"/>
    <w:rsid w:val="00D06B9B"/>
    <w:rsid w:val="00D07520"/>
    <w:rsid w:val="00D07A4C"/>
    <w:rsid w:val="00D07AFA"/>
    <w:rsid w:val="00D07E0D"/>
    <w:rsid w:val="00D10184"/>
    <w:rsid w:val="00D10BF1"/>
    <w:rsid w:val="00D112AE"/>
    <w:rsid w:val="00D11864"/>
    <w:rsid w:val="00D11E6E"/>
    <w:rsid w:val="00D1200D"/>
    <w:rsid w:val="00D12168"/>
    <w:rsid w:val="00D1275B"/>
    <w:rsid w:val="00D12B4A"/>
    <w:rsid w:val="00D130FC"/>
    <w:rsid w:val="00D135B7"/>
    <w:rsid w:val="00D139E3"/>
    <w:rsid w:val="00D13BB4"/>
    <w:rsid w:val="00D13CFC"/>
    <w:rsid w:val="00D141EE"/>
    <w:rsid w:val="00D1462E"/>
    <w:rsid w:val="00D14AAB"/>
    <w:rsid w:val="00D14ACE"/>
    <w:rsid w:val="00D14C0D"/>
    <w:rsid w:val="00D14D19"/>
    <w:rsid w:val="00D15181"/>
    <w:rsid w:val="00D1519C"/>
    <w:rsid w:val="00D153D3"/>
    <w:rsid w:val="00D157AF"/>
    <w:rsid w:val="00D15C8F"/>
    <w:rsid w:val="00D15CAD"/>
    <w:rsid w:val="00D1618B"/>
    <w:rsid w:val="00D161CE"/>
    <w:rsid w:val="00D162C7"/>
    <w:rsid w:val="00D1682A"/>
    <w:rsid w:val="00D16F0C"/>
    <w:rsid w:val="00D1782C"/>
    <w:rsid w:val="00D17897"/>
    <w:rsid w:val="00D17898"/>
    <w:rsid w:val="00D179EC"/>
    <w:rsid w:val="00D17D5D"/>
    <w:rsid w:val="00D17EA6"/>
    <w:rsid w:val="00D203D3"/>
    <w:rsid w:val="00D205D2"/>
    <w:rsid w:val="00D20C42"/>
    <w:rsid w:val="00D219F3"/>
    <w:rsid w:val="00D220B2"/>
    <w:rsid w:val="00D228A1"/>
    <w:rsid w:val="00D22969"/>
    <w:rsid w:val="00D23039"/>
    <w:rsid w:val="00D237CF"/>
    <w:rsid w:val="00D244E9"/>
    <w:rsid w:val="00D247AD"/>
    <w:rsid w:val="00D24C5E"/>
    <w:rsid w:val="00D24CA2"/>
    <w:rsid w:val="00D25319"/>
    <w:rsid w:val="00D25E3A"/>
    <w:rsid w:val="00D25F37"/>
    <w:rsid w:val="00D25F3D"/>
    <w:rsid w:val="00D25F9F"/>
    <w:rsid w:val="00D26CFE"/>
    <w:rsid w:val="00D27249"/>
    <w:rsid w:val="00D273B3"/>
    <w:rsid w:val="00D276DF"/>
    <w:rsid w:val="00D2786E"/>
    <w:rsid w:val="00D27A7C"/>
    <w:rsid w:val="00D30473"/>
    <w:rsid w:val="00D30915"/>
    <w:rsid w:val="00D30A50"/>
    <w:rsid w:val="00D30E6A"/>
    <w:rsid w:val="00D319C6"/>
    <w:rsid w:val="00D3263E"/>
    <w:rsid w:val="00D32717"/>
    <w:rsid w:val="00D33842"/>
    <w:rsid w:val="00D3390A"/>
    <w:rsid w:val="00D3392C"/>
    <w:rsid w:val="00D3415C"/>
    <w:rsid w:val="00D34E6B"/>
    <w:rsid w:val="00D36AEF"/>
    <w:rsid w:val="00D37A95"/>
    <w:rsid w:val="00D40408"/>
    <w:rsid w:val="00D40586"/>
    <w:rsid w:val="00D4117C"/>
    <w:rsid w:val="00D42CC9"/>
    <w:rsid w:val="00D432E4"/>
    <w:rsid w:val="00D43364"/>
    <w:rsid w:val="00D4337A"/>
    <w:rsid w:val="00D43740"/>
    <w:rsid w:val="00D43E51"/>
    <w:rsid w:val="00D44A54"/>
    <w:rsid w:val="00D44DD4"/>
    <w:rsid w:val="00D450F0"/>
    <w:rsid w:val="00D4580B"/>
    <w:rsid w:val="00D459DA"/>
    <w:rsid w:val="00D47006"/>
    <w:rsid w:val="00D47323"/>
    <w:rsid w:val="00D478AC"/>
    <w:rsid w:val="00D478BC"/>
    <w:rsid w:val="00D47DFE"/>
    <w:rsid w:val="00D50010"/>
    <w:rsid w:val="00D50BA2"/>
    <w:rsid w:val="00D50D77"/>
    <w:rsid w:val="00D5168E"/>
    <w:rsid w:val="00D5169B"/>
    <w:rsid w:val="00D523DD"/>
    <w:rsid w:val="00D52969"/>
    <w:rsid w:val="00D53B07"/>
    <w:rsid w:val="00D53D50"/>
    <w:rsid w:val="00D53E50"/>
    <w:rsid w:val="00D54404"/>
    <w:rsid w:val="00D54826"/>
    <w:rsid w:val="00D55606"/>
    <w:rsid w:val="00D5656D"/>
    <w:rsid w:val="00D56910"/>
    <w:rsid w:val="00D56A51"/>
    <w:rsid w:val="00D56B80"/>
    <w:rsid w:val="00D56C40"/>
    <w:rsid w:val="00D57B67"/>
    <w:rsid w:val="00D57D80"/>
    <w:rsid w:val="00D57E7E"/>
    <w:rsid w:val="00D57F10"/>
    <w:rsid w:val="00D6139E"/>
    <w:rsid w:val="00D61D1A"/>
    <w:rsid w:val="00D6237B"/>
    <w:rsid w:val="00D62A40"/>
    <w:rsid w:val="00D62D98"/>
    <w:rsid w:val="00D63D05"/>
    <w:rsid w:val="00D646EE"/>
    <w:rsid w:val="00D64D29"/>
    <w:rsid w:val="00D6523C"/>
    <w:rsid w:val="00D6525C"/>
    <w:rsid w:val="00D6534F"/>
    <w:rsid w:val="00D65A92"/>
    <w:rsid w:val="00D65CB6"/>
    <w:rsid w:val="00D65E28"/>
    <w:rsid w:val="00D6693B"/>
    <w:rsid w:val="00D6777D"/>
    <w:rsid w:val="00D677D6"/>
    <w:rsid w:val="00D67B43"/>
    <w:rsid w:val="00D67F43"/>
    <w:rsid w:val="00D67FAB"/>
    <w:rsid w:val="00D7004E"/>
    <w:rsid w:val="00D70514"/>
    <w:rsid w:val="00D7092B"/>
    <w:rsid w:val="00D71325"/>
    <w:rsid w:val="00D7133A"/>
    <w:rsid w:val="00D71AC3"/>
    <w:rsid w:val="00D71CC1"/>
    <w:rsid w:val="00D72237"/>
    <w:rsid w:val="00D723E2"/>
    <w:rsid w:val="00D72FB4"/>
    <w:rsid w:val="00D734F7"/>
    <w:rsid w:val="00D735F2"/>
    <w:rsid w:val="00D73B36"/>
    <w:rsid w:val="00D74067"/>
    <w:rsid w:val="00D74186"/>
    <w:rsid w:val="00D74D88"/>
    <w:rsid w:val="00D74EBA"/>
    <w:rsid w:val="00D75212"/>
    <w:rsid w:val="00D7597F"/>
    <w:rsid w:val="00D7630D"/>
    <w:rsid w:val="00D77058"/>
    <w:rsid w:val="00D771FF"/>
    <w:rsid w:val="00D77520"/>
    <w:rsid w:val="00D776A4"/>
    <w:rsid w:val="00D776B5"/>
    <w:rsid w:val="00D77765"/>
    <w:rsid w:val="00D77C9E"/>
    <w:rsid w:val="00D801DC"/>
    <w:rsid w:val="00D8069D"/>
    <w:rsid w:val="00D806CC"/>
    <w:rsid w:val="00D808F4"/>
    <w:rsid w:val="00D814F6"/>
    <w:rsid w:val="00D8150F"/>
    <w:rsid w:val="00D82022"/>
    <w:rsid w:val="00D82789"/>
    <w:rsid w:val="00D82916"/>
    <w:rsid w:val="00D83016"/>
    <w:rsid w:val="00D83FA3"/>
    <w:rsid w:val="00D84558"/>
    <w:rsid w:val="00D84AE4"/>
    <w:rsid w:val="00D84BB4"/>
    <w:rsid w:val="00D84C48"/>
    <w:rsid w:val="00D84D22"/>
    <w:rsid w:val="00D84EB9"/>
    <w:rsid w:val="00D865C6"/>
    <w:rsid w:val="00D867A7"/>
    <w:rsid w:val="00D86935"/>
    <w:rsid w:val="00D86D87"/>
    <w:rsid w:val="00D870F0"/>
    <w:rsid w:val="00D875D2"/>
    <w:rsid w:val="00D878E3"/>
    <w:rsid w:val="00D87B9A"/>
    <w:rsid w:val="00D87BA4"/>
    <w:rsid w:val="00D87D48"/>
    <w:rsid w:val="00D904E6"/>
    <w:rsid w:val="00D90F4A"/>
    <w:rsid w:val="00D91670"/>
    <w:rsid w:val="00D916EE"/>
    <w:rsid w:val="00D9197F"/>
    <w:rsid w:val="00D9327A"/>
    <w:rsid w:val="00D936C1"/>
    <w:rsid w:val="00D93C07"/>
    <w:rsid w:val="00D93DEE"/>
    <w:rsid w:val="00D959EE"/>
    <w:rsid w:val="00D95DFC"/>
    <w:rsid w:val="00D96067"/>
    <w:rsid w:val="00D96330"/>
    <w:rsid w:val="00D96894"/>
    <w:rsid w:val="00D96D19"/>
    <w:rsid w:val="00D97753"/>
    <w:rsid w:val="00D978D5"/>
    <w:rsid w:val="00DA0C3B"/>
    <w:rsid w:val="00DA1268"/>
    <w:rsid w:val="00DA1761"/>
    <w:rsid w:val="00DA1A75"/>
    <w:rsid w:val="00DA1D90"/>
    <w:rsid w:val="00DA1E00"/>
    <w:rsid w:val="00DA237E"/>
    <w:rsid w:val="00DA2CD8"/>
    <w:rsid w:val="00DA2F68"/>
    <w:rsid w:val="00DA3347"/>
    <w:rsid w:val="00DA35BB"/>
    <w:rsid w:val="00DA38DF"/>
    <w:rsid w:val="00DA3B85"/>
    <w:rsid w:val="00DA3BC7"/>
    <w:rsid w:val="00DA4385"/>
    <w:rsid w:val="00DA4736"/>
    <w:rsid w:val="00DA4BEF"/>
    <w:rsid w:val="00DA5A57"/>
    <w:rsid w:val="00DA63D3"/>
    <w:rsid w:val="00DA6B80"/>
    <w:rsid w:val="00DA6CEA"/>
    <w:rsid w:val="00DA6D82"/>
    <w:rsid w:val="00DA7169"/>
    <w:rsid w:val="00DA76F6"/>
    <w:rsid w:val="00DA7899"/>
    <w:rsid w:val="00DA798A"/>
    <w:rsid w:val="00DA7E0C"/>
    <w:rsid w:val="00DA7E80"/>
    <w:rsid w:val="00DB010D"/>
    <w:rsid w:val="00DB01D6"/>
    <w:rsid w:val="00DB08E5"/>
    <w:rsid w:val="00DB0FB6"/>
    <w:rsid w:val="00DB137F"/>
    <w:rsid w:val="00DB13D9"/>
    <w:rsid w:val="00DB1476"/>
    <w:rsid w:val="00DB1A6E"/>
    <w:rsid w:val="00DB1E7C"/>
    <w:rsid w:val="00DB20C4"/>
    <w:rsid w:val="00DB2304"/>
    <w:rsid w:val="00DB231A"/>
    <w:rsid w:val="00DB25EC"/>
    <w:rsid w:val="00DB3290"/>
    <w:rsid w:val="00DB3311"/>
    <w:rsid w:val="00DB36FE"/>
    <w:rsid w:val="00DB3925"/>
    <w:rsid w:val="00DB3B63"/>
    <w:rsid w:val="00DB4274"/>
    <w:rsid w:val="00DB43F8"/>
    <w:rsid w:val="00DB513C"/>
    <w:rsid w:val="00DB5E7B"/>
    <w:rsid w:val="00DB5F33"/>
    <w:rsid w:val="00DB6636"/>
    <w:rsid w:val="00DB6D07"/>
    <w:rsid w:val="00DB7090"/>
    <w:rsid w:val="00DC0F4B"/>
    <w:rsid w:val="00DC126C"/>
    <w:rsid w:val="00DC133C"/>
    <w:rsid w:val="00DC147B"/>
    <w:rsid w:val="00DC1DA3"/>
    <w:rsid w:val="00DC1EB3"/>
    <w:rsid w:val="00DC23FE"/>
    <w:rsid w:val="00DC284A"/>
    <w:rsid w:val="00DC300B"/>
    <w:rsid w:val="00DC42B4"/>
    <w:rsid w:val="00DC44C4"/>
    <w:rsid w:val="00DC46C6"/>
    <w:rsid w:val="00DC493D"/>
    <w:rsid w:val="00DC4A66"/>
    <w:rsid w:val="00DC66E2"/>
    <w:rsid w:val="00DC6AC2"/>
    <w:rsid w:val="00DC6B38"/>
    <w:rsid w:val="00DC707E"/>
    <w:rsid w:val="00DC73BC"/>
    <w:rsid w:val="00DC762D"/>
    <w:rsid w:val="00DD018C"/>
    <w:rsid w:val="00DD0272"/>
    <w:rsid w:val="00DD0767"/>
    <w:rsid w:val="00DD28A2"/>
    <w:rsid w:val="00DD295A"/>
    <w:rsid w:val="00DD2A63"/>
    <w:rsid w:val="00DD2D15"/>
    <w:rsid w:val="00DD316C"/>
    <w:rsid w:val="00DD3881"/>
    <w:rsid w:val="00DD3BA2"/>
    <w:rsid w:val="00DD4CA9"/>
    <w:rsid w:val="00DD5476"/>
    <w:rsid w:val="00DD61BC"/>
    <w:rsid w:val="00DD62DD"/>
    <w:rsid w:val="00DD65A5"/>
    <w:rsid w:val="00DD6A56"/>
    <w:rsid w:val="00DD6A6A"/>
    <w:rsid w:val="00DD6C6F"/>
    <w:rsid w:val="00DD7171"/>
    <w:rsid w:val="00DD71A1"/>
    <w:rsid w:val="00DD7D29"/>
    <w:rsid w:val="00DE04FA"/>
    <w:rsid w:val="00DE0E8A"/>
    <w:rsid w:val="00DE122B"/>
    <w:rsid w:val="00DE135A"/>
    <w:rsid w:val="00DE1793"/>
    <w:rsid w:val="00DE19C5"/>
    <w:rsid w:val="00DE1D91"/>
    <w:rsid w:val="00DE2390"/>
    <w:rsid w:val="00DE296C"/>
    <w:rsid w:val="00DE34B3"/>
    <w:rsid w:val="00DE3511"/>
    <w:rsid w:val="00DE363C"/>
    <w:rsid w:val="00DE372D"/>
    <w:rsid w:val="00DE452F"/>
    <w:rsid w:val="00DE486E"/>
    <w:rsid w:val="00DE4C99"/>
    <w:rsid w:val="00DE5654"/>
    <w:rsid w:val="00DE581C"/>
    <w:rsid w:val="00DE59FD"/>
    <w:rsid w:val="00DE5ABB"/>
    <w:rsid w:val="00DE5CAC"/>
    <w:rsid w:val="00DE6110"/>
    <w:rsid w:val="00DE61D3"/>
    <w:rsid w:val="00DE64B3"/>
    <w:rsid w:val="00DE65F1"/>
    <w:rsid w:val="00DE6A53"/>
    <w:rsid w:val="00DE6B89"/>
    <w:rsid w:val="00DE6C8A"/>
    <w:rsid w:val="00DE7C9F"/>
    <w:rsid w:val="00DF0266"/>
    <w:rsid w:val="00DF08CC"/>
    <w:rsid w:val="00DF092B"/>
    <w:rsid w:val="00DF097D"/>
    <w:rsid w:val="00DF0A92"/>
    <w:rsid w:val="00DF173D"/>
    <w:rsid w:val="00DF1779"/>
    <w:rsid w:val="00DF234A"/>
    <w:rsid w:val="00DF235D"/>
    <w:rsid w:val="00DF2B3B"/>
    <w:rsid w:val="00DF2CB5"/>
    <w:rsid w:val="00DF2EAD"/>
    <w:rsid w:val="00DF35CB"/>
    <w:rsid w:val="00DF36A0"/>
    <w:rsid w:val="00DF3731"/>
    <w:rsid w:val="00DF3973"/>
    <w:rsid w:val="00DF39C3"/>
    <w:rsid w:val="00DF3B89"/>
    <w:rsid w:val="00DF3DB0"/>
    <w:rsid w:val="00DF3E48"/>
    <w:rsid w:val="00DF46A5"/>
    <w:rsid w:val="00DF4D0D"/>
    <w:rsid w:val="00DF4E68"/>
    <w:rsid w:val="00DF551C"/>
    <w:rsid w:val="00DF5A14"/>
    <w:rsid w:val="00DF5D64"/>
    <w:rsid w:val="00DF609B"/>
    <w:rsid w:val="00DF62F7"/>
    <w:rsid w:val="00DF6687"/>
    <w:rsid w:val="00DF780E"/>
    <w:rsid w:val="00DF7F0A"/>
    <w:rsid w:val="00E000D8"/>
    <w:rsid w:val="00E001A6"/>
    <w:rsid w:val="00E00258"/>
    <w:rsid w:val="00E0029E"/>
    <w:rsid w:val="00E00775"/>
    <w:rsid w:val="00E00796"/>
    <w:rsid w:val="00E01842"/>
    <w:rsid w:val="00E01861"/>
    <w:rsid w:val="00E01978"/>
    <w:rsid w:val="00E01B69"/>
    <w:rsid w:val="00E021BB"/>
    <w:rsid w:val="00E02521"/>
    <w:rsid w:val="00E02714"/>
    <w:rsid w:val="00E0327C"/>
    <w:rsid w:val="00E03CA5"/>
    <w:rsid w:val="00E04413"/>
    <w:rsid w:val="00E0486D"/>
    <w:rsid w:val="00E0496A"/>
    <w:rsid w:val="00E04A61"/>
    <w:rsid w:val="00E04D49"/>
    <w:rsid w:val="00E04F5E"/>
    <w:rsid w:val="00E053EC"/>
    <w:rsid w:val="00E05C83"/>
    <w:rsid w:val="00E05FCB"/>
    <w:rsid w:val="00E06393"/>
    <w:rsid w:val="00E06D09"/>
    <w:rsid w:val="00E06DAA"/>
    <w:rsid w:val="00E06FE4"/>
    <w:rsid w:val="00E07408"/>
    <w:rsid w:val="00E0762E"/>
    <w:rsid w:val="00E078F5"/>
    <w:rsid w:val="00E102BC"/>
    <w:rsid w:val="00E1032C"/>
    <w:rsid w:val="00E108A5"/>
    <w:rsid w:val="00E10A1D"/>
    <w:rsid w:val="00E10A37"/>
    <w:rsid w:val="00E10AF0"/>
    <w:rsid w:val="00E10CD7"/>
    <w:rsid w:val="00E10E7C"/>
    <w:rsid w:val="00E10FC2"/>
    <w:rsid w:val="00E11FF6"/>
    <w:rsid w:val="00E1227D"/>
    <w:rsid w:val="00E12314"/>
    <w:rsid w:val="00E12486"/>
    <w:rsid w:val="00E125FA"/>
    <w:rsid w:val="00E12892"/>
    <w:rsid w:val="00E12F95"/>
    <w:rsid w:val="00E13263"/>
    <w:rsid w:val="00E1359C"/>
    <w:rsid w:val="00E13C38"/>
    <w:rsid w:val="00E143B4"/>
    <w:rsid w:val="00E14C90"/>
    <w:rsid w:val="00E15D18"/>
    <w:rsid w:val="00E165CC"/>
    <w:rsid w:val="00E17082"/>
    <w:rsid w:val="00E170F8"/>
    <w:rsid w:val="00E1743F"/>
    <w:rsid w:val="00E17C7E"/>
    <w:rsid w:val="00E17E04"/>
    <w:rsid w:val="00E2010E"/>
    <w:rsid w:val="00E208B9"/>
    <w:rsid w:val="00E217F1"/>
    <w:rsid w:val="00E22C23"/>
    <w:rsid w:val="00E22F20"/>
    <w:rsid w:val="00E24234"/>
    <w:rsid w:val="00E2488F"/>
    <w:rsid w:val="00E24F82"/>
    <w:rsid w:val="00E258B4"/>
    <w:rsid w:val="00E27134"/>
    <w:rsid w:val="00E272AB"/>
    <w:rsid w:val="00E301A4"/>
    <w:rsid w:val="00E30711"/>
    <w:rsid w:val="00E311D3"/>
    <w:rsid w:val="00E311E3"/>
    <w:rsid w:val="00E312BE"/>
    <w:rsid w:val="00E317C3"/>
    <w:rsid w:val="00E3250A"/>
    <w:rsid w:val="00E327E8"/>
    <w:rsid w:val="00E32F0D"/>
    <w:rsid w:val="00E32FA0"/>
    <w:rsid w:val="00E331B4"/>
    <w:rsid w:val="00E33312"/>
    <w:rsid w:val="00E33561"/>
    <w:rsid w:val="00E3358A"/>
    <w:rsid w:val="00E33A8E"/>
    <w:rsid w:val="00E33AEC"/>
    <w:rsid w:val="00E33F12"/>
    <w:rsid w:val="00E34144"/>
    <w:rsid w:val="00E34610"/>
    <w:rsid w:val="00E34D91"/>
    <w:rsid w:val="00E35417"/>
    <w:rsid w:val="00E3569A"/>
    <w:rsid w:val="00E35761"/>
    <w:rsid w:val="00E35BB6"/>
    <w:rsid w:val="00E35BCB"/>
    <w:rsid w:val="00E35E2F"/>
    <w:rsid w:val="00E36503"/>
    <w:rsid w:val="00E36AA1"/>
    <w:rsid w:val="00E36C0C"/>
    <w:rsid w:val="00E37045"/>
    <w:rsid w:val="00E372CC"/>
    <w:rsid w:val="00E37896"/>
    <w:rsid w:val="00E3798C"/>
    <w:rsid w:val="00E402CF"/>
    <w:rsid w:val="00E405FB"/>
    <w:rsid w:val="00E40696"/>
    <w:rsid w:val="00E40915"/>
    <w:rsid w:val="00E42486"/>
    <w:rsid w:val="00E43951"/>
    <w:rsid w:val="00E43A4C"/>
    <w:rsid w:val="00E43BFE"/>
    <w:rsid w:val="00E4448A"/>
    <w:rsid w:val="00E44CE6"/>
    <w:rsid w:val="00E45C00"/>
    <w:rsid w:val="00E4624A"/>
    <w:rsid w:val="00E467B0"/>
    <w:rsid w:val="00E46AE3"/>
    <w:rsid w:val="00E46D4D"/>
    <w:rsid w:val="00E47518"/>
    <w:rsid w:val="00E47A09"/>
    <w:rsid w:val="00E47B82"/>
    <w:rsid w:val="00E47C0C"/>
    <w:rsid w:val="00E47D57"/>
    <w:rsid w:val="00E47FA5"/>
    <w:rsid w:val="00E50644"/>
    <w:rsid w:val="00E509ED"/>
    <w:rsid w:val="00E50A63"/>
    <w:rsid w:val="00E51065"/>
    <w:rsid w:val="00E510FD"/>
    <w:rsid w:val="00E51343"/>
    <w:rsid w:val="00E515D8"/>
    <w:rsid w:val="00E51628"/>
    <w:rsid w:val="00E51AAD"/>
    <w:rsid w:val="00E51F76"/>
    <w:rsid w:val="00E5208C"/>
    <w:rsid w:val="00E52157"/>
    <w:rsid w:val="00E5229A"/>
    <w:rsid w:val="00E52D5D"/>
    <w:rsid w:val="00E52E28"/>
    <w:rsid w:val="00E53261"/>
    <w:rsid w:val="00E5368C"/>
    <w:rsid w:val="00E53E2C"/>
    <w:rsid w:val="00E53F48"/>
    <w:rsid w:val="00E54720"/>
    <w:rsid w:val="00E54D65"/>
    <w:rsid w:val="00E55356"/>
    <w:rsid w:val="00E5550E"/>
    <w:rsid w:val="00E555D7"/>
    <w:rsid w:val="00E558A2"/>
    <w:rsid w:val="00E55982"/>
    <w:rsid w:val="00E56ED4"/>
    <w:rsid w:val="00E57512"/>
    <w:rsid w:val="00E600AB"/>
    <w:rsid w:val="00E605F1"/>
    <w:rsid w:val="00E614A9"/>
    <w:rsid w:val="00E61796"/>
    <w:rsid w:val="00E61877"/>
    <w:rsid w:val="00E62064"/>
    <w:rsid w:val="00E6215E"/>
    <w:rsid w:val="00E6292C"/>
    <w:rsid w:val="00E63190"/>
    <w:rsid w:val="00E63816"/>
    <w:rsid w:val="00E63F3B"/>
    <w:rsid w:val="00E64170"/>
    <w:rsid w:val="00E641CD"/>
    <w:rsid w:val="00E6431B"/>
    <w:rsid w:val="00E6593B"/>
    <w:rsid w:val="00E664F7"/>
    <w:rsid w:val="00E6653F"/>
    <w:rsid w:val="00E66906"/>
    <w:rsid w:val="00E67175"/>
    <w:rsid w:val="00E671D2"/>
    <w:rsid w:val="00E67870"/>
    <w:rsid w:val="00E67AF3"/>
    <w:rsid w:val="00E67EFA"/>
    <w:rsid w:val="00E70201"/>
    <w:rsid w:val="00E70468"/>
    <w:rsid w:val="00E70FD3"/>
    <w:rsid w:val="00E716B1"/>
    <w:rsid w:val="00E717B6"/>
    <w:rsid w:val="00E71FDC"/>
    <w:rsid w:val="00E721D7"/>
    <w:rsid w:val="00E722F0"/>
    <w:rsid w:val="00E7259E"/>
    <w:rsid w:val="00E725DC"/>
    <w:rsid w:val="00E7260D"/>
    <w:rsid w:val="00E726B0"/>
    <w:rsid w:val="00E7288D"/>
    <w:rsid w:val="00E72D6A"/>
    <w:rsid w:val="00E72F4F"/>
    <w:rsid w:val="00E731AB"/>
    <w:rsid w:val="00E731E1"/>
    <w:rsid w:val="00E73573"/>
    <w:rsid w:val="00E74541"/>
    <w:rsid w:val="00E74959"/>
    <w:rsid w:val="00E749F6"/>
    <w:rsid w:val="00E74B45"/>
    <w:rsid w:val="00E74CAC"/>
    <w:rsid w:val="00E74F1B"/>
    <w:rsid w:val="00E74F69"/>
    <w:rsid w:val="00E760C8"/>
    <w:rsid w:val="00E7627D"/>
    <w:rsid w:val="00E76342"/>
    <w:rsid w:val="00E76AD2"/>
    <w:rsid w:val="00E77E6D"/>
    <w:rsid w:val="00E80166"/>
    <w:rsid w:val="00E806E9"/>
    <w:rsid w:val="00E80B62"/>
    <w:rsid w:val="00E80C23"/>
    <w:rsid w:val="00E81D26"/>
    <w:rsid w:val="00E821E2"/>
    <w:rsid w:val="00E8289B"/>
    <w:rsid w:val="00E828B5"/>
    <w:rsid w:val="00E82E94"/>
    <w:rsid w:val="00E8358D"/>
    <w:rsid w:val="00E836FD"/>
    <w:rsid w:val="00E83B7D"/>
    <w:rsid w:val="00E83D52"/>
    <w:rsid w:val="00E8444D"/>
    <w:rsid w:val="00E8506F"/>
    <w:rsid w:val="00E858E6"/>
    <w:rsid w:val="00E86D85"/>
    <w:rsid w:val="00E87377"/>
    <w:rsid w:val="00E87AAE"/>
    <w:rsid w:val="00E87DFA"/>
    <w:rsid w:val="00E87E50"/>
    <w:rsid w:val="00E9084D"/>
    <w:rsid w:val="00E910DF"/>
    <w:rsid w:val="00E911C9"/>
    <w:rsid w:val="00E91533"/>
    <w:rsid w:val="00E91977"/>
    <w:rsid w:val="00E91A59"/>
    <w:rsid w:val="00E91EE9"/>
    <w:rsid w:val="00E92182"/>
    <w:rsid w:val="00E92E6F"/>
    <w:rsid w:val="00E93798"/>
    <w:rsid w:val="00E9383A"/>
    <w:rsid w:val="00E9397E"/>
    <w:rsid w:val="00E93ACA"/>
    <w:rsid w:val="00E94135"/>
    <w:rsid w:val="00E943A6"/>
    <w:rsid w:val="00E94463"/>
    <w:rsid w:val="00E9468D"/>
    <w:rsid w:val="00E94935"/>
    <w:rsid w:val="00E952D1"/>
    <w:rsid w:val="00E95FF5"/>
    <w:rsid w:val="00E96840"/>
    <w:rsid w:val="00E96889"/>
    <w:rsid w:val="00E96AD9"/>
    <w:rsid w:val="00E979D6"/>
    <w:rsid w:val="00E97F2D"/>
    <w:rsid w:val="00EA090F"/>
    <w:rsid w:val="00EA0CCF"/>
    <w:rsid w:val="00EA0D4B"/>
    <w:rsid w:val="00EA0E36"/>
    <w:rsid w:val="00EA1E86"/>
    <w:rsid w:val="00EA1E9D"/>
    <w:rsid w:val="00EA21DD"/>
    <w:rsid w:val="00EA2BD7"/>
    <w:rsid w:val="00EA3359"/>
    <w:rsid w:val="00EA3707"/>
    <w:rsid w:val="00EA39C8"/>
    <w:rsid w:val="00EA3D42"/>
    <w:rsid w:val="00EA4545"/>
    <w:rsid w:val="00EA454B"/>
    <w:rsid w:val="00EA4FF3"/>
    <w:rsid w:val="00EA4FF7"/>
    <w:rsid w:val="00EA54F8"/>
    <w:rsid w:val="00EA5E27"/>
    <w:rsid w:val="00EA5EBA"/>
    <w:rsid w:val="00EA5FFB"/>
    <w:rsid w:val="00EA695D"/>
    <w:rsid w:val="00EA73EE"/>
    <w:rsid w:val="00EA7F46"/>
    <w:rsid w:val="00EB00F0"/>
    <w:rsid w:val="00EB0808"/>
    <w:rsid w:val="00EB0E17"/>
    <w:rsid w:val="00EB13EA"/>
    <w:rsid w:val="00EB1415"/>
    <w:rsid w:val="00EB1C72"/>
    <w:rsid w:val="00EB239C"/>
    <w:rsid w:val="00EB27D9"/>
    <w:rsid w:val="00EB32A8"/>
    <w:rsid w:val="00EB3376"/>
    <w:rsid w:val="00EB360E"/>
    <w:rsid w:val="00EB3701"/>
    <w:rsid w:val="00EB44F0"/>
    <w:rsid w:val="00EB5803"/>
    <w:rsid w:val="00EB5CDE"/>
    <w:rsid w:val="00EB5DBD"/>
    <w:rsid w:val="00EB6472"/>
    <w:rsid w:val="00EB657D"/>
    <w:rsid w:val="00EB65A9"/>
    <w:rsid w:val="00EB682E"/>
    <w:rsid w:val="00EB68CE"/>
    <w:rsid w:val="00EB6D2C"/>
    <w:rsid w:val="00EB74C0"/>
    <w:rsid w:val="00EC026A"/>
    <w:rsid w:val="00EC0A09"/>
    <w:rsid w:val="00EC2427"/>
    <w:rsid w:val="00EC34C0"/>
    <w:rsid w:val="00EC395C"/>
    <w:rsid w:val="00EC3C31"/>
    <w:rsid w:val="00EC55F3"/>
    <w:rsid w:val="00EC7A73"/>
    <w:rsid w:val="00EC7E90"/>
    <w:rsid w:val="00ED0A87"/>
    <w:rsid w:val="00ED1618"/>
    <w:rsid w:val="00ED189D"/>
    <w:rsid w:val="00ED199A"/>
    <w:rsid w:val="00ED1BE9"/>
    <w:rsid w:val="00ED214B"/>
    <w:rsid w:val="00ED23E5"/>
    <w:rsid w:val="00ED2467"/>
    <w:rsid w:val="00ED2A85"/>
    <w:rsid w:val="00ED2F85"/>
    <w:rsid w:val="00ED3C3F"/>
    <w:rsid w:val="00ED3F54"/>
    <w:rsid w:val="00ED43FB"/>
    <w:rsid w:val="00ED455D"/>
    <w:rsid w:val="00ED4708"/>
    <w:rsid w:val="00ED4931"/>
    <w:rsid w:val="00ED497C"/>
    <w:rsid w:val="00ED49CB"/>
    <w:rsid w:val="00ED4DE5"/>
    <w:rsid w:val="00ED537F"/>
    <w:rsid w:val="00ED5474"/>
    <w:rsid w:val="00ED6A3A"/>
    <w:rsid w:val="00ED6E92"/>
    <w:rsid w:val="00ED79F6"/>
    <w:rsid w:val="00ED7EDA"/>
    <w:rsid w:val="00EE00AA"/>
    <w:rsid w:val="00EE06DB"/>
    <w:rsid w:val="00EE1DA6"/>
    <w:rsid w:val="00EE20D7"/>
    <w:rsid w:val="00EE2432"/>
    <w:rsid w:val="00EE246A"/>
    <w:rsid w:val="00EE24AF"/>
    <w:rsid w:val="00EE2A46"/>
    <w:rsid w:val="00EE2A94"/>
    <w:rsid w:val="00EE2AC5"/>
    <w:rsid w:val="00EE2CE8"/>
    <w:rsid w:val="00EE3336"/>
    <w:rsid w:val="00EE3502"/>
    <w:rsid w:val="00EE3871"/>
    <w:rsid w:val="00EE3A9F"/>
    <w:rsid w:val="00EE3D5D"/>
    <w:rsid w:val="00EE3DA6"/>
    <w:rsid w:val="00EE5851"/>
    <w:rsid w:val="00EE6132"/>
    <w:rsid w:val="00EE6A5C"/>
    <w:rsid w:val="00EE712B"/>
    <w:rsid w:val="00EE73BE"/>
    <w:rsid w:val="00EE7504"/>
    <w:rsid w:val="00EE759E"/>
    <w:rsid w:val="00EF0250"/>
    <w:rsid w:val="00EF02FF"/>
    <w:rsid w:val="00EF03C9"/>
    <w:rsid w:val="00EF040F"/>
    <w:rsid w:val="00EF0ADB"/>
    <w:rsid w:val="00EF0AF7"/>
    <w:rsid w:val="00EF0B61"/>
    <w:rsid w:val="00EF10AA"/>
    <w:rsid w:val="00EF110F"/>
    <w:rsid w:val="00EF1296"/>
    <w:rsid w:val="00EF12C6"/>
    <w:rsid w:val="00EF23FE"/>
    <w:rsid w:val="00EF25C2"/>
    <w:rsid w:val="00EF2844"/>
    <w:rsid w:val="00EF2AF3"/>
    <w:rsid w:val="00EF2AF5"/>
    <w:rsid w:val="00EF2F89"/>
    <w:rsid w:val="00EF3146"/>
    <w:rsid w:val="00EF31A0"/>
    <w:rsid w:val="00EF3FCF"/>
    <w:rsid w:val="00EF45E2"/>
    <w:rsid w:val="00EF47E4"/>
    <w:rsid w:val="00EF4E66"/>
    <w:rsid w:val="00EF4EB8"/>
    <w:rsid w:val="00EF5435"/>
    <w:rsid w:val="00EF5932"/>
    <w:rsid w:val="00EF5B35"/>
    <w:rsid w:val="00EF5BD1"/>
    <w:rsid w:val="00EF607A"/>
    <w:rsid w:val="00EF618C"/>
    <w:rsid w:val="00EF7474"/>
    <w:rsid w:val="00EF75C8"/>
    <w:rsid w:val="00EF7A1C"/>
    <w:rsid w:val="00EF7D54"/>
    <w:rsid w:val="00EF7E86"/>
    <w:rsid w:val="00F0028C"/>
    <w:rsid w:val="00F00A03"/>
    <w:rsid w:val="00F00B2D"/>
    <w:rsid w:val="00F00BDC"/>
    <w:rsid w:val="00F00E49"/>
    <w:rsid w:val="00F00EC9"/>
    <w:rsid w:val="00F02491"/>
    <w:rsid w:val="00F026FD"/>
    <w:rsid w:val="00F02B65"/>
    <w:rsid w:val="00F032B2"/>
    <w:rsid w:val="00F0336E"/>
    <w:rsid w:val="00F039AE"/>
    <w:rsid w:val="00F03EFE"/>
    <w:rsid w:val="00F03FF2"/>
    <w:rsid w:val="00F043C6"/>
    <w:rsid w:val="00F044C2"/>
    <w:rsid w:val="00F046E6"/>
    <w:rsid w:val="00F04AB9"/>
    <w:rsid w:val="00F05382"/>
    <w:rsid w:val="00F06732"/>
    <w:rsid w:val="00F06A5B"/>
    <w:rsid w:val="00F06B3E"/>
    <w:rsid w:val="00F07339"/>
    <w:rsid w:val="00F07363"/>
    <w:rsid w:val="00F07378"/>
    <w:rsid w:val="00F0778F"/>
    <w:rsid w:val="00F078E4"/>
    <w:rsid w:val="00F078E8"/>
    <w:rsid w:val="00F07B37"/>
    <w:rsid w:val="00F07D8B"/>
    <w:rsid w:val="00F10078"/>
    <w:rsid w:val="00F10239"/>
    <w:rsid w:val="00F1056C"/>
    <w:rsid w:val="00F10BE4"/>
    <w:rsid w:val="00F10F50"/>
    <w:rsid w:val="00F10F97"/>
    <w:rsid w:val="00F12214"/>
    <w:rsid w:val="00F125B4"/>
    <w:rsid w:val="00F13212"/>
    <w:rsid w:val="00F1384A"/>
    <w:rsid w:val="00F1430A"/>
    <w:rsid w:val="00F14316"/>
    <w:rsid w:val="00F14537"/>
    <w:rsid w:val="00F14E4B"/>
    <w:rsid w:val="00F1675D"/>
    <w:rsid w:val="00F1680D"/>
    <w:rsid w:val="00F168EF"/>
    <w:rsid w:val="00F16F28"/>
    <w:rsid w:val="00F17B70"/>
    <w:rsid w:val="00F17D5C"/>
    <w:rsid w:val="00F17EA0"/>
    <w:rsid w:val="00F2055F"/>
    <w:rsid w:val="00F21331"/>
    <w:rsid w:val="00F21392"/>
    <w:rsid w:val="00F217E1"/>
    <w:rsid w:val="00F217F3"/>
    <w:rsid w:val="00F2216B"/>
    <w:rsid w:val="00F234D1"/>
    <w:rsid w:val="00F23789"/>
    <w:rsid w:val="00F238E9"/>
    <w:rsid w:val="00F23932"/>
    <w:rsid w:val="00F239A9"/>
    <w:rsid w:val="00F23AEB"/>
    <w:rsid w:val="00F23FA8"/>
    <w:rsid w:val="00F2438D"/>
    <w:rsid w:val="00F2461F"/>
    <w:rsid w:val="00F24E04"/>
    <w:rsid w:val="00F2547A"/>
    <w:rsid w:val="00F25485"/>
    <w:rsid w:val="00F25952"/>
    <w:rsid w:val="00F25A9D"/>
    <w:rsid w:val="00F26696"/>
    <w:rsid w:val="00F26A22"/>
    <w:rsid w:val="00F26C59"/>
    <w:rsid w:val="00F271F3"/>
    <w:rsid w:val="00F27314"/>
    <w:rsid w:val="00F27521"/>
    <w:rsid w:val="00F27D75"/>
    <w:rsid w:val="00F27F22"/>
    <w:rsid w:val="00F3046D"/>
    <w:rsid w:val="00F30571"/>
    <w:rsid w:val="00F305E5"/>
    <w:rsid w:val="00F30A76"/>
    <w:rsid w:val="00F30AAB"/>
    <w:rsid w:val="00F3139C"/>
    <w:rsid w:val="00F31411"/>
    <w:rsid w:val="00F32673"/>
    <w:rsid w:val="00F33318"/>
    <w:rsid w:val="00F337A6"/>
    <w:rsid w:val="00F339EB"/>
    <w:rsid w:val="00F33E83"/>
    <w:rsid w:val="00F33F9B"/>
    <w:rsid w:val="00F340E0"/>
    <w:rsid w:val="00F34997"/>
    <w:rsid w:val="00F35020"/>
    <w:rsid w:val="00F3554D"/>
    <w:rsid w:val="00F35C4D"/>
    <w:rsid w:val="00F35F4F"/>
    <w:rsid w:val="00F365F1"/>
    <w:rsid w:val="00F3716E"/>
    <w:rsid w:val="00F3717E"/>
    <w:rsid w:val="00F37450"/>
    <w:rsid w:val="00F374D3"/>
    <w:rsid w:val="00F3775D"/>
    <w:rsid w:val="00F40899"/>
    <w:rsid w:val="00F40BC9"/>
    <w:rsid w:val="00F4128A"/>
    <w:rsid w:val="00F41367"/>
    <w:rsid w:val="00F41772"/>
    <w:rsid w:val="00F41F29"/>
    <w:rsid w:val="00F421AB"/>
    <w:rsid w:val="00F427C1"/>
    <w:rsid w:val="00F42963"/>
    <w:rsid w:val="00F42AC7"/>
    <w:rsid w:val="00F43A82"/>
    <w:rsid w:val="00F43ECE"/>
    <w:rsid w:val="00F44A81"/>
    <w:rsid w:val="00F44BEA"/>
    <w:rsid w:val="00F45175"/>
    <w:rsid w:val="00F455C5"/>
    <w:rsid w:val="00F45BC2"/>
    <w:rsid w:val="00F467DC"/>
    <w:rsid w:val="00F46B8E"/>
    <w:rsid w:val="00F46BCB"/>
    <w:rsid w:val="00F475F8"/>
    <w:rsid w:val="00F4769D"/>
    <w:rsid w:val="00F4775B"/>
    <w:rsid w:val="00F506AC"/>
    <w:rsid w:val="00F50E99"/>
    <w:rsid w:val="00F51144"/>
    <w:rsid w:val="00F51511"/>
    <w:rsid w:val="00F5197E"/>
    <w:rsid w:val="00F51B22"/>
    <w:rsid w:val="00F51C80"/>
    <w:rsid w:val="00F51CD7"/>
    <w:rsid w:val="00F52762"/>
    <w:rsid w:val="00F5299E"/>
    <w:rsid w:val="00F52AEA"/>
    <w:rsid w:val="00F52B14"/>
    <w:rsid w:val="00F53123"/>
    <w:rsid w:val="00F53236"/>
    <w:rsid w:val="00F53330"/>
    <w:rsid w:val="00F534DE"/>
    <w:rsid w:val="00F5381C"/>
    <w:rsid w:val="00F53945"/>
    <w:rsid w:val="00F539C4"/>
    <w:rsid w:val="00F53C29"/>
    <w:rsid w:val="00F53CDA"/>
    <w:rsid w:val="00F5420B"/>
    <w:rsid w:val="00F54490"/>
    <w:rsid w:val="00F546D8"/>
    <w:rsid w:val="00F54E2F"/>
    <w:rsid w:val="00F55530"/>
    <w:rsid w:val="00F557F1"/>
    <w:rsid w:val="00F55D1F"/>
    <w:rsid w:val="00F56EA6"/>
    <w:rsid w:val="00F5743C"/>
    <w:rsid w:val="00F575C3"/>
    <w:rsid w:val="00F61766"/>
    <w:rsid w:val="00F61AE6"/>
    <w:rsid w:val="00F61FE3"/>
    <w:rsid w:val="00F62DBB"/>
    <w:rsid w:val="00F62E47"/>
    <w:rsid w:val="00F6413C"/>
    <w:rsid w:val="00F659EE"/>
    <w:rsid w:val="00F65E85"/>
    <w:rsid w:val="00F66140"/>
    <w:rsid w:val="00F664D3"/>
    <w:rsid w:val="00F6674E"/>
    <w:rsid w:val="00F66EBF"/>
    <w:rsid w:val="00F67347"/>
    <w:rsid w:val="00F677FD"/>
    <w:rsid w:val="00F6781A"/>
    <w:rsid w:val="00F67D1E"/>
    <w:rsid w:val="00F700FD"/>
    <w:rsid w:val="00F701EC"/>
    <w:rsid w:val="00F7033A"/>
    <w:rsid w:val="00F7063D"/>
    <w:rsid w:val="00F7064F"/>
    <w:rsid w:val="00F71134"/>
    <w:rsid w:val="00F715C2"/>
    <w:rsid w:val="00F71A26"/>
    <w:rsid w:val="00F71EF0"/>
    <w:rsid w:val="00F724EA"/>
    <w:rsid w:val="00F725CF"/>
    <w:rsid w:val="00F73324"/>
    <w:rsid w:val="00F736C4"/>
    <w:rsid w:val="00F73C34"/>
    <w:rsid w:val="00F73EBD"/>
    <w:rsid w:val="00F74A55"/>
    <w:rsid w:val="00F74C1B"/>
    <w:rsid w:val="00F753C8"/>
    <w:rsid w:val="00F75AEE"/>
    <w:rsid w:val="00F75CB4"/>
    <w:rsid w:val="00F760AF"/>
    <w:rsid w:val="00F7614D"/>
    <w:rsid w:val="00F761AD"/>
    <w:rsid w:val="00F765C3"/>
    <w:rsid w:val="00F768B6"/>
    <w:rsid w:val="00F76C5F"/>
    <w:rsid w:val="00F76D59"/>
    <w:rsid w:val="00F76E05"/>
    <w:rsid w:val="00F773FC"/>
    <w:rsid w:val="00F774FC"/>
    <w:rsid w:val="00F77A85"/>
    <w:rsid w:val="00F77B86"/>
    <w:rsid w:val="00F77CA5"/>
    <w:rsid w:val="00F77DCE"/>
    <w:rsid w:val="00F77DF1"/>
    <w:rsid w:val="00F801BD"/>
    <w:rsid w:val="00F802E2"/>
    <w:rsid w:val="00F806FE"/>
    <w:rsid w:val="00F80A88"/>
    <w:rsid w:val="00F8187E"/>
    <w:rsid w:val="00F82A18"/>
    <w:rsid w:val="00F82C53"/>
    <w:rsid w:val="00F82C78"/>
    <w:rsid w:val="00F83938"/>
    <w:rsid w:val="00F83968"/>
    <w:rsid w:val="00F83F60"/>
    <w:rsid w:val="00F851A5"/>
    <w:rsid w:val="00F8545A"/>
    <w:rsid w:val="00F8584D"/>
    <w:rsid w:val="00F8646A"/>
    <w:rsid w:val="00F87200"/>
    <w:rsid w:val="00F87A82"/>
    <w:rsid w:val="00F90298"/>
    <w:rsid w:val="00F9075C"/>
    <w:rsid w:val="00F90791"/>
    <w:rsid w:val="00F90F03"/>
    <w:rsid w:val="00F912E9"/>
    <w:rsid w:val="00F9167D"/>
    <w:rsid w:val="00F91A46"/>
    <w:rsid w:val="00F91B12"/>
    <w:rsid w:val="00F91DEC"/>
    <w:rsid w:val="00F91F80"/>
    <w:rsid w:val="00F922FB"/>
    <w:rsid w:val="00F9240B"/>
    <w:rsid w:val="00F9348A"/>
    <w:rsid w:val="00F93774"/>
    <w:rsid w:val="00F9388D"/>
    <w:rsid w:val="00F94FCB"/>
    <w:rsid w:val="00F95FCC"/>
    <w:rsid w:val="00F9606C"/>
    <w:rsid w:val="00F960FD"/>
    <w:rsid w:val="00F96A37"/>
    <w:rsid w:val="00F96C44"/>
    <w:rsid w:val="00F97307"/>
    <w:rsid w:val="00F9765A"/>
    <w:rsid w:val="00F97998"/>
    <w:rsid w:val="00F97F21"/>
    <w:rsid w:val="00FA0101"/>
    <w:rsid w:val="00FA02D7"/>
    <w:rsid w:val="00FA16E0"/>
    <w:rsid w:val="00FA23F4"/>
    <w:rsid w:val="00FA2802"/>
    <w:rsid w:val="00FA2D89"/>
    <w:rsid w:val="00FA2E58"/>
    <w:rsid w:val="00FA400F"/>
    <w:rsid w:val="00FA45CB"/>
    <w:rsid w:val="00FA4831"/>
    <w:rsid w:val="00FA4E86"/>
    <w:rsid w:val="00FA4F9E"/>
    <w:rsid w:val="00FA59E5"/>
    <w:rsid w:val="00FA5AC9"/>
    <w:rsid w:val="00FA5C16"/>
    <w:rsid w:val="00FA5D40"/>
    <w:rsid w:val="00FA5DB7"/>
    <w:rsid w:val="00FA5F4A"/>
    <w:rsid w:val="00FA6B87"/>
    <w:rsid w:val="00FA6D6F"/>
    <w:rsid w:val="00FA7414"/>
    <w:rsid w:val="00FA7516"/>
    <w:rsid w:val="00FA79EE"/>
    <w:rsid w:val="00FA7AAD"/>
    <w:rsid w:val="00FA7C76"/>
    <w:rsid w:val="00FA7E03"/>
    <w:rsid w:val="00FA7F47"/>
    <w:rsid w:val="00FB010E"/>
    <w:rsid w:val="00FB0222"/>
    <w:rsid w:val="00FB0C0D"/>
    <w:rsid w:val="00FB0C94"/>
    <w:rsid w:val="00FB0D25"/>
    <w:rsid w:val="00FB0ED2"/>
    <w:rsid w:val="00FB14B0"/>
    <w:rsid w:val="00FB196B"/>
    <w:rsid w:val="00FB1DE0"/>
    <w:rsid w:val="00FB1F4D"/>
    <w:rsid w:val="00FB2F06"/>
    <w:rsid w:val="00FB3DFF"/>
    <w:rsid w:val="00FB3E7B"/>
    <w:rsid w:val="00FB4877"/>
    <w:rsid w:val="00FB4BDC"/>
    <w:rsid w:val="00FB5C2A"/>
    <w:rsid w:val="00FB5CF5"/>
    <w:rsid w:val="00FB67CE"/>
    <w:rsid w:val="00FB6B6C"/>
    <w:rsid w:val="00FB7822"/>
    <w:rsid w:val="00FB7BF8"/>
    <w:rsid w:val="00FC0448"/>
    <w:rsid w:val="00FC08AF"/>
    <w:rsid w:val="00FC0C30"/>
    <w:rsid w:val="00FC1CF6"/>
    <w:rsid w:val="00FC1DB8"/>
    <w:rsid w:val="00FC2417"/>
    <w:rsid w:val="00FC2BDD"/>
    <w:rsid w:val="00FC2C01"/>
    <w:rsid w:val="00FC2D5D"/>
    <w:rsid w:val="00FC2F25"/>
    <w:rsid w:val="00FC37F2"/>
    <w:rsid w:val="00FC47B0"/>
    <w:rsid w:val="00FC5689"/>
    <w:rsid w:val="00FC6F35"/>
    <w:rsid w:val="00FC73CD"/>
    <w:rsid w:val="00FC744B"/>
    <w:rsid w:val="00FD013B"/>
    <w:rsid w:val="00FD01B1"/>
    <w:rsid w:val="00FD050A"/>
    <w:rsid w:val="00FD190C"/>
    <w:rsid w:val="00FD1DD7"/>
    <w:rsid w:val="00FD2153"/>
    <w:rsid w:val="00FD2321"/>
    <w:rsid w:val="00FD242C"/>
    <w:rsid w:val="00FD2D6A"/>
    <w:rsid w:val="00FD2D6D"/>
    <w:rsid w:val="00FD3116"/>
    <w:rsid w:val="00FD319E"/>
    <w:rsid w:val="00FD3D19"/>
    <w:rsid w:val="00FD52EA"/>
    <w:rsid w:val="00FD7019"/>
    <w:rsid w:val="00FD72B2"/>
    <w:rsid w:val="00FD7B20"/>
    <w:rsid w:val="00FD7B9B"/>
    <w:rsid w:val="00FD7DA4"/>
    <w:rsid w:val="00FD7DA8"/>
    <w:rsid w:val="00FE0380"/>
    <w:rsid w:val="00FE0D2D"/>
    <w:rsid w:val="00FE1760"/>
    <w:rsid w:val="00FE1DD4"/>
    <w:rsid w:val="00FE1E41"/>
    <w:rsid w:val="00FE1EB8"/>
    <w:rsid w:val="00FE2162"/>
    <w:rsid w:val="00FE2206"/>
    <w:rsid w:val="00FE27D0"/>
    <w:rsid w:val="00FE2912"/>
    <w:rsid w:val="00FE2E5A"/>
    <w:rsid w:val="00FE318F"/>
    <w:rsid w:val="00FE3D65"/>
    <w:rsid w:val="00FE3E0E"/>
    <w:rsid w:val="00FE40FF"/>
    <w:rsid w:val="00FE4B23"/>
    <w:rsid w:val="00FE4D06"/>
    <w:rsid w:val="00FE5C20"/>
    <w:rsid w:val="00FE6643"/>
    <w:rsid w:val="00FE69A1"/>
    <w:rsid w:val="00FE6D29"/>
    <w:rsid w:val="00FE6E60"/>
    <w:rsid w:val="00FE70C8"/>
    <w:rsid w:val="00FE772A"/>
    <w:rsid w:val="00FE7BF3"/>
    <w:rsid w:val="00FF0C65"/>
    <w:rsid w:val="00FF14A1"/>
    <w:rsid w:val="00FF159A"/>
    <w:rsid w:val="00FF15A9"/>
    <w:rsid w:val="00FF15F6"/>
    <w:rsid w:val="00FF165D"/>
    <w:rsid w:val="00FF1C4A"/>
    <w:rsid w:val="00FF1F03"/>
    <w:rsid w:val="00FF20F9"/>
    <w:rsid w:val="00FF40D8"/>
    <w:rsid w:val="00FF4E62"/>
    <w:rsid w:val="00FF5424"/>
    <w:rsid w:val="00FF54B5"/>
    <w:rsid w:val="00FF60DF"/>
    <w:rsid w:val="00FF6410"/>
    <w:rsid w:val="00FF6419"/>
    <w:rsid w:val="00FF74AA"/>
    <w:rsid w:val="00FF75F1"/>
    <w:rsid w:val="00FF77D8"/>
    <w:rsid w:val="00FF7891"/>
    <w:rsid w:val="00FF78AA"/>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8c2b33,#9a2a30"/>
    </o:shapedefaults>
    <o:shapelayout v:ext="edit">
      <o:idmap v:ext="edit" data="1"/>
      <o:rules v:ext="edit">
        <o:r id="V:Rule1" type="connector" idref="#_x0000_s1087"/>
        <o:r id="V:Rule2" type="connector" idref="#_x0000_s1094"/>
        <o:r id="V:Rule3" type="connector" idref="#_x0000_s1098"/>
        <o:r id="V:Rule4" type="connector" idref="#_x0000_s1126"/>
        <o:r id="V:Rule5" type="connector" idref="#_x0000_s1086"/>
        <o:r id="V:Rule6" type="connector" idref="#_x0000_s1097"/>
        <o:r id="V:Rule7" type="connector" idref="#_x0000_s1099"/>
        <o:r id="V:Rule8" type="connector" idref="#_x0000_s1116"/>
        <o:r id="V:Rule9" type="connector" idref="#_x0000_s1090"/>
        <o:r id="V:Rule10" type="connector" idref="#_x0000_s1093"/>
        <o:r id="V:Rule11" type="connector" idref="#_x0000_s111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Times New Roman" w:hAnsi="Verdana"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911C9"/>
    <w:pPr>
      <w:tabs>
        <w:tab w:val="center" w:pos="4320"/>
        <w:tab w:val="right" w:pos="9356"/>
      </w:tabs>
      <w:spacing w:after="120"/>
    </w:pPr>
    <w:rPr>
      <w:rFonts w:eastAsia="Calibri"/>
      <w:color w:val="262626"/>
      <w:szCs w:val="24"/>
    </w:rPr>
  </w:style>
  <w:style w:type="paragraph" w:styleId="Heading1">
    <w:name w:val="heading 1"/>
    <w:basedOn w:val="Normal"/>
    <w:next w:val="Normal"/>
    <w:link w:val="Heading1Char"/>
    <w:qFormat/>
    <w:rsid w:val="007B6999"/>
    <w:pPr>
      <w:keepNext/>
      <w:spacing w:before="240" w:line="276" w:lineRule="auto"/>
      <w:outlineLvl w:val="0"/>
    </w:pPr>
    <w:rPr>
      <w:b/>
      <w:bCs/>
      <w:color w:val="74040A"/>
      <w:kern w:val="32"/>
      <w:sz w:val="28"/>
      <w:szCs w:val="28"/>
    </w:rPr>
  </w:style>
  <w:style w:type="paragraph" w:styleId="Heading2">
    <w:name w:val="heading 2"/>
    <w:next w:val="Normal"/>
    <w:link w:val="Heading2Char"/>
    <w:qFormat/>
    <w:rsid w:val="007B6999"/>
    <w:pPr>
      <w:spacing w:before="240" w:after="120" w:line="276" w:lineRule="auto"/>
      <w:outlineLvl w:val="1"/>
    </w:pPr>
    <w:rPr>
      <w:rFonts w:eastAsia="Calibri"/>
      <w:b/>
      <w:bCs/>
      <w:color w:val="9A2A30"/>
      <w:kern w:val="32"/>
      <w:sz w:val="26"/>
      <w:szCs w:val="26"/>
    </w:rPr>
  </w:style>
  <w:style w:type="paragraph" w:styleId="Heading3">
    <w:name w:val="heading 3"/>
    <w:basedOn w:val="Normal"/>
    <w:next w:val="Normal"/>
    <w:link w:val="Heading3Char"/>
    <w:qFormat/>
    <w:rsid w:val="007B6999"/>
    <w:pPr>
      <w:keepNext/>
      <w:spacing w:before="240" w:line="276" w:lineRule="auto"/>
      <w:outlineLvl w:val="2"/>
    </w:pPr>
    <w:rPr>
      <w:b/>
      <w:bCs/>
      <w:i/>
      <w:color w:val="9A2A30"/>
      <w:sz w:val="24"/>
    </w:rPr>
  </w:style>
  <w:style w:type="paragraph" w:styleId="Heading4">
    <w:name w:val="heading 4"/>
    <w:basedOn w:val="Heading6"/>
    <w:next w:val="Normal"/>
    <w:link w:val="Heading4Char"/>
    <w:uiPriority w:val="9"/>
    <w:unhideWhenUsed/>
    <w:qFormat/>
    <w:rsid w:val="007B6999"/>
    <w:pPr>
      <w:outlineLvl w:val="3"/>
    </w:pPr>
    <w:rPr>
      <w:color w:val="9A2A30"/>
    </w:rPr>
  </w:style>
  <w:style w:type="paragraph" w:styleId="Heading5">
    <w:name w:val="heading 5"/>
    <w:basedOn w:val="Normal"/>
    <w:link w:val="Heading5Char"/>
    <w:uiPriority w:val="9"/>
    <w:semiHidden/>
    <w:unhideWhenUsed/>
    <w:qFormat/>
    <w:rsid w:val="007B6999"/>
    <w:p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7B6999"/>
    <w:pPr>
      <w:keepNext/>
      <w:spacing w:before="240" w:line="276" w:lineRule="auto"/>
      <w:outlineLvl w:val="5"/>
    </w:pPr>
    <w:rPr>
      <w:rFonts w:eastAsia="Times New Roman"/>
      <w:bCs/>
      <w:color w:val="4C4C4C"/>
      <w:sz w:val="24"/>
    </w:rPr>
  </w:style>
  <w:style w:type="paragraph" w:styleId="Heading7">
    <w:name w:val="heading 7"/>
    <w:basedOn w:val="Normal"/>
    <w:next w:val="Normal"/>
    <w:link w:val="Heading7Char"/>
    <w:qFormat/>
    <w:rsid w:val="007B6999"/>
    <w:pPr>
      <w:keepNext/>
      <w:spacing w:before="240" w:line="276" w:lineRule="auto"/>
      <w:outlineLvl w:val="6"/>
    </w:pPr>
    <w:rPr>
      <w:rFonts w:eastAsia="Times New Roman"/>
      <w:bCs/>
      <w:i/>
      <w:color w:val="4C4C4C"/>
      <w:sz w:val="22"/>
      <w:szCs w:val="22"/>
    </w:rPr>
  </w:style>
  <w:style w:type="paragraph" w:styleId="Heading8">
    <w:name w:val="heading 8"/>
    <w:basedOn w:val="Normal"/>
    <w:next w:val="Normal"/>
    <w:link w:val="Heading8Char"/>
    <w:qFormat/>
    <w:rsid w:val="007B6999"/>
    <w:pPr>
      <w:keepNext/>
      <w:spacing w:before="240" w:line="276" w:lineRule="auto"/>
      <w:outlineLvl w:val="7"/>
    </w:pPr>
    <w:rPr>
      <w:rFonts w:eastAsia="Times New Roman"/>
      <w:iCs/>
      <w:color w:val="A3A9AE"/>
      <w:sz w:val="22"/>
      <w:szCs w:val="22"/>
    </w:rPr>
  </w:style>
  <w:style w:type="paragraph" w:styleId="Heading9">
    <w:name w:val="heading 9"/>
    <w:basedOn w:val="Normal"/>
    <w:next w:val="Normal"/>
    <w:link w:val="Heading9Char"/>
    <w:qFormat/>
    <w:rsid w:val="007B6999"/>
    <w:pPr>
      <w:spacing w:before="240" w:line="276" w:lineRule="auto"/>
      <w:outlineLvl w:val="8"/>
    </w:pPr>
    <w:rPr>
      <w:rFonts w:eastAsia="Times New Roman"/>
      <w:i/>
      <w:color w:val="A3A9AE"/>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9F2091"/>
    <w:pPr>
      <w:tabs>
        <w:tab w:val="right" w:pos="8640"/>
      </w:tabs>
    </w:pPr>
  </w:style>
  <w:style w:type="paragraph" w:styleId="Footer">
    <w:name w:val="footer"/>
    <w:basedOn w:val="Normal"/>
    <w:link w:val="FooterChar"/>
    <w:uiPriority w:val="99"/>
    <w:rsid w:val="009F2091"/>
    <w:pPr>
      <w:tabs>
        <w:tab w:val="right" w:pos="8640"/>
      </w:tabs>
    </w:pPr>
  </w:style>
  <w:style w:type="paragraph" w:styleId="DocumentMap">
    <w:name w:val="Document Map"/>
    <w:basedOn w:val="Normal"/>
    <w:semiHidden/>
    <w:rsid w:val="00AA2A99"/>
    <w:pPr>
      <w:shd w:val="clear" w:color="auto" w:fill="000080"/>
    </w:pPr>
    <w:rPr>
      <w:rFonts w:ascii="Tahoma" w:hAnsi="Tahoma" w:cs="Tahoma"/>
      <w:szCs w:val="20"/>
    </w:rPr>
  </w:style>
  <w:style w:type="paragraph" w:styleId="BalloonText">
    <w:name w:val="Balloon Text"/>
    <w:basedOn w:val="Normal"/>
    <w:link w:val="BalloonTextChar"/>
    <w:uiPriority w:val="99"/>
    <w:rsid w:val="008A1440"/>
    <w:rPr>
      <w:rFonts w:ascii="Tahoma" w:hAnsi="Tahoma" w:cs="Tahoma"/>
      <w:sz w:val="16"/>
      <w:szCs w:val="16"/>
    </w:rPr>
  </w:style>
  <w:style w:type="paragraph" w:styleId="BodyText">
    <w:name w:val="Body Text"/>
    <w:basedOn w:val="Normal"/>
    <w:link w:val="BodyTextChar"/>
    <w:rsid w:val="009701B0"/>
    <w:pPr>
      <w:spacing w:after="220" w:line="180" w:lineRule="atLeast"/>
      <w:jc w:val="both"/>
    </w:pPr>
    <w:rPr>
      <w:spacing w:val="-5"/>
      <w:kern w:val="28"/>
      <w:sz w:val="24"/>
      <w:szCs w:val="20"/>
    </w:rPr>
  </w:style>
  <w:style w:type="character" w:customStyle="1" w:styleId="BodyTextChar">
    <w:name w:val="Body Text Char"/>
    <w:basedOn w:val="DefaultParagraphFont"/>
    <w:link w:val="BodyText"/>
    <w:rsid w:val="009701B0"/>
    <w:rPr>
      <w:rFonts w:ascii="Arial" w:hAnsi="Arial"/>
      <w:spacing w:val="-5"/>
      <w:kern w:val="28"/>
      <w:sz w:val="24"/>
    </w:rPr>
  </w:style>
  <w:style w:type="character" w:customStyle="1" w:styleId="Heading3Char">
    <w:name w:val="Heading 3 Char"/>
    <w:basedOn w:val="DefaultParagraphFont"/>
    <w:link w:val="Heading3"/>
    <w:rsid w:val="007B6999"/>
    <w:rPr>
      <w:rFonts w:eastAsia="Calibri"/>
      <w:b/>
      <w:bCs/>
      <w:i/>
      <w:color w:val="9A2A30"/>
      <w:sz w:val="24"/>
      <w:szCs w:val="24"/>
      <w:lang w:val="en-US" w:eastAsia="en-US"/>
    </w:rPr>
  </w:style>
  <w:style w:type="character" w:customStyle="1" w:styleId="FooterChar">
    <w:name w:val="Footer Char"/>
    <w:basedOn w:val="DefaultParagraphFont"/>
    <w:link w:val="Footer"/>
    <w:uiPriority w:val="99"/>
    <w:rsid w:val="00BC1EAF"/>
    <w:rPr>
      <w:rFonts w:ascii="Arial" w:hAnsi="Arial"/>
      <w:sz w:val="22"/>
      <w:szCs w:val="24"/>
      <w:lang w:eastAsia="en-US"/>
    </w:rPr>
  </w:style>
  <w:style w:type="character" w:customStyle="1" w:styleId="Heading1Char">
    <w:name w:val="Heading 1 Char"/>
    <w:basedOn w:val="DefaultParagraphFont"/>
    <w:link w:val="Heading1"/>
    <w:rsid w:val="007B6999"/>
    <w:rPr>
      <w:rFonts w:eastAsia="Calibri"/>
      <w:b/>
      <w:bCs/>
      <w:color w:val="74040A"/>
      <w:kern w:val="32"/>
      <w:sz w:val="28"/>
      <w:szCs w:val="28"/>
      <w:lang w:val="en-US" w:eastAsia="en-US"/>
    </w:rPr>
  </w:style>
  <w:style w:type="character" w:customStyle="1" w:styleId="Heading2Char">
    <w:name w:val="Heading 2 Char"/>
    <w:basedOn w:val="DefaultParagraphFont"/>
    <w:link w:val="Heading2"/>
    <w:rsid w:val="007B6999"/>
    <w:rPr>
      <w:rFonts w:eastAsia="Calibri"/>
      <w:b/>
      <w:bCs/>
      <w:color w:val="9A2A30"/>
      <w:kern w:val="32"/>
      <w:sz w:val="26"/>
      <w:szCs w:val="26"/>
      <w:lang w:val="en-US" w:eastAsia="en-US" w:bidi="ar-SA"/>
    </w:rPr>
  </w:style>
  <w:style w:type="character" w:customStyle="1" w:styleId="Heading5Char">
    <w:name w:val="Heading 5 Char"/>
    <w:basedOn w:val="DefaultParagraphFont"/>
    <w:link w:val="Heading5"/>
    <w:uiPriority w:val="9"/>
    <w:semiHidden/>
    <w:rsid w:val="007B6999"/>
    <w:rPr>
      <w:rFonts w:ascii="Calibri" w:eastAsia="Calibri" w:hAnsi="Calibri"/>
      <w:b/>
      <w:bCs/>
      <w:i/>
      <w:iCs/>
      <w:color w:val="262626"/>
      <w:sz w:val="26"/>
      <w:szCs w:val="26"/>
      <w:lang w:val="en-US" w:eastAsia="en-US"/>
    </w:rPr>
  </w:style>
  <w:style w:type="paragraph" w:styleId="NormalWeb">
    <w:name w:val="Normal (Web)"/>
    <w:basedOn w:val="Normal"/>
    <w:uiPriority w:val="99"/>
    <w:unhideWhenUsed/>
    <w:rsid w:val="00BC1EAF"/>
    <w:pPr>
      <w:spacing w:before="100" w:beforeAutospacing="1" w:after="100" w:afterAutospacing="1"/>
    </w:pPr>
    <w:rPr>
      <w:rFonts w:ascii="Times New Roman" w:hAnsi="Times New Roman"/>
      <w:sz w:val="24"/>
    </w:rPr>
  </w:style>
  <w:style w:type="paragraph" w:styleId="Title">
    <w:name w:val="Title"/>
    <w:basedOn w:val="Normal"/>
    <w:link w:val="TitleChar"/>
    <w:uiPriority w:val="10"/>
    <w:qFormat/>
    <w:rsid w:val="007B6999"/>
    <w:pPr>
      <w:spacing w:before="120"/>
    </w:pPr>
    <w:rPr>
      <w:sz w:val="56"/>
      <w:szCs w:val="56"/>
    </w:rPr>
  </w:style>
  <w:style w:type="character" w:customStyle="1" w:styleId="TitleChar">
    <w:name w:val="Title Char"/>
    <w:basedOn w:val="DefaultParagraphFont"/>
    <w:link w:val="Title"/>
    <w:uiPriority w:val="10"/>
    <w:rsid w:val="007B6999"/>
    <w:rPr>
      <w:rFonts w:eastAsia="Calibri"/>
      <w:color w:val="262626"/>
      <w:sz w:val="56"/>
      <w:szCs w:val="56"/>
      <w:lang w:val="en-US" w:eastAsia="en-US"/>
    </w:rPr>
  </w:style>
  <w:style w:type="paragraph" w:customStyle="1" w:styleId="uphxnumberingheading">
    <w:name w:val="uphxnumberingheading"/>
    <w:basedOn w:val="Normal"/>
    <w:uiPriority w:val="99"/>
    <w:semiHidden/>
    <w:rsid w:val="00BC1EAF"/>
    <w:pPr>
      <w:spacing w:before="180" w:after="0"/>
      <w:ind w:left="360" w:hanging="360"/>
    </w:pPr>
    <w:rPr>
      <w:rFonts w:ascii="Arial" w:hAnsi="Arial" w:cs="Arial"/>
      <w:b/>
      <w:bCs/>
      <w:sz w:val="18"/>
      <w:szCs w:val="18"/>
    </w:rPr>
  </w:style>
  <w:style w:type="paragraph" w:customStyle="1" w:styleId="uphxnumberedlist1">
    <w:name w:val="uphxnumberedlist1"/>
    <w:basedOn w:val="Normal"/>
    <w:uiPriority w:val="99"/>
    <w:semiHidden/>
    <w:rsid w:val="00BC1EAF"/>
    <w:pPr>
      <w:tabs>
        <w:tab w:val="num" w:pos="360"/>
      </w:tabs>
      <w:spacing w:before="60" w:after="60"/>
      <w:ind w:left="360" w:hanging="360"/>
    </w:pPr>
    <w:rPr>
      <w:rFonts w:ascii="Arial" w:hAnsi="Arial" w:cs="Arial"/>
      <w:szCs w:val="20"/>
    </w:rPr>
  </w:style>
  <w:style w:type="paragraph" w:customStyle="1" w:styleId="nospacing">
    <w:name w:val="nospacing"/>
    <w:basedOn w:val="Normal"/>
    <w:uiPriority w:val="99"/>
    <w:semiHidden/>
    <w:rsid w:val="00BC1EAF"/>
    <w:pPr>
      <w:spacing w:after="0"/>
    </w:pPr>
  </w:style>
  <w:style w:type="paragraph" w:styleId="TOCHeading">
    <w:name w:val="TOC Heading"/>
    <w:basedOn w:val="Heading1"/>
    <w:next w:val="Normal"/>
    <w:uiPriority w:val="39"/>
    <w:semiHidden/>
    <w:unhideWhenUsed/>
    <w:qFormat/>
    <w:rsid w:val="007B6999"/>
    <w:pPr>
      <w:spacing w:after="60"/>
      <w:outlineLvl w:val="9"/>
    </w:pPr>
    <w:rPr>
      <w:rFonts w:ascii="Cambria" w:eastAsia="Times New Roman" w:hAnsi="Cambria"/>
      <w:sz w:val="32"/>
      <w:szCs w:val="32"/>
    </w:rPr>
  </w:style>
  <w:style w:type="paragraph" w:styleId="TOC1">
    <w:name w:val="toc 1"/>
    <w:basedOn w:val="Normal"/>
    <w:next w:val="Normal"/>
    <w:autoRedefine/>
    <w:uiPriority w:val="39"/>
    <w:qFormat/>
    <w:rsid w:val="003647AF"/>
    <w:pPr>
      <w:tabs>
        <w:tab w:val="clear" w:pos="4320"/>
        <w:tab w:val="clear" w:pos="9356"/>
      </w:tabs>
      <w:spacing w:before="120"/>
    </w:pPr>
    <w:rPr>
      <w:rFonts w:ascii="Calibri" w:hAnsi="Calibri"/>
      <w:b/>
      <w:bCs/>
      <w:caps/>
      <w:szCs w:val="20"/>
    </w:rPr>
  </w:style>
  <w:style w:type="paragraph" w:styleId="TOC2">
    <w:name w:val="toc 2"/>
    <w:basedOn w:val="Normal"/>
    <w:next w:val="Normal"/>
    <w:autoRedefine/>
    <w:uiPriority w:val="39"/>
    <w:qFormat/>
    <w:rsid w:val="003647AF"/>
    <w:pPr>
      <w:tabs>
        <w:tab w:val="clear" w:pos="4320"/>
        <w:tab w:val="clear" w:pos="9356"/>
      </w:tabs>
      <w:spacing w:after="0"/>
      <w:ind w:left="200"/>
    </w:pPr>
    <w:rPr>
      <w:rFonts w:ascii="Calibri" w:hAnsi="Calibri"/>
      <w:smallCaps/>
      <w:szCs w:val="20"/>
    </w:rPr>
  </w:style>
  <w:style w:type="character" w:styleId="Hyperlink">
    <w:name w:val="Hyperlink"/>
    <w:basedOn w:val="DefaultParagraphFont"/>
    <w:uiPriority w:val="99"/>
    <w:unhideWhenUsed/>
    <w:rsid w:val="003647AF"/>
    <w:rPr>
      <w:color w:val="0000FF"/>
      <w:u w:val="single"/>
    </w:rPr>
  </w:style>
  <w:style w:type="paragraph" w:styleId="ListParagraph">
    <w:name w:val="List Paragraph"/>
    <w:basedOn w:val="Normal"/>
    <w:uiPriority w:val="34"/>
    <w:qFormat/>
    <w:rsid w:val="007B6999"/>
    <w:pPr>
      <w:ind w:left="426"/>
    </w:pPr>
    <w:rPr>
      <w:color w:val="auto"/>
      <w:szCs w:val="22"/>
      <w:lang w:val="en-CA" w:eastAsia="en-CA"/>
    </w:rPr>
  </w:style>
  <w:style w:type="character" w:styleId="Emphasis">
    <w:name w:val="Emphasis"/>
    <w:basedOn w:val="DefaultParagraphFont"/>
    <w:uiPriority w:val="20"/>
    <w:qFormat/>
    <w:rsid w:val="007B6999"/>
    <w:rPr>
      <w:i/>
      <w:iCs/>
      <w:color w:val="000000"/>
    </w:rPr>
  </w:style>
  <w:style w:type="character" w:customStyle="1" w:styleId="Heading4Char">
    <w:name w:val="Heading 4 Char"/>
    <w:basedOn w:val="DefaultParagraphFont"/>
    <w:link w:val="Heading4"/>
    <w:uiPriority w:val="9"/>
    <w:rsid w:val="007B6999"/>
    <w:rPr>
      <w:rFonts w:eastAsia="Times New Roman" w:cs="Times New Roman"/>
      <w:b/>
      <w:bCs/>
      <w:color w:val="9A2A30"/>
      <w:sz w:val="24"/>
      <w:szCs w:val="24"/>
      <w:lang w:val="en-US" w:eastAsia="en-US"/>
    </w:rPr>
  </w:style>
  <w:style w:type="character" w:customStyle="1" w:styleId="Heading6Char">
    <w:name w:val="Heading 6 Char"/>
    <w:basedOn w:val="DefaultParagraphFont"/>
    <w:link w:val="Heading6"/>
    <w:rsid w:val="007B6999"/>
    <w:rPr>
      <w:rFonts w:eastAsia="Times New Roman" w:cs="Times New Roman"/>
      <w:bCs/>
      <w:color w:val="4C4C4C"/>
      <w:sz w:val="24"/>
      <w:szCs w:val="24"/>
      <w:lang w:val="en-US" w:eastAsia="en-US"/>
    </w:rPr>
  </w:style>
  <w:style w:type="character" w:customStyle="1" w:styleId="Heading7Char">
    <w:name w:val="Heading 7 Char"/>
    <w:basedOn w:val="DefaultParagraphFont"/>
    <w:link w:val="Heading7"/>
    <w:rsid w:val="007B6999"/>
    <w:rPr>
      <w:rFonts w:eastAsia="Times New Roman" w:cs="Times New Roman"/>
      <w:bCs/>
      <w:i/>
      <w:color w:val="4C4C4C"/>
      <w:sz w:val="22"/>
      <w:szCs w:val="22"/>
      <w:lang w:val="en-US" w:eastAsia="en-US"/>
    </w:rPr>
  </w:style>
  <w:style w:type="character" w:customStyle="1" w:styleId="Heading8Char">
    <w:name w:val="Heading 8 Char"/>
    <w:basedOn w:val="DefaultParagraphFont"/>
    <w:link w:val="Heading8"/>
    <w:rsid w:val="007B6999"/>
    <w:rPr>
      <w:rFonts w:eastAsia="Times New Roman" w:cs="Times New Roman"/>
      <w:iCs/>
      <w:color w:val="A3A9AE"/>
      <w:sz w:val="22"/>
      <w:szCs w:val="22"/>
      <w:lang w:val="en-US" w:eastAsia="en-US"/>
    </w:rPr>
  </w:style>
  <w:style w:type="character" w:customStyle="1" w:styleId="Heading9Char">
    <w:name w:val="Heading 9 Char"/>
    <w:basedOn w:val="DefaultParagraphFont"/>
    <w:link w:val="Heading9"/>
    <w:rsid w:val="007B6999"/>
    <w:rPr>
      <w:rFonts w:eastAsia="Times New Roman" w:cs="Times New Roman"/>
      <w:i/>
      <w:color w:val="A3A9AE"/>
      <w:sz w:val="22"/>
      <w:szCs w:val="22"/>
      <w:lang w:val="en-US" w:eastAsia="en-US"/>
    </w:rPr>
  </w:style>
  <w:style w:type="paragraph" w:styleId="Subtitle">
    <w:name w:val="Subtitle"/>
    <w:basedOn w:val="Heading2"/>
    <w:next w:val="Normal"/>
    <w:link w:val="SubtitleChar"/>
    <w:uiPriority w:val="11"/>
    <w:qFormat/>
    <w:rsid w:val="007B6999"/>
    <w:pPr>
      <w:keepNext/>
      <w:tabs>
        <w:tab w:val="center" w:pos="4320"/>
        <w:tab w:val="right" w:pos="9356"/>
      </w:tabs>
    </w:pPr>
    <w:rPr>
      <w:color w:val="262626"/>
      <w:sz w:val="28"/>
      <w:szCs w:val="30"/>
    </w:rPr>
  </w:style>
  <w:style w:type="character" w:customStyle="1" w:styleId="SubtitleChar">
    <w:name w:val="Subtitle Char"/>
    <w:basedOn w:val="DefaultParagraphFont"/>
    <w:link w:val="Subtitle"/>
    <w:uiPriority w:val="11"/>
    <w:rsid w:val="007B6999"/>
    <w:rPr>
      <w:rFonts w:eastAsia="Calibri"/>
      <w:b/>
      <w:bCs/>
      <w:color w:val="262626"/>
      <w:kern w:val="32"/>
      <w:sz w:val="28"/>
      <w:szCs w:val="30"/>
      <w:lang w:val="en-US" w:eastAsia="en-US"/>
    </w:rPr>
  </w:style>
  <w:style w:type="character" w:styleId="Strong">
    <w:name w:val="Strong"/>
    <w:basedOn w:val="DefaultParagraphFont"/>
    <w:uiPriority w:val="22"/>
    <w:qFormat/>
    <w:rsid w:val="007B6999"/>
    <w:rPr>
      <w:b/>
      <w:bCs/>
      <w:color w:val="9A2A30"/>
    </w:rPr>
  </w:style>
  <w:style w:type="paragraph" w:styleId="NoSpacing0">
    <w:name w:val="No Spacing"/>
    <w:uiPriority w:val="1"/>
    <w:qFormat/>
    <w:rsid w:val="007B6999"/>
    <w:pPr>
      <w:tabs>
        <w:tab w:val="center" w:pos="4320"/>
        <w:tab w:val="right" w:pos="9356"/>
      </w:tabs>
    </w:pPr>
    <w:rPr>
      <w:rFonts w:eastAsia="Calibri"/>
      <w:color w:val="262626"/>
      <w:szCs w:val="24"/>
    </w:rPr>
  </w:style>
  <w:style w:type="paragraph" w:styleId="IntenseQuote">
    <w:name w:val="Intense Quote"/>
    <w:basedOn w:val="Normal"/>
    <w:next w:val="Normal"/>
    <w:link w:val="IntenseQuoteChar"/>
    <w:uiPriority w:val="30"/>
    <w:qFormat/>
    <w:rsid w:val="007B6999"/>
    <w:pPr>
      <w:tabs>
        <w:tab w:val="clear" w:pos="4320"/>
        <w:tab w:val="center" w:pos="4820"/>
      </w:tabs>
      <w:spacing w:before="240" w:after="240" w:line="276" w:lineRule="auto"/>
      <w:ind w:left="1134" w:right="936"/>
    </w:pPr>
    <w:rPr>
      <w:b/>
      <w:bCs/>
      <w:i/>
      <w:iCs/>
      <w:color w:val="9A2A30"/>
      <w:spacing w:val="20"/>
    </w:rPr>
  </w:style>
  <w:style w:type="character" w:customStyle="1" w:styleId="IntenseQuoteChar">
    <w:name w:val="Intense Quote Char"/>
    <w:basedOn w:val="DefaultParagraphFont"/>
    <w:link w:val="IntenseQuote"/>
    <w:uiPriority w:val="30"/>
    <w:rsid w:val="007B6999"/>
    <w:rPr>
      <w:rFonts w:eastAsia="Calibri"/>
      <w:b/>
      <w:bCs/>
      <w:i/>
      <w:iCs/>
      <w:color w:val="9A2A30"/>
      <w:spacing w:val="20"/>
      <w:szCs w:val="24"/>
      <w:lang w:val="en-US" w:eastAsia="en-US"/>
    </w:rPr>
  </w:style>
  <w:style w:type="character" w:styleId="SubtleEmphasis">
    <w:name w:val="Subtle Emphasis"/>
    <w:basedOn w:val="DefaultParagraphFont"/>
    <w:uiPriority w:val="19"/>
    <w:qFormat/>
    <w:rsid w:val="007B6999"/>
    <w:rPr>
      <w:i/>
      <w:iCs/>
      <w:color w:val="000000"/>
      <w:szCs w:val="20"/>
    </w:rPr>
  </w:style>
  <w:style w:type="character" w:styleId="IntenseEmphasis">
    <w:name w:val="Intense Emphasis"/>
    <w:basedOn w:val="DefaultParagraphFont"/>
    <w:uiPriority w:val="21"/>
    <w:qFormat/>
    <w:rsid w:val="007B6999"/>
    <w:rPr>
      <w:bCs/>
      <w:i/>
      <w:iCs/>
      <w:color w:val="9A2A30"/>
    </w:rPr>
  </w:style>
  <w:style w:type="character" w:styleId="SubtleReference">
    <w:name w:val="Subtle Reference"/>
    <w:basedOn w:val="DefaultParagraphFont"/>
    <w:uiPriority w:val="31"/>
    <w:qFormat/>
    <w:rsid w:val="007B6999"/>
    <w:rPr>
      <w:color w:val="D38615"/>
      <w:u w:val="single"/>
    </w:rPr>
  </w:style>
  <w:style w:type="character" w:styleId="IntenseReference">
    <w:name w:val="Intense Reference"/>
    <w:basedOn w:val="DefaultParagraphFont"/>
    <w:uiPriority w:val="32"/>
    <w:qFormat/>
    <w:rsid w:val="007B6999"/>
    <w:rPr>
      <w:b/>
      <w:bCs/>
      <w:color w:val="D38615"/>
      <w:spacing w:val="5"/>
      <w:u w:val="single"/>
    </w:rPr>
  </w:style>
  <w:style w:type="character" w:styleId="BookTitle">
    <w:name w:val="Book Title"/>
    <w:basedOn w:val="DefaultParagraphFont"/>
    <w:uiPriority w:val="33"/>
    <w:qFormat/>
    <w:rsid w:val="007B6999"/>
    <w:rPr>
      <w:b/>
      <w:bCs/>
      <w:smallCaps/>
      <w:spacing w:val="5"/>
    </w:rPr>
  </w:style>
  <w:style w:type="paragraph" w:customStyle="1" w:styleId="Heading50">
    <w:name w:val="Heading5"/>
    <w:basedOn w:val="Normal"/>
    <w:link w:val="Heading5Char0"/>
    <w:qFormat/>
    <w:rsid w:val="007B6999"/>
    <w:pPr>
      <w:spacing w:before="240" w:line="276" w:lineRule="auto"/>
    </w:pPr>
    <w:rPr>
      <w:i/>
      <w:color w:val="000000"/>
      <w:sz w:val="24"/>
    </w:rPr>
  </w:style>
  <w:style w:type="character" w:customStyle="1" w:styleId="Heading5Char0">
    <w:name w:val="Heading5 Char"/>
    <w:basedOn w:val="DefaultParagraphFont"/>
    <w:link w:val="Heading50"/>
    <w:rsid w:val="007B6999"/>
    <w:rPr>
      <w:rFonts w:eastAsia="Calibri"/>
      <w:i/>
      <w:color w:val="000000"/>
      <w:sz w:val="24"/>
      <w:szCs w:val="24"/>
      <w:lang w:val="en-US" w:eastAsia="en-US"/>
    </w:rPr>
  </w:style>
  <w:style w:type="paragraph" w:styleId="TOC3">
    <w:name w:val="toc 3"/>
    <w:basedOn w:val="Normal"/>
    <w:next w:val="Normal"/>
    <w:autoRedefine/>
    <w:uiPriority w:val="39"/>
    <w:unhideWhenUsed/>
    <w:qFormat/>
    <w:rsid w:val="00EF7A1C"/>
    <w:pPr>
      <w:tabs>
        <w:tab w:val="clear" w:pos="4320"/>
        <w:tab w:val="clear" w:pos="9356"/>
      </w:tabs>
      <w:spacing w:after="0"/>
      <w:ind w:left="400"/>
    </w:pPr>
    <w:rPr>
      <w:rFonts w:ascii="Calibri" w:hAnsi="Calibri"/>
      <w:i/>
      <w:iCs/>
      <w:szCs w:val="20"/>
    </w:rPr>
  </w:style>
  <w:style w:type="paragraph" w:customStyle="1" w:styleId="CM51">
    <w:name w:val="CM51"/>
    <w:basedOn w:val="Normal"/>
    <w:next w:val="Normal"/>
    <w:rsid w:val="00EF7A1C"/>
    <w:pPr>
      <w:widowControl w:val="0"/>
      <w:tabs>
        <w:tab w:val="clear" w:pos="4320"/>
        <w:tab w:val="clear" w:pos="9356"/>
      </w:tabs>
      <w:autoSpaceDE w:val="0"/>
      <w:autoSpaceDN w:val="0"/>
      <w:adjustRightInd w:val="0"/>
      <w:spacing w:after="240"/>
    </w:pPr>
    <w:rPr>
      <w:rFonts w:ascii="Trebuchet MS" w:eastAsia="Times New Roman" w:hAnsi="Trebuchet MS"/>
      <w:color w:val="auto"/>
      <w:sz w:val="24"/>
    </w:rPr>
  </w:style>
  <w:style w:type="paragraph" w:customStyle="1" w:styleId="CM12">
    <w:name w:val="CM12"/>
    <w:basedOn w:val="Normal"/>
    <w:next w:val="Normal"/>
    <w:rsid w:val="00EF7A1C"/>
    <w:pPr>
      <w:widowControl w:val="0"/>
      <w:tabs>
        <w:tab w:val="clear" w:pos="4320"/>
        <w:tab w:val="clear" w:pos="9356"/>
      </w:tabs>
      <w:autoSpaceDE w:val="0"/>
      <w:autoSpaceDN w:val="0"/>
      <w:adjustRightInd w:val="0"/>
      <w:spacing w:after="0" w:line="233" w:lineRule="atLeast"/>
    </w:pPr>
    <w:rPr>
      <w:rFonts w:ascii="Trebuchet MS" w:eastAsia="Times New Roman" w:hAnsi="Trebuchet MS"/>
      <w:color w:val="auto"/>
      <w:sz w:val="24"/>
    </w:rPr>
  </w:style>
  <w:style w:type="character" w:customStyle="1" w:styleId="BalloonTextChar">
    <w:name w:val="Balloon Text Char"/>
    <w:basedOn w:val="DefaultParagraphFont"/>
    <w:link w:val="BalloonText"/>
    <w:uiPriority w:val="99"/>
    <w:rsid w:val="00EF7A1C"/>
    <w:rPr>
      <w:rFonts w:ascii="Tahoma" w:eastAsia="Calibri" w:hAnsi="Tahoma" w:cs="Tahoma"/>
      <w:color w:val="262626"/>
      <w:sz w:val="16"/>
      <w:szCs w:val="16"/>
    </w:rPr>
  </w:style>
  <w:style w:type="paragraph" w:customStyle="1" w:styleId="CM62">
    <w:name w:val="CM62"/>
    <w:basedOn w:val="Normal"/>
    <w:next w:val="Normal"/>
    <w:rsid w:val="00EF7A1C"/>
    <w:pPr>
      <w:widowControl w:val="0"/>
      <w:tabs>
        <w:tab w:val="clear" w:pos="4320"/>
        <w:tab w:val="clear" w:pos="9356"/>
      </w:tabs>
      <w:autoSpaceDE w:val="0"/>
      <w:autoSpaceDN w:val="0"/>
      <w:adjustRightInd w:val="0"/>
      <w:spacing w:after="123"/>
    </w:pPr>
    <w:rPr>
      <w:rFonts w:ascii="Trebuchet MS" w:eastAsia="Times New Roman" w:hAnsi="Trebuchet MS"/>
      <w:color w:val="auto"/>
      <w:sz w:val="24"/>
    </w:rPr>
  </w:style>
  <w:style w:type="table" w:styleId="TableGrid">
    <w:name w:val="Table Grid"/>
    <w:basedOn w:val="TableNormal"/>
    <w:uiPriority w:val="59"/>
    <w:rsid w:val="00EF7A1C"/>
    <w:rPr>
      <w:rFonts w:ascii="Calibri" w:eastAsia="Calibri" w:hAnsi="Calibri"/>
      <w:sz w:val="22"/>
      <w:szCs w:val="22"/>
      <w:lang w:val="en-C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Default">
    <w:name w:val="Default"/>
    <w:rsid w:val="00EF7A1C"/>
    <w:pPr>
      <w:widowControl w:val="0"/>
      <w:autoSpaceDE w:val="0"/>
      <w:autoSpaceDN w:val="0"/>
      <w:adjustRightInd w:val="0"/>
    </w:pPr>
    <w:rPr>
      <w:rFonts w:ascii="Trebuchet MS" w:hAnsi="Trebuchet MS" w:cs="Trebuchet MS"/>
      <w:color w:val="000000"/>
      <w:sz w:val="24"/>
      <w:szCs w:val="24"/>
    </w:rPr>
  </w:style>
  <w:style w:type="paragraph" w:customStyle="1" w:styleId="CM52">
    <w:name w:val="CM52"/>
    <w:basedOn w:val="Default"/>
    <w:next w:val="Default"/>
    <w:rsid w:val="00EF7A1C"/>
    <w:pPr>
      <w:spacing w:after="710"/>
    </w:pPr>
    <w:rPr>
      <w:rFonts w:cs="Times New Roman"/>
      <w:color w:val="auto"/>
    </w:rPr>
  </w:style>
  <w:style w:type="character" w:styleId="CommentReference">
    <w:name w:val="annotation reference"/>
    <w:basedOn w:val="DefaultParagraphFont"/>
    <w:rsid w:val="00863BE4"/>
    <w:rPr>
      <w:sz w:val="16"/>
      <w:szCs w:val="16"/>
    </w:rPr>
  </w:style>
  <w:style w:type="paragraph" w:styleId="CommentText">
    <w:name w:val="annotation text"/>
    <w:basedOn w:val="Normal"/>
    <w:link w:val="CommentTextChar"/>
    <w:rsid w:val="00863BE4"/>
    <w:rPr>
      <w:szCs w:val="20"/>
    </w:rPr>
  </w:style>
  <w:style w:type="character" w:customStyle="1" w:styleId="CommentTextChar">
    <w:name w:val="Comment Text Char"/>
    <w:basedOn w:val="DefaultParagraphFont"/>
    <w:link w:val="CommentText"/>
    <w:rsid w:val="00863BE4"/>
    <w:rPr>
      <w:rFonts w:eastAsia="Calibri"/>
      <w:color w:val="262626"/>
    </w:rPr>
  </w:style>
  <w:style w:type="paragraph" w:styleId="CommentSubject">
    <w:name w:val="annotation subject"/>
    <w:basedOn w:val="CommentText"/>
    <w:next w:val="CommentText"/>
    <w:link w:val="CommentSubjectChar"/>
    <w:rsid w:val="00863BE4"/>
    <w:rPr>
      <w:b/>
      <w:bCs/>
    </w:rPr>
  </w:style>
  <w:style w:type="character" w:customStyle="1" w:styleId="CommentSubjectChar">
    <w:name w:val="Comment Subject Char"/>
    <w:basedOn w:val="CommentTextChar"/>
    <w:link w:val="CommentSubject"/>
    <w:rsid w:val="00863BE4"/>
    <w:rPr>
      <w:rFonts w:eastAsia="Calibri"/>
      <w:b/>
      <w:bCs/>
      <w:color w:val="262626"/>
    </w:rPr>
  </w:style>
  <w:style w:type="paragraph" w:styleId="Revision">
    <w:name w:val="Revision"/>
    <w:hidden/>
    <w:uiPriority w:val="99"/>
    <w:semiHidden/>
    <w:rsid w:val="00863BE4"/>
    <w:rPr>
      <w:rFonts w:eastAsia="Calibri"/>
      <w:color w:val="262626"/>
      <w:szCs w:val="24"/>
    </w:rPr>
  </w:style>
  <w:style w:type="character" w:styleId="FollowedHyperlink">
    <w:name w:val="FollowedHyperlink"/>
    <w:basedOn w:val="DefaultParagraphFont"/>
    <w:rsid w:val="00093E49"/>
    <w:rPr>
      <w:color w:val="800080"/>
      <w:u w:val="single"/>
    </w:rPr>
  </w:style>
  <w:style w:type="paragraph" w:styleId="TOC4">
    <w:name w:val="toc 4"/>
    <w:basedOn w:val="Normal"/>
    <w:next w:val="Normal"/>
    <w:autoRedefine/>
    <w:rsid w:val="00C44ED4"/>
    <w:pPr>
      <w:tabs>
        <w:tab w:val="clear" w:pos="4320"/>
        <w:tab w:val="clear" w:pos="9356"/>
      </w:tabs>
      <w:spacing w:after="0"/>
      <w:ind w:left="600"/>
    </w:pPr>
    <w:rPr>
      <w:rFonts w:ascii="Calibri" w:hAnsi="Calibri"/>
      <w:sz w:val="18"/>
      <w:szCs w:val="18"/>
    </w:rPr>
  </w:style>
  <w:style w:type="paragraph" w:styleId="TOC5">
    <w:name w:val="toc 5"/>
    <w:basedOn w:val="Normal"/>
    <w:next w:val="Normal"/>
    <w:autoRedefine/>
    <w:rsid w:val="00C44ED4"/>
    <w:pPr>
      <w:tabs>
        <w:tab w:val="clear" w:pos="4320"/>
        <w:tab w:val="clear" w:pos="9356"/>
      </w:tabs>
      <w:spacing w:after="0"/>
      <w:ind w:left="800"/>
    </w:pPr>
    <w:rPr>
      <w:rFonts w:ascii="Calibri" w:hAnsi="Calibri"/>
      <w:sz w:val="18"/>
      <w:szCs w:val="18"/>
    </w:rPr>
  </w:style>
  <w:style w:type="paragraph" w:styleId="TOC6">
    <w:name w:val="toc 6"/>
    <w:basedOn w:val="Normal"/>
    <w:next w:val="Normal"/>
    <w:autoRedefine/>
    <w:rsid w:val="00C44ED4"/>
    <w:pPr>
      <w:tabs>
        <w:tab w:val="clear" w:pos="4320"/>
        <w:tab w:val="clear" w:pos="9356"/>
      </w:tabs>
      <w:spacing w:after="0"/>
      <w:ind w:left="1000"/>
    </w:pPr>
    <w:rPr>
      <w:rFonts w:ascii="Calibri" w:hAnsi="Calibri"/>
      <w:sz w:val="18"/>
      <w:szCs w:val="18"/>
    </w:rPr>
  </w:style>
  <w:style w:type="paragraph" w:styleId="TOC7">
    <w:name w:val="toc 7"/>
    <w:basedOn w:val="Normal"/>
    <w:next w:val="Normal"/>
    <w:autoRedefine/>
    <w:rsid w:val="00C44ED4"/>
    <w:pPr>
      <w:tabs>
        <w:tab w:val="clear" w:pos="4320"/>
        <w:tab w:val="clear" w:pos="9356"/>
      </w:tabs>
      <w:spacing w:after="0"/>
      <w:ind w:left="1200"/>
    </w:pPr>
    <w:rPr>
      <w:rFonts w:ascii="Calibri" w:hAnsi="Calibri"/>
      <w:sz w:val="18"/>
      <w:szCs w:val="18"/>
    </w:rPr>
  </w:style>
  <w:style w:type="paragraph" w:styleId="TOC8">
    <w:name w:val="toc 8"/>
    <w:basedOn w:val="Normal"/>
    <w:next w:val="Normal"/>
    <w:autoRedefine/>
    <w:rsid w:val="00C44ED4"/>
    <w:pPr>
      <w:tabs>
        <w:tab w:val="clear" w:pos="4320"/>
        <w:tab w:val="clear" w:pos="9356"/>
      </w:tabs>
      <w:spacing w:after="0"/>
      <w:ind w:left="1400"/>
    </w:pPr>
    <w:rPr>
      <w:rFonts w:ascii="Calibri" w:hAnsi="Calibri"/>
      <w:sz w:val="18"/>
      <w:szCs w:val="18"/>
    </w:rPr>
  </w:style>
  <w:style w:type="paragraph" w:styleId="TOC9">
    <w:name w:val="toc 9"/>
    <w:basedOn w:val="Normal"/>
    <w:next w:val="Normal"/>
    <w:autoRedefine/>
    <w:rsid w:val="00C44ED4"/>
    <w:pPr>
      <w:tabs>
        <w:tab w:val="clear" w:pos="4320"/>
        <w:tab w:val="clear" w:pos="9356"/>
      </w:tabs>
      <w:spacing w:after="0"/>
      <w:ind w:left="1600"/>
    </w:pPr>
    <w:rPr>
      <w:rFonts w:ascii="Calibri" w:hAnsi="Calibri"/>
      <w:sz w:val="18"/>
      <w:szCs w:val="18"/>
    </w:rPr>
  </w:style>
  <w:style w:type="paragraph" w:styleId="EndnoteText">
    <w:name w:val="endnote text"/>
    <w:basedOn w:val="Normal"/>
    <w:link w:val="EndnoteTextChar"/>
    <w:rsid w:val="0083012A"/>
    <w:rPr>
      <w:szCs w:val="20"/>
    </w:rPr>
  </w:style>
  <w:style w:type="character" w:customStyle="1" w:styleId="EndnoteTextChar">
    <w:name w:val="Endnote Text Char"/>
    <w:basedOn w:val="DefaultParagraphFont"/>
    <w:link w:val="EndnoteText"/>
    <w:rsid w:val="0083012A"/>
    <w:rPr>
      <w:rFonts w:eastAsia="Calibri"/>
      <w:color w:val="262626"/>
    </w:rPr>
  </w:style>
  <w:style w:type="character" w:styleId="EndnoteReference">
    <w:name w:val="endnote reference"/>
    <w:basedOn w:val="DefaultParagraphFont"/>
    <w:rsid w:val="0083012A"/>
    <w:rPr>
      <w:vertAlign w:val="superscript"/>
    </w:rPr>
  </w:style>
  <w:style w:type="paragraph" w:styleId="FootnoteText">
    <w:name w:val="footnote text"/>
    <w:basedOn w:val="Normal"/>
    <w:link w:val="FootnoteTextChar"/>
    <w:rsid w:val="0083012A"/>
    <w:rPr>
      <w:szCs w:val="20"/>
    </w:rPr>
  </w:style>
  <w:style w:type="character" w:customStyle="1" w:styleId="FootnoteTextChar">
    <w:name w:val="Footnote Text Char"/>
    <w:basedOn w:val="DefaultParagraphFont"/>
    <w:link w:val="FootnoteText"/>
    <w:rsid w:val="0083012A"/>
    <w:rPr>
      <w:rFonts w:eastAsia="Calibri"/>
      <w:color w:val="262626"/>
    </w:rPr>
  </w:style>
  <w:style w:type="character" w:styleId="FootnoteReference">
    <w:name w:val="footnote reference"/>
    <w:basedOn w:val="DefaultParagraphFont"/>
    <w:rsid w:val="0083012A"/>
    <w:rPr>
      <w:vertAlign w:val="superscript"/>
    </w:rPr>
  </w:style>
  <w:style w:type="paragraph" w:customStyle="1" w:styleId="Openbullet">
    <w:name w:val="Open bullet"/>
    <w:basedOn w:val="ListParagraph"/>
    <w:link w:val="OpenbulletChar"/>
    <w:qFormat/>
    <w:rsid w:val="00207C16"/>
    <w:pPr>
      <w:numPr>
        <w:numId w:val="32"/>
      </w:numPr>
      <w:ind w:left="714" w:hanging="357"/>
    </w:pPr>
    <w:rPr>
      <w:rFonts w:cstheme="minorBidi"/>
      <w:color w:val="262626"/>
      <w:szCs w:val="20"/>
      <w:lang w:eastAsia="en-US"/>
    </w:rPr>
  </w:style>
  <w:style w:type="character" w:customStyle="1" w:styleId="OpenbulletChar">
    <w:name w:val="Open bullet Char"/>
    <w:basedOn w:val="DefaultParagraphFont"/>
    <w:link w:val="Openbullet"/>
    <w:rsid w:val="00207C16"/>
    <w:rPr>
      <w:rFonts w:eastAsia="Calibri" w:cstheme="minorBidi"/>
      <w:color w:val="262626"/>
      <w:lang w:val="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8320524">
      <w:bodyDiv w:val="1"/>
      <w:marLeft w:val="0"/>
      <w:marRight w:val="0"/>
      <w:marTop w:val="0"/>
      <w:marBottom w:val="0"/>
      <w:divBdr>
        <w:top w:val="none" w:sz="0" w:space="0" w:color="auto"/>
        <w:left w:val="none" w:sz="0" w:space="0" w:color="auto"/>
        <w:bottom w:val="none" w:sz="0" w:space="0" w:color="auto"/>
        <w:right w:val="none" w:sz="0" w:space="0" w:color="auto"/>
      </w:divBdr>
      <w:divsChild>
        <w:div w:id="856508234">
          <w:marLeft w:val="0"/>
          <w:marRight w:val="0"/>
          <w:marTop w:val="0"/>
          <w:marBottom w:val="0"/>
          <w:divBdr>
            <w:top w:val="none" w:sz="0" w:space="0" w:color="auto"/>
            <w:left w:val="none" w:sz="0" w:space="0" w:color="auto"/>
            <w:bottom w:val="none" w:sz="0" w:space="0" w:color="auto"/>
            <w:right w:val="none" w:sz="0" w:space="0" w:color="auto"/>
          </w:divBdr>
          <w:divsChild>
            <w:div w:id="946423267">
              <w:marLeft w:val="0"/>
              <w:marRight w:val="0"/>
              <w:marTop w:val="0"/>
              <w:marBottom w:val="0"/>
              <w:divBdr>
                <w:top w:val="none" w:sz="0" w:space="0" w:color="auto"/>
                <w:left w:val="none" w:sz="0" w:space="0" w:color="auto"/>
                <w:bottom w:val="none" w:sz="0" w:space="0" w:color="auto"/>
                <w:right w:val="none" w:sz="0" w:space="0" w:color="auto"/>
              </w:divBdr>
              <w:divsChild>
                <w:div w:id="1933858910">
                  <w:marLeft w:val="0"/>
                  <w:marRight w:val="0"/>
                  <w:marTop w:val="0"/>
                  <w:marBottom w:val="0"/>
                  <w:divBdr>
                    <w:top w:val="none" w:sz="0" w:space="0" w:color="auto"/>
                    <w:left w:val="none" w:sz="0" w:space="0" w:color="auto"/>
                    <w:bottom w:val="none" w:sz="0" w:space="0" w:color="auto"/>
                    <w:right w:val="none" w:sz="0" w:space="0" w:color="auto"/>
                  </w:divBdr>
                  <w:divsChild>
                    <w:div w:id="1922833213">
                      <w:marLeft w:val="0"/>
                      <w:marRight w:val="0"/>
                      <w:marTop w:val="0"/>
                      <w:marBottom w:val="0"/>
                      <w:divBdr>
                        <w:top w:val="none" w:sz="0" w:space="0" w:color="auto"/>
                        <w:left w:val="none" w:sz="0" w:space="0" w:color="auto"/>
                        <w:bottom w:val="none" w:sz="0" w:space="0" w:color="auto"/>
                        <w:right w:val="none" w:sz="0" w:space="0" w:color="auto"/>
                      </w:divBdr>
                      <w:divsChild>
                        <w:div w:id="20308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879820">
      <w:bodyDiv w:val="1"/>
      <w:marLeft w:val="0"/>
      <w:marRight w:val="0"/>
      <w:marTop w:val="0"/>
      <w:marBottom w:val="0"/>
      <w:divBdr>
        <w:top w:val="none" w:sz="0" w:space="0" w:color="auto"/>
        <w:left w:val="none" w:sz="0" w:space="0" w:color="auto"/>
        <w:bottom w:val="none" w:sz="0" w:space="0" w:color="auto"/>
        <w:right w:val="none" w:sz="0" w:space="0" w:color="auto"/>
      </w:divBdr>
    </w:div>
    <w:div w:id="977882555">
      <w:bodyDiv w:val="1"/>
      <w:marLeft w:val="0"/>
      <w:marRight w:val="0"/>
      <w:marTop w:val="0"/>
      <w:marBottom w:val="0"/>
      <w:divBdr>
        <w:top w:val="none" w:sz="0" w:space="0" w:color="auto"/>
        <w:left w:val="none" w:sz="0" w:space="0" w:color="auto"/>
        <w:bottom w:val="none" w:sz="0" w:space="0" w:color="auto"/>
        <w:right w:val="none" w:sz="0" w:space="0" w:color="auto"/>
      </w:divBdr>
      <w:divsChild>
        <w:div w:id="1331102925">
          <w:marLeft w:val="0"/>
          <w:marRight w:val="0"/>
          <w:marTop w:val="0"/>
          <w:marBottom w:val="0"/>
          <w:divBdr>
            <w:top w:val="none" w:sz="0" w:space="0" w:color="auto"/>
            <w:left w:val="none" w:sz="0" w:space="0" w:color="auto"/>
            <w:bottom w:val="none" w:sz="0" w:space="0" w:color="auto"/>
            <w:right w:val="none" w:sz="0" w:space="0" w:color="auto"/>
          </w:divBdr>
          <w:divsChild>
            <w:div w:id="982931978">
              <w:marLeft w:val="0"/>
              <w:marRight w:val="0"/>
              <w:marTop w:val="0"/>
              <w:marBottom w:val="0"/>
              <w:divBdr>
                <w:top w:val="none" w:sz="0" w:space="0" w:color="auto"/>
                <w:left w:val="none" w:sz="0" w:space="0" w:color="auto"/>
                <w:bottom w:val="none" w:sz="0" w:space="0" w:color="auto"/>
                <w:right w:val="none" w:sz="0" w:space="0" w:color="auto"/>
              </w:divBdr>
              <w:divsChild>
                <w:div w:id="2045713528">
                  <w:marLeft w:val="0"/>
                  <w:marRight w:val="0"/>
                  <w:marTop w:val="0"/>
                  <w:marBottom w:val="0"/>
                  <w:divBdr>
                    <w:top w:val="none" w:sz="0" w:space="0" w:color="auto"/>
                    <w:left w:val="none" w:sz="0" w:space="0" w:color="auto"/>
                    <w:bottom w:val="none" w:sz="0" w:space="0" w:color="auto"/>
                    <w:right w:val="none" w:sz="0" w:space="0" w:color="auto"/>
                  </w:divBdr>
                  <w:divsChild>
                    <w:div w:id="6844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772450">
      <w:bodyDiv w:val="1"/>
      <w:marLeft w:val="0"/>
      <w:marRight w:val="0"/>
      <w:marTop w:val="0"/>
      <w:marBottom w:val="0"/>
      <w:divBdr>
        <w:top w:val="none" w:sz="0" w:space="0" w:color="auto"/>
        <w:left w:val="none" w:sz="0" w:space="0" w:color="auto"/>
        <w:bottom w:val="none" w:sz="0" w:space="0" w:color="auto"/>
        <w:right w:val="none" w:sz="0" w:space="0" w:color="auto"/>
      </w:divBdr>
    </w:div>
    <w:div w:id="1146245882">
      <w:bodyDiv w:val="1"/>
      <w:marLeft w:val="0"/>
      <w:marRight w:val="0"/>
      <w:marTop w:val="0"/>
      <w:marBottom w:val="0"/>
      <w:divBdr>
        <w:top w:val="none" w:sz="0" w:space="0" w:color="auto"/>
        <w:left w:val="none" w:sz="0" w:space="0" w:color="auto"/>
        <w:bottom w:val="none" w:sz="0" w:space="0" w:color="auto"/>
        <w:right w:val="none" w:sz="0" w:space="0" w:color="auto"/>
      </w:divBdr>
      <w:divsChild>
        <w:div w:id="249198355">
          <w:marLeft w:val="0"/>
          <w:marRight w:val="0"/>
          <w:marTop w:val="0"/>
          <w:marBottom w:val="0"/>
          <w:divBdr>
            <w:top w:val="none" w:sz="0" w:space="0" w:color="auto"/>
            <w:left w:val="none" w:sz="0" w:space="0" w:color="auto"/>
            <w:bottom w:val="none" w:sz="0" w:space="0" w:color="auto"/>
            <w:right w:val="none" w:sz="0" w:space="0" w:color="auto"/>
          </w:divBdr>
          <w:divsChild>
            <w:div w:id="422382877">
              <w:marLeft w:val="0"/>
              <w:marRight w:val="0"/>
              <w:marTop w:val="0"/>
              <w:marBottom w:val="0"/>
              <w:divBdr>
                <w:top w:val="none" w:sz="0" w:space="0" w:color="auto"/>
                <w:left w:val="none" w:sz="0" w:space="0" w:color="auto"/>
                <w:bottom w:val="none" w:sz="0" w:space="0" w:color="auto"/>
                <w:right w:val="none" w:sz="0" w:space="0" w:color="auto"/>
              </w:divBdr>
              <w:divsChild>
                <w:div w:id="798180778">
                  <w:marLeft w:val="0"/>
                  <w:marRight w:val="0"/>
                  <w:marTop w:val="0"/>
                  <w:marBottom w:val="0"/>
                  <w:divBdr>
                    <w:top w:val="none" w:sz="0" w:space="0" w:color="auto"/>
                    <w:left w:val="none" w:sz="0" w:space="0" w:color="auto"/>
                    <w:bottom w:val="none" w:sz="0" w:space="0" w:color="auto"/>
                    <w:right w:val="none" w:sz="0" w:space="0" w:color="auto"/>
                  </w:divBdr>
                  <w:divsChild>
                    <w:div w:id="600340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293024">
      <w:bodyDiv w:val="1"/>
      <w:marLeft w:val="0"/>
      <w:marRight w:val="0"/>
      <w:marTop w:val="0"/>
      <w:marBottom w:val="0"/>
      <w:divBdr>
        <w:top w:val="none" w:sz="0" w:space="0" w:color="auto"/>
        <w:left w:val="none" w:sz="0" w:space="0" w:color="auto"/>
        <w:bottom w:val="none" w:sz="0" w:space="0" w:color="auto"/>
        <w:right w:val="none" w:sz="0" w:space="0" w:color="auto"/>
      </w:divBdr>
    </w:div>
    <w:div w:id="1578052106">
      <w:bodyDiv w:val="1"/>
      <w:marLeft w:val="0"/>
      <w:marRight w:val="0"/>
      <w:marTop w:val="0"/>
      <w:marBottom w:val="0"/>
      <w:divBdr>
        <w:top w:val="none" w:sz="0" w:space="0" w:color="auto"/>
        <w:left w:val="none" w:sz="0" w:space="0" w:color="auto"/>
        <w:bottom w:val="none" w:sz="0" w:space="0" w:color="auto"/>
        <w:right w:val="none" w:sz="0" w:space="0" w:color="auto"/>
      </w:divBdr>
      <w:divsChild>
        <w:div w:id="162942193">
          <w:marLeft w:val="0"/>
          <w:marRight w:val="0"/>
          <w:marTop w:val="0"/>
          <w:marBottom w:val="0"/>
          <w:divBdr>
            <w:top w:val="none" w:sz="0" w:space="0" w:color="auto"/>
            <w:left w:val="none" w:sz="0" w:space="0" w:color="auto"/>
            <w:bottom w:val="none" w:sz="0" w:space="0" w:color="auto"/>
            <w:right w:val="none" w:sz="0" w:space="0" w:color="auto"/>
          </w:divBdr>
          <w:divsChild>
            <w:div w:id="108284410">
              <w:marLeft w:val="0"/>
              <w:marRight w:val="0"/>
              <w:marTop w:val="0"/>
              <w:marBottom w:val="0"/>
              <w:divBdr>
                <w:top w:val="none" w:sz="0" w:space="0" w:color="auto"/>
                <w:left w:val="none" w:sz="0" w:space="0" w:color="auto"/>
                <w:bottom w:val="none" w:sz="0" w:space="0" w:color="auto"/>
                <w:right w:val="none" w:sz="0" w:space="0" w:color="auto"/>
              </w:divBdr>
              <w:divsChild>
                <w:div w:id="1538084856">
                  <w:marLeft w:val="0"/>
                  <w:marRight w:val="0"/>
                  <w:marTop w:val="0"/>
                  <w:marBottom w:val="0"/>
                  <w:divBdr>
                    <w:top w:val="none" w:sz="0" w:space="0" w:color="auto"/>
                    <w:left w:val="none" w:sz="0" w:space="0" w:color="auto"/>
                    <w:bottom w:val="none" w:sz="0" w:space="0" w:color="auto"/>
                    <w:right w:val="none" w:sz="0" w:space="0" w:color="auto"/>
                  </w:divBdr>
                  <w:divsChild>
                    <w:div w:id="769282206">
                      <w:marLeft w:val="0"/>
                      <w:marRight w:val="0"/>
                      <w:marTop w:val="0"/>
                      <w:marBottom w:val="0"/>
                      <w:divBdr>
                        <w:top w:val="none" w:sz="0" w:space="0" w:color="auto"/>
                        <w:left w:val="none" w:sz="0" w:space="0" w:color="auto"/>
                        <w:bottom w:val="none" w:sz="0" w:space="0" w:color="auto"/>
                        <w:right w:val="none" w:sz="0" w:space="0" w:color="auto"/>
                      </w:divBdr>
                      <w:divsChild>
                        <w:div w:id="146592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878346">
      <w:bodyDiv w:val="1"/>
      <w:marLeft w:val="0"/>
      <w:marRight w:val="0"/>
      <w:marTop w:val="0"/>
      <w:marBottom w:val="0"/>
      <w:divBdr>
        <w:top w:val="none" w:sz="0" w:space="0" w:color="auto"/>
        <w:left w:val="none" w:sz="0" w:space="0" w:color="auto"/>
        <w:bottom w:val="none" w:sz="0" w:space="0" w:color="auto"/>
        <w:right w:val="none" w:sz="0" w:space="0" w:color="auto"/>
      </w:divBdr>
    </w:div>
    <w:div w:id="1636715322">
      <w:bodyDiv w:val="1"/>
      <w:marLeft w:val="0"/>
      <w:marRight w:val="0"/>
      <w:marTop w:val="0"/>
      <w:marBottom w:val="0"/>
      <w:divBdr>
        <w:top w:val="none" w:sz="0" w:space="0" w:color="auto"/>
        <w:left w:val="none" w:sz="0" w:space="0" w:color="auto"/>
        <w:bottom w:val="none" w:sz="0" w:space="0" w:color="auto"/>
        <w:right w:val="none" w:sz="0" w:space="0" w:color="auto"/>
      </w:divBdr>
    </w:div>
    <w:div w:id="1652758315">
      <w:bodyDiv w:val="1"/>
      <w:marLeft w:val="0"/>
      <w:marRight w:val="0"/>
      <w:marTop w:val="0"/>
      <w:marBottom w:val="0"/>
      <w:divBdr>
        <w:top w:val="none" w:sz="0" w:space="0" w:color="auto"/>
        <w:left w:val="none" w:sz="0" w:space="0" w:color="auto"/>
        <w:bottom w:val="none" w:sz="0" w:space="0" w:color="auto"/>
        <w:right w:val="none" w:sz="0" w:space="0" w:color="auto"/>
      </w:divBdr>
      <w:divsChild>
        <w:div w:id="2145274758">
          <w:marLeft w:val="360"/>
          <w:marRight w:val="0"/>
          <w:marTop w:val="0"/>
          <w:marBottom w:val="0"/>
          <w:divBdr>
            <w:top w:val="none" w:sz="0" w:space="0" w:color="auto"/>
            <w:left w:val="none" w:sz="0" w:space="0" w:color="auto"/>
            <w:bottom w:val="none" w:sz="0" w:space="0" w:color="auto"/>
            <w:right w:val="none" w:sz="0" w:space="0" w:color="auto"/>
          </w:divBdr>
        </w:div>
      </w:divsChild>
    </w:div>
    <w:div w:id="1782796408">
      <w:bodyDiv w:val="1"/>
      <w:marLeft w:val="0"/>
      <w:marRight w:val="0"/>
      <w:marTop w:val="0"/>
      <w:marBottom w:val="0"/>
      <w:divBdr>
        <w:top w:val="none" w:sz="0" w:space="0" w:color="auto"/>
        <w:left w:val="none" w:sz="0" w:space="0" w:color="auto"/>
        <w:bottom w:val="none" w:sz="0" w:space="0" w:color="auto"/>
        <w:right w:val="none" w:sz="0" w:space="0" w:color="auto"/>
      </w:divBdr>
    </w:div>
    <w:div w:id="1999962789">
      <w:bodyDiv w:val="1"/>
      <w:marLeft w:val="0"/>
      <w:marRight w:val="0"/>
      <w:marTop w:val="0"/>
      <w:marBottom w:val="0"/>
      <w:divBdr>
        <w:top w:val="none" w:sz="0" w:space="0" w:color="auto"/>
        <w:left w:val="none" w:sz="0" w:space="0" w:color="auto"/>
        <w:bottom w:val="none" w:sz="0" w:space="0" w:color="auto"/>
        <w:right w:val="none" w:sz="0" w:space="0" w:color="auto"/>
      </w:divBdr>
      <w:divsChild>
        <w:div w:id="619186737">
          <w:marLeft w:val="0"/>
          <w:marRight w:val="0"/>
          <w:marTop w:val="0"/>
          <w:marBottom w:val="0"/>
          <w:divBdr>
            <w:top w:val="none" w:sz="0" w:space="0" w:color="auto"/>
            <w:left w:val="none" w:sz="0" w:space="0" w:color="auto"/>
            <w:bottom w:val="none" w:sz="0" w:space="0" w:color="auto"/>
            <w:right w:val="none" w:sz="0" w:space="0" w:color="auto"/>
          </w:divBdr>
          <w:divsChild>
            <w:div w:id="1721634988">
              <w:marLeft w:val="0"/>
              <w:marRight w:val="0"/>
              <w:marTop w:val="0"/>
              <w:marBottom w:val="0"/>
              <w:divBdr>
                <w:top w:val="none" w:sz="0" w:space="0" w:color="auto"/>
                <w:left w:val="none" w:sz="0" w:space="0" w:color="auto"/>
                <w:bottom w:val="none" w:sz="0" w:space="0" w:color="auto"/>
                <w:right w:val="none" w:sz="0" w:space="0" w:color="auto"/>
              </w:divBdr>
              <w:divsChild>
                <w:div w:id="1561936286">
                  <w:marLeft w:val="0"/>
                  <w:marRight w:val="0"/>
                  <w:marTop w:val="0"/>
                  <w:marBottom w:val="0"/>
                  <w:divBdr>
                    <w:top w:val="none" w:sz="0" w:space="0" w:color="auto"/>
                    <w:left w:val="none" w:sz="0" w:space="0" w:color="auto"/>
                    <w:bottom w:val="none" w:sz="0" w:space="0" w:color="auto"/>
                    <w:right w:val="none" w:sz="0" w:space="0" w:color="auto"/>
                  </w:divBdr>
                  <w:divsChild>
                    <w:div w:id="1255170861">
                      <w:marLeft w:val="0"/>
                      <w:marRight w:val="0"/>
                      <w:marTop w:val="0"/>
                      <w:marBottom w:val="0"/>
                      <w:divBdr>
                        <w:top w:val="none" w:sz="0" w:space="0" w:color="auto"/>
                        <w:left w:val="none" w:sz="0" w:space="0" w:color="auto"/>
                        <w:bottom w:val="none" w:sz="0" w:space="0" w:color="auto"/>
                        <w:right w:val="none" w:sz="0" w:space="0" w:color="auto"/>
                      </w:divBdr>
                      <w:divsChild>
                        <w:div w:id="170251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9.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weetm\OTLocal\LiveLink\Workbin\4198BE.0\Blank%20Report%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3373C-7C88-40E8-8E97-DCDAEAFC1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Blank Report Template</Template>
  <TotalTime>167</TotalTime>
  <Pages>15</Pages>
  <Words>4054</Words>
  <Characters>23109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Vxxxxxxxxxxxxxxxxxxxx</vt:lpstr>
    </vt:vector>
  </TitlesOfParts>
  <Company>Vancouver Fraser Port Authority</Company>
  <LinksUpToDate>false</LinksUpToDate>
  <CharactersWithSpaces>27109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Vxxxxxxxxxxxxxxxxxxxx</dc:title>
  <dc:creator>Megan Sweet</dc:creator>
  <cp:lastModifiedBy>Hun, Riley</cp:lastModifiedBy>
  <cp:revision>16</cp:revision>
  <cp:lastPrinted>2011-06-24T17:53:00Z</cp:lastPrinted>
  <dcterms:created xsi:type="dcterms:W3CDTF">2013-08-12T15:26:00Z</dcterms:created>
  <dcterms:modified xsi:type="dcterms:W3CDTF">2016-03-11T05:45:00Z</dcterms:modified>
</cp:coreProperties>
</file>